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7953C4" w14:textId="1339DEE7" w:rsidR="00263952" w:rsidRPr="00B7110B" w:rsidRDefault="00E50FBB" w:rsidP="00E50FBB">
      <w:pPr>
        <w:pStyle w:val="BodyText"/>
        <w:tabs>
          <w:tab w:val="left" w:pos="8505"/>
        </w:tabs>
        <w:ind w:left="0"/>
        <w:rPr>
          <w:b/>
        </w:rPr>
      </w:pPr>
      <w:bookmarkStart w:id="0" w:name="_Toc293427452"/>
      <w:r w:rsidRPr="00E50FBB">
        <w:rPr>
          <w:rFonts w:hint="eastAsia"/>
          <w:b/>
          <w:sz w:val="44"/>
          <w:szCs w:val="44"/>
        </w:rPr>
        <w:t>SQL</w:t>
      </w:r>
      <w:r w:rsidR="00875AAC">
        <w:rPr>
          <w:rFonts w:hint="eastAsia"/>
          <w:b/>
          <w:sz w:val="44"/>
          <w:szCs w:val="44"/>
        </w:rPr>
        <w:t xml:space="preserve"> Train</w:t>
      </w:r>
      <w:r w:rsidR="00875AAC">
        <w:rPr>
          <w:b/>
          <w:sz w:val="44"/>
          <w:szCs w:val="44"/>
        </w:rPr>
        <w:t>ing</w:t>
      </w:r>
      <w:r>
        <w:rPr>
          <w:rFonts w:hint="eastAsia"/>
          <w:b/>
        </w:rPr>
        <w:tab/>
      </w:r>
    </w:p>
    <w:p w14:paraId="2B8F722D" w14:textId="77777777" w:rsidR="00914E0C" w:rsidRDefault="00914E0C" w:rsidP="00914E0C">
      <w:pPr>
        <w:pStyle w:val="HeadingBar"/>
      </w:pPr>
    </w:p>
    <w:p w14:paraId="391BF85F" w14:textId="47C3EFD4" w:rsidR="00914E0C" w:rsidRPr="00A822F3" w:rsidRDefault="00875AAC" w:rsidP="00914E0C">
      <w:pPr>
        <w:pStyle w:val="Heading3"/>
      </w:pPr>
      <w:r>
        <w:rPr>
          <w:rFonts w:hint="eastAsia"/>
        </w:rPr>
        <w:t>A</w:t>
      </w:r>
      <w:r>
        <w:t>ttention</w:t>
      </w:r>
    </w:p>
    <w:p w14:paraId="0F77D0A2" w14:textId="09F52980" w:rsidR="00914E0C" w:rsidRDefault="00875AAC" w:rsidP="00875AAC">
      <w:pPr>
        <w:pStyle w:val="BodyText"/>
        <w:numPr>
          <w:ilvl w:val="0"/>
          <w:numId w:val="33"/>
        </w:numPr>
        <w:overflowPunct w:val="0"/>
        <w:autoSpaceDE w:val="0"/>
        <w:autoSpaceDN w:val="0"/>
        <w:adjustRightInd w:val="0"/>
        <w:textAlignment w:val="baseline"/>
      </w:pPr>
      <w:r w:rsidRPr="00875AAC">
        <w:t>The &lt;XXXX&gt; used in this article represents the employee</w:t>
      </w:r>
      <w:r>
        <w:t xml:space="preserve"> </w:t>
      </w:r>
      <w:r>
        <w:rPr>
          <w:rFonts w:hint="eastAsia"/>
        </w:rPr>
        <w:t>ID</w:t>
      </w:r>
      <w:r w:rsidRPr="00875AAC">
        <w:t xml:space="preserve">. Please replace it with </w:t>
      </w:r>
      <w:r>
        <w:t>your own</w:t>
      </w:r>
      <w:r w:rsidRPr="00875AAC">
        <w:t xml:space="preserve"> employee</w:t>
      </w:r>
      <w:r>
        <w:t xml:space="preserve"> ID</w:t>
      </w:r>
      <w:r w:rsidRPr="00875AAC">
        <w:t>.</w:t>
      </w:r>
      <w:r w:rsidR="00174DF1">
        <w:br/>
      </w:r>
    </w:p>
    <w:p w14:paraId="028B8BAE" w14:textId="77777777" w:rsidR="009F35FC" w:rsidRPr="00914E0C" w:rsidRDefault="009F35FC">
      <w:pPr>
        <w:pStyle w:val="HeadingBar"/>
      </w:pPr>
    </w:p>
    <w:p w14:paraId="3E7A47DC" w14:textId="382FBF49" w:rsidR="009F35FC" w:rsidRDefault="00875AAC">
      <w:pPr>
        <w:pStyle w:val="Heading3"/>
      </w:pPr>
      <w:r w:rsidRPr="00875AAC">
        <w:t>Create data object</w:t>
      </w:r>
    </w:p>
    <w:p w14:paraId="74239EDC" w14:textId="3EACB3EE" w:rsidR="00F62C92" w:rsidRDefault="00875AAC" w:rsidP="00F62C92">
      <w:pPr>
        <w:pStyle w:val="Heading4"/>
      </w:pPr>
      <w:r w:rsidRPr="00875AAC">
        <w:t>Create tables and table indexes</w:t>
      </w:r>
    </w:p>
    <w:p w14:paraId="159249E5" w14:textId="220A2FD3" w:rsidR="00F42F54" w:rsidRPr="00AF5D26" w:rsidRDefault="00351F33" w:rsidP="00F42F54">
      <w:pPr>
        <w:pStyle w:val="BodyText"/>
      </w:pPr>
      <w:r>
        <w:rPr>
          <w:rFonts w:hint="eastAsia"/>
        </w:rPr>
        <w:t>T</w:t>
      </w:r>
      <w:r>
        <w:t xml:space="preserve">able </w:t>
      </w:r>
      <w:r w:rsidR="00F42F54">
        <w:rPr>
          <w:rFonts w:hint="eastAsia"/>
        </w:rPr>
        <w:t>：</w:t>
      </w:r>
      <w:r w:rsidR="00F42F54">
        <w:t>CUX_</w:t>
      </w:r>
      <w:r w:rsidR="00F845C7">
        <w:t>OM_CUSTOMERS</w:t>
      </w:r>
      <w:r w:rsidR="00210882">
        <w:t>_XXXX</w:t>
      </w:r>
    </w:p>
    <w:p w14:paraId="2829A64B" w14:textId="1F8D32C7" w:rsidR="00F42F54" w:rsidRDefault="00875AAC" w:rsidP="00F42F54">
      <w:pPr>
        <w:pStyle w:val="BodyText"/>
      </w:pPr>
      <w:r w:rsidRPr="00875AAC">
        <w:t>For storing customer information</w:t>
      </w:r>
      <w:r w:rsidR="00F42F54">
        <w:rPr>
          <w:rFonts w:hint="eastAsia"/>
        </w:rPr>
        <w:t>。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38"/>
        <w:gridCol w:w="1890"/>
        <w:gridCol w:w="839"/>
        <w:gridCol w:w="669"/>
        <w:gridCol w:w="1779"/>
      </w:tblGrid>
      <w:tr w:rsidR="00F42F54" w14:paraId="4A8D04D1" w14:textId="77777777" w:rsidTr="00E52AA0">
        <w:trPr>
          <w:cantSplit/>
          <w:tblHeader/>
        </w:trPr>
        <w:tc>
          <w:tcPr>
            <w:tcW w:w="2538" w:type="dxa"/>
            <w:tcBorders>
              <w:bottom w:val="nil"/>
              <w:right w:val="nil"/>
            </w:tcBorders>
            <w:shd w:val="pct10" w:color="auto" w:fill="auto"/>
          </w:tcPr>
          <w:p w14:paraId="60DD4564" w14:textId="229CE9B8" w:rsidR="00F42F54" w:rsidRPr="00AF5D26" w:rsidRDefault="00875AAC" w:rsidP="00E52AA0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89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23BBE55F" w14:textId="53ABE446" w:rsidR="00F42F54" w:rsidRPr="00AF5D26" w:rsidRDefault="00351F33" w:rsidP="00E52AA0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Type</w:t>
            </w:r>
          </w:p>
        </w:tc>
        <w:tc>
          <w:tcPr>
            <w:tcW w:w="839" w:type="dxa"/>
            <w:tcBorders>
              <w:left w:val="single" w:sz="4" w:space="0" w:color="auto"/>
              <w:bottom w:val="nil"/>
              <w:right w:val="nil"/>
            </w:tcBorders>
            <w:shd w:val="pct10" w:color="auto" w:fill="auto"/>
          </w:tcPr>
          <w:p w14:paraId="7A5B3165" w14:textId="22A0504C" w:rsidR="00F42F54" w:rsidRPr="00AF5D26" w:rsidRDefault="00875AAC" w:rsidP="00E52AA0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  <w:r>
              <w:rPr>
                <w:sz w:val="20"/>
              </w:rPr>
              <w:t>ullable</w:t>
            </w:r>
          </w:p>
        </w:tc>
        <w:tc>
          <w:tcPr>
            <w:tcW w:w="669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1782DF43" w14:textId="784ED6B1" w:rsidR="00F42F54" w:rsidRPr="00AF5D26" w:rsidRDefault="00875AAC" w:rsidP="00E52AA0">
            <w:pPr>
              <w:pStyle w:val="TableHeading"/>
              <w:rPr>
                <w:sz w:val="20"/>
              </w:rPr>
            </w:pPr>
            <w:r>
              <w:rPr>
                <w:sz w:val="20"/>
              </w:rPr>
              <w:t xml:space="preserve">Default </w:t>
            </w:r>
            <w:r w:rsidR="00351F33">
              <w:rPr>
                <w:sz w:val="20"/>
              </w:rPr>
              <w:t>V</w:t>
            </w:r>
            <w:r>
              <w:rPr>
                <w:sz w:val="20"/>
              </w:rPr>
              <w:t>alue</w:t>
            </w:r>
          </w:p>
        </w:tc>
        <w:tc>
          <w:tcPr>
            <w:tcW w:w="1779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12BBD2A7" w14:textId="78F6D1F8" w:rsidR="00F42F54" w:rsidRPr="00AF5D26" w:rsidRDefault="00351F33" w:rsidP="00E52AA0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F42F54" w14:paraId="7DEA413F" w14:textId="77777777" w:rsidTr="00E52AA0">
        <w:trPr>
          <w:cantSplit/>
          <w:trHeight w:hRule="exact" w:val="60"/>
          <w:tblHeader/>
        </w:trPr>
        <w:tc>
          <w:tcPr>
            <w:tcW w:w="2538" w:type="dxa"/>
            <w:tcBorders>
              <w:left w:val="nil"/>
              <w:right w:val="nil"/>
            </w:tcBorders>
            <w:shd w:val="pct50" w:color="auto" w:fill="auto"/>
          </w:tcPr>
          <w:p w14:paraId="1EFEAFF4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89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2BB0D7F1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839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3A590A26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669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04E7263B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32B2516B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0602AA95" w14:textId="77777777" w:rsidTr="00E52AA0">
        <w:trPr>
          <w:cantSplit/>
        </w:trPr>
        <w:tc>
          <w:tcPr>
            <w:tcW w:w="2538" w:type="dxa"/>
            <w:tcBorders>
              <w:top w:val="nil"/>
            </w:tcBorders>
          </w:tcPr>
          <w:p w14:paraId="1ED603C0" w14:textId="77777777" w:rsidR="00F42F54" w:rsidRPr="00C41917" w:rsidRDefault="00F845C7" w:rsidP="00E52AA0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="00F42F54" w:rsidRPr="00C41917">
              <w:rPr>
                <w:sz w:val="20"/>
              </w:rPr>
              <w:t>_ID</w:t>
            </w:r>
          </w:p>
        </w:tc>
        <w:tc>
          <w:tcPr>
            <w:tcW w:w="1890" w:type="dxa"/>
            <w:tcBorders>
              <w:top w:val="nil"/>
              <w:right w:val="single" w:sz="4" w:space="0" w:color="auto"/>
            </w:tcBorders>
          </w:tcPr>
          <w:p w14:paraId="135AABF4" w14:textId="24A8D70F" w:rsidR="00F42F54" w:rsidRPr="00C41917" w:rsidRDefault="00106A69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BIGINT</w:t>
            </w:r>
          </w:p>
        </w:tc>
        <w:tc>
          <w:tcPr>
            <w:tcW w:w="839" w:type="dxa"/>
            <w:tcBorders>
              <w:top w:val="nil"/>
              <w:left w:val="single" w:sz="4" w:space="0" w:color="auto"/>
            </w:tcBorders>
          </w:tcPr>
          <w:p w14:paraId="188362E5" w14:textId="77777777" w:rsidR="00F42F54" w:rsidRPr="00AF5D26" w:rsidRDefault="006560E9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669" w:type="dxa"/>
            <w:tcBorders>
              <w:top w:val="nil"/>
              <w:right w:val="single" w:sz="4" w:space="0" w:color="auto"/>
            </w:tcBorders>
          </w:tcPr>
          <w:p w14:paraId="0375A7F6" w14:textId="77777777" w:rsidR="00F42F54" w:rsidRPr="00AF5D26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779" w:type="dxa"/>
            <w:tcBorders>
              <w:top w:val="nil"/>
              <w:left w:val="single" w:sz="4" w:space="0" w:color="auto"/>
            </w:tcBorders>
          </w:tcPr>
          <w:p w14:paraId="53B947C1" w14:textId="6758952B" w:rsidR="00F42F54" w:rsidRPr="00AF5D26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F42F54" w14:paraId="045624E7" w14:textId="77777777" w:rsidTr="00E52AA0">
        <w:trPr>
          <w:cantSplit/>
        </w:trPr>
        <w:tc>
          <w:tcPr>
            <w:tcW w:w="2538" w:type="dxa"/>
          </w:tcPr>
          <w:p w14:paraId="2F56C616" w14:textId="77777777" w:rsidR="00F42F54" w:rsidRPr="00C41917" w:rsidRDefault="00F845C7" w:rsidP="00E52AA0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="00F42F54" w:rsidRPr="00C41917">
              <w:rPr>
                <w:sz w:val="20"/>
              </w:rPr>
              <w:t>_NUMBER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2EF9F70F" w14:textId="7C4F1D5C" w:rsidR="00F42F54" w:rsidRPr="00C41917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 w:rsidRPr="00C41917">
              <w:rPr>
                <w:sz w:val="20"/>
              </w:rPr>
              <w:t>VARCHAR(30)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4687D5B6" w14:textId="77777777" w:rsidR="00F42F54" w:rsidRPr="00AF5D26" w:rsidRDefault="006560E9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641E8A18" w14:textId="77777777" w:rsidR="00F42F54" w:rsidRPr="00AF5D26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02A4B8E7" w14:textId="4C5F88EF" w:rsidR="00F42F54" w:rsidRPr="00AF5D26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F42F54" w14:paraId="65E54788" w14:textId="77777777" w:rsidTr="00E52AA0">
        <w:trPr>
          <w:cantSplit/>
        </w:trPr>
        <w:tc>
          <w:tcPr>
            <w:tcW w:w="2538" w:type="dxa"/>
          </w:tcPr>
          <w:p w14:paraId="77D2611F" w14:textId="77777777" w:rsidR="00F42F54" w:rsidRPr="00C41917" w:rsidRDefault="00F845C7" w:rsidP="00E52AA0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="00F42F54" w:rsidRPr="00C41917">
              <w:rPr>
                <w:sz w:val="20"/>
              </w:rPr>
              <w:t>_NAME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CE4E3BA" w14:textId="02264B23" w:rsidR="00F42F54" w:rsidRPr="00C41917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 w:rsidRPr="00C41917">
              <w:rPr>
                <w:sz w:val="20"/>
              </w:rPr>
              <w:t>VARCHAR(100)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540142D7" w14:textId="77777777" w:rsidR="00F42F54" w:rsidRPr="00AF5D26" w:rsidRDefault="006560E9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4F6E1E00" w14:textId="77777777" w:rsidR="00F42F54" w:rsidRPr="00AF5D26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4E81D56B" w14:textId="08150B66" w:rsidR="00F42F54" w:rsidRPr="00AF5D26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F42F54" w14:paraId="20F08CA4" w14:textId="77777777" w:rsidTr="00E52AA0">
        <w:trPr>
          <w:cantSplit/>
        </w:trPr>
        <w:tc>
          <w:tcPr>
            <w:tcW w:w="2538" w:type="dxa"/>
          </w:tcPr>
          <w:p w14:paraId="27F60832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TELEPHONE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24A52D33" w14:textId="121D22CF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VARCAHR(50)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6FC3B87E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4289B81A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3868A0E0" w14:textId="2A6301FA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1E90535F" w14:textId="77777777" w:rsidTr="00E52AA0">
        <w:trPr>
          <w:cantSplit/>
        </w:trPr>
        <w:tc>
          <w:tcPr>
            <w:tcW w:w="2538" w:type="dxa"/>
          </w:tcPr>
          <w:p w14:paraId="47502C32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START_DATE_ACTIVE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69BC51FA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78A1DF86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7509139C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7842324B" w14:textId="712303E0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3BAD15E1" w14:textId="77777777" w:rsidTr="00E52AA0">
        <w:trPr>
          <w:cantSplit/>
        </w:trPr>
        <w:tc>
          <w:tcPr>
            <w:tcW w:w="2538" w:type="dxa"/>
          </w:tcPr>
          <w:p w14:paraId="21DB1B30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END_DATE_ACTIVE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6DAEB256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61FC8C65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30A2E1F9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73C3DAC8" w14:textId="334F96F5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7727AFCA" w14:textId="77777777" w:rsidTr="00E52AA0">
        <w:trPr>
          <w:cantSplit/>
        </w:trPr>
        <w:tc>
          <w:tcPr>
            <w:tcW w:w="2538" w:type="dxa"/>
          </w:tcPr>
          <w:p w14:paraId="7A2D2FE0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CREATED_BY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3292AE18" w14:textId="1FA952E6" w:rsidR="00F42F54" w:rsidRPr="00C41917" w:rsidRDefault="00106A69" w:rsidP="00E52AA0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402DA32A" w14:textId="77777777" w:rsidR="00F42F54" w:rsidRPr="00C41917" w:rsidRDefault="006560E9" w:rsidP="00E52AA0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31D950EF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7902B005" w14:textId="0F5F0541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11B5BF83" w14:textId="77777777" w:rsidTr="00E52AA0">
        <w:trPr>
          <w:cantSplit/>
        </w:trPr>
        <w:tc>
          <w:tcPr>
            <w:tcW w:w="2538" w:type="dxa"/>
          </w:tcPr>
          <w:p w14:paraId="488FE1E0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CREATION_DATE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2D93434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71B482F5" w14:textId="77777777" w:rsidR="00F42F54" w:rsidRPr="00C41917" w:rsidRDefault="006560E9" w:rsidP="00E52AA0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3510E991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64DD1D31" w14:textId="4B5956B2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75B04C4C" w14:textId="77777777" w:rsidTr="00E52AA0">
        <w:trPr>
          <w:cantSplit/>
        </w:trPr>
        <w:tc>
          <w:tcPr>
            <w:tcW w:w="2538" w:type="dxa"/>
          </w:tcPr>
          <w:p w14:paraId="0480CED9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LAST_UPDATED_BY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C8C0E88" w14:textId="52FC20F8" w:rsidR="00F42F54" w:rsidRPr="00C41917" w:rsidRDefault="00106A69" w:rsidP="00E52AA0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04165DFD" w14:textId="77777777" w:rsidR="00F42F54" w:rsidRPr="00C41917" w:rsidRDefault="006560E9" w:rsidP="00E52AA0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69205992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19192BC1" w14:textId="3D5FBA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37CD08A1" w14:textId="77777777" w:rsidTr="00E52AA0">
        <w:trPr>
          <w:cantSplit/>
        </w:trPr>
        <w:tc>
          <w:tcPr>
            <w:tcW w:w="2538" w:type="dxa"/>
          </w:tcPr>
          <w:p w14:paraId="076C00DD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LAST_UPDATE_DATE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569DE7F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5989A186" w14:textId="77777777" w:rsidR="00F42F54" w:rsidRPr="00C41917" w:rsidRDefault="006560E9" w:rsidP="00E52AA0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10068765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6584EEE1" w14:textId="1C812BDE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500A67BB" w14:textId="77777777" w:rsidTr="00E52AA0">
        <w:trPr>
          <w:cantSplit/>
        </w:trPr>
        <w:tc>
          <w:tcPr>
            <w:tcW w:w="2538" w:type="dxa"/>
          </w:tcPr>
          <w:p w14:paraId="4FD0C8A0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LAST_UPDATE_LOGIN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7AD8E8D" w14:textId="6B02EDBE" w:rsidR="00F42F54" w:rsidRPr="00C41917" w:rsidRDefault="00106A69" w:rsidP="00E52AA0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78426454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260FD1B2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47EC51C9" w14:textId="227CA5D0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</w:tbl>
    <w:p w14:paraId="3A3A575C" w14:textId="7ED612D3" w:rsidR="00F42F54" w:rsidRDefault="00351F33" w:rsidP="00F42F54">
      <w:pPr>
        <w:pStyle w:val="BodyText"/>
      </w:pPr>
      <w:r>
        <w:rPr>
          <w:rFonts w:hint="eastAsia"/>
        </w:rPr>
        <w:t>C</w:t>
      </w:r>
      <w:r>
        <w:t>reate indexes</w:t>
      </w:r>
      <w:r w:rsidR="00F42F54">
        <w:rPr>
          <w:rFonts w:hint="eastAsia"/>
        </w:rPr>
        <w:t>：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7"/>
        <w:gridCol w:w="771"/>
        <w:gridCol w:w="2347"/>
        <w:gridCol w:w="1541"/>
      </w:tblGrid>
      <w:tr w:rsidR="00351F33" w14:paraId="1E32E87C" w14:textId="77777777" w:rsidTr="00DC5D09">
        <w:trPr>
          <w:cantSplit/>
          <w:tblHeader/>
        </w:trPr>
        <w:tc>
          <w:tcPr>
            <w:tcW w:w="3117" w:type="dxa"/>
            <w:tcBorders>
              <w:bottom w:val="nil"/>
              <w:right w:val="single" w:sz="4" w:space="0" w:color="auto"/>
            </w:tcBorders>
            <w:shd w:val="pct10" w:color="auto" w:fill="auto"/>
          </w:tcPr>
          <w:p w14:paraId="6B3649DF" w14:textId="0F081356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Index</w:t>
            </w:r>
          </w:p>
        </w:tc>
        <w:tc>
          <w:tcPr>
            <w:tcW w:w="771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1CBCEDF8" w14:textId="4B4A0E83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Unique</w:t>
            </w:r>
          </w:p>
        </w:tc>
        <w:tc>
          <w:tcPr>
            <w:tcW w:w="2347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1702039C" w14:textId="767FB094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541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43513A35" w14:textId="1C1C2ED1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07D7FE15" w14:textId="77777777" w:rsidTr="00DC5D09">
        <w:trPr>
          <w:cantSplit/>
          <w:trHeight w:hRule="exact" w:val="60"/>
          <w:tblHeader/>
        </w:trPr>
        <w:tc>
          <w:tcPr>
            <w:tcW w:w="3117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220D9FB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771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7FB5BC18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2347" w:type="dxa"/>
            <w:tcBorders>
              <w:left w:val="single" w:sz="4" w:space="0" w:color="auto"/>
              <w:right w:val="single" w:sz="4" w:space="0" w:color="auto"/>
            </w:tcBorders>
            <w:shd w:val="pct50" w:color="auto" w:fill="auto"/>
          </w:tcPr>
          <w:p w14:paraId="79FDEBE3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1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1D4F576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480DD86" w14:textId="77777777" w:rsidTr="00DC5D09">
        <w:trPr>
          <w:cantSplit/>
        </w:trPr>
        <w:tc>
          <w:tcPr>
            <w:tcW w:w="3117" w:type="dxa"/>
            <w:tcBorders>
              <w:top w:val="nil"/>
              <w:right w:val="single" w:sz="4" w:space="0" w:color="auto"/>
            </w:tcBorders>
          </w:tcPr>
          <w:p w14:paraId="043B16F1" w14:textId="77777777" w:rsidR="00351F33" w:rsidRPr="00184842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CUX_OM_CUSTOMERS_XXXX</w:t>
            </w:r>
            <w:r>
              <w:rPr>
                <w:rFonts w:hint="eastAsia"/>
                <w:sz w:val="20"/>
              </w:rPr>
              <w:t>_U1</w:t>
            </w:r>
          </w:p>
        </w:tc>
        <w:tc>
          <w:tcPr>
            <w:tcW w:w="771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69EBCE93" w14:textId="77777777" w:rsidR="00351F33" w:rsidRPr="00C41917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2347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1660D1FE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CUSTOMER_ID</w:t>
            </w:r>
          </w:p>
        </w:tc>
        <w:tc>
          <w:tcPr>
            <w:tcW w:w="1541" w:type="dxa"/>
            <w:tcBorders>
              <w:top w:val="nil"/>
              <w:left w:val="single" w:sz="4" w:space="0" w:color="auto"/>
            </w:tcBorders>
          </w:tcPr>
          <w:p w14:paraId="1B64C907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42477D0A" w14:textId="77777777" w:rsidTr="00DC5D09">
        <w:trPr>
          <w:cantSplit/>
        </w:trPr>
        <w:tc>
          <w:tcPr>
            <w:tcW w:w="3117" w:type="dxa"/>
            <w:tcBorders>
              <w:right w:val="single" w:sz="4" w:space="0" w:color="auto"/>
            </w:tcBorders>
          </w:tcPr>
          <w:p w14:paraId="5EBF1832" w14:textId="77777777" w:rsidR="00351F33" w:rsidRPr="00184842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CUX_OM_CUSTOMERS_XXXX</w:t>
            </w:r>
            <w:r>
              <w:rPr>
                <w:rFonts w:hint="eastAsia"/>
                <w:sz w:val="20"/>
              </w:rPr>
              <w:t>_U2</w:t>
            </w:r>
          </w:p>
        </w:tc>
        <w:tc>
          <w:tcPr>
            <w:tcW w:w="771" w:type="dxa"/>
            <w:tcBorders>
              <w:left w:val="single" w:sz="4" w:space="0" w:color="auto"/>
              <w:right w:val="single" w:sz="4" w:space="0" w:color="auto"/>
            </w:tcBorders>
          </w:tcPr>
          <w:p w14:paraId="6410310B" w14:textId="77777777" w:rsidR="00351F33" w:rsidRPr="00C41917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2347" w:type="dxa"/>
            <w:tcBorders>
              <w:left w:val="single" w:sz="4" w:space="0" w:color="auto"/>
              <w:right w:val="single" w:sz="4" w:space="0" w:color="auto"/>
            </w:tcBorders>
          </w:tcPr>
          <w:p w14:paraId="5C366F00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CUSTOMER_NUMBER</w:t>
            </w:r>
          </w:p>
        </w:tc>
        <w:tc>
          <w:tcPr>
            <w:tcW w:w="1541" w:type="dxa"/>
            <w:tcBorders>
              <w:left w:val="single" w:sz="4" w:space="0" w:color="auto"/>
            </w:tcBorders>
          </w:tcPr>
          <w:p w14:paraId="2F4D4471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110689E6" w14:textId="77777777" w:rsidTr="00DC5D09">
        <w:trPr>
          <w:cantSplit/>
        </w:trPr>
        <w:tc>
          <w:tcPr>
            <w:tcW w:w="3117" w:type="dxa"/>
            <w:tcBorders>
              <w:right w:val="single" w:sz="4" w:space="0" w:color="auto"/>
            </w:tcBorders>
          </w:tcPr>
          <w:p w14:paraId="4B94C83E" w14:textId="4B910D2F" w:rsidR="00351F33" w:rsidRPr="00184842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CUX_OM_CUSTOMERS_XXXX</w:t>
            </w:r>
            <w:r>
              <w:rPr>
                <w:rFonts w:hint="eastAsia"/>
                <w:sz w:val="20"/>
              </w:rPr>
              <w:t>_U3</w:t>
            </w:r>
            <w:r w:rsidR="001913B4">
              <w:rPr>
                <w:sz w:val="20"/>
              </w:rPr>
              <w:t>T N</w:t>
            </w:r>
          </w:p>
        </w:tc>
        <w:tc>
          <w:tcPr>
            <w:tcW w:w="771" w:type="dxa"/>
            <w:tcBorders>
              <w:left w:val="single" w:sz="4" w:space="0" w:color="auto"/>
              <w:right w:val="single" w:sz="4" w:space="0" w:color="auto"/>
            </w:tcBorders>
          </w:tcPr>
          <w:p w14:paraId="25D2C3AC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2347" w:type="dxa"/>
            <w:tcBorders>
              <w:left w:val="single" w:sz="4" w:space="0" w:color="auto"/>
              <w:right w:val="single" w:sz="4" w:space="0" w:color="auto"/>
            </w:tcBorders>
          </w:tcPr>
          <w:p w14:paraId="21A96C7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CUSTOMER_NAME</w:t>
            </w:r>
          </w:p>
        </w:tc>
        <w:tc>
          <w:tcPr>
            <w:tcW w:w="1541" w:type="dxa"/>
            <w:tcBorders>
              <w:left w:val="single" w:sz="4" w:space="0" w:color="auto"/>
            </w:tcBorders>
          </w:tcPr>
          <w:p w14:paraId="7BB2AF93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42E4FAD2" w14:textId="77777777" w:rsidR="00F42F54" w:rsidRDefault="00F42F54" w:rsidP="00F42F54">
      <w:pPr>
        <w:pStyle w:val="BodyText"/>
      </w:pPr>
    </w:p>
    <w:p w14:paraId="657721F4" w14:textId="627AF4B2" w:rsidR="00F42F54" w:rsidRPr="008C4575" w:rsidRDefault="00351F33" w:rsidP="00F42F54">
      <w:pPr>
        <w:pStyle w:val="BodyText"/>
      </w:pPr>
      <w:r>
        <w:rPr>
          <w:rFonts w:hint="eastAsia"/>
        </w:rPr>
        <w:t>Table</w:t>
      </w:r>
      <w:r w:rsidR="00F42F54">
        <w:rPr>
          <w:rFonts w:hint="eastAsia"/>
        </w:rPr>
        <w:t>：</w:t>
      </w:r>
      <w:r w:rsidR="00F42F54">
        <w:t>CUX_</w:t>
      </w:r>
      <w:r w:rsidR="00F845C7">
        <w:t>OM_ITEMS</w:t>
      </w:r>
      <w:r w:rsidR="00210882">
        <w:t>_XXXX</w:t>
      </w:r>
    </w:p>
    <w:p w14:paraId="265E7B6A" w14:textId="5F494DCF" w:rsidR="00F42F54" w:rsidRDefault="00351F33" w:rsidP="00F42F54">
      <w:pPr>
        <w:pStyle w:val="BodyText"/>
      </w:pPr>
      <w:r w:rsidRPr="00351F33">
        <w:t>For storing product information</w:t>
      </w:r>
      <w:r w:rsidR="00F42F54">
        <w:rPr>
          <w:rFonts w:hint="eastAsia"/>
        </w:rPr>
        <w:t>。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48"/>
        <w:gridCol w:w="1800"/>
        <w:gridCol w:w="900"/>
        <w:gridCol w:w="849"/>
        <w:gridCol w:w="1779"/>
      </w:tblGrid>
      <w:tr w:rsidR="00351F33" w14:paraId="4995BC58" w14:textId="77777777" w:rsidTr="00E52AA0">
        <w:trPr>
          <w:cantSplit/>
          <w:tblHeader/>
        </w:trPr>
        <w:tc>
          <w:tcPr>
            <w:tcW w:w="2448" w:type="dxa"/>
            <w:tcBorders>
              <w:bottom w:val="nil"/>
              <w:right w:val="nil"/>
            </w:tcBorders>
            <w:shd w:val="pct10" w:color="auto" w:fill="auto"/>
          </w:tcPr>
          <w:p w14:paraId="11B148F5" w14:textId="6E4B1764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lastRenderedPageBreak/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80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5948A25D" w14:textId="41DE267B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Type</w:t>
            </w:r>
          </w:p>
        </w:tc>
        <w:tc>
          <w:tcPr>
            <w:tcW w:w="900" w:type="dxa"/>
            <w:tcBorders>
              <w:left w:val="single" w:sz="4" w:space="0" w:color="auto"/>
              <w:bottom w:val="nil"/>
              <w:right w:val="nil"/>
            </w:tcBorders>
            <w:shd w:val="pct10" w:color="auto" w:fill="auto"/>
          </w:tcPr>
          <w:p w14:paraId="5289AEF0" w14:textId="0B4DA002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  <w:r>
              <w:rPr>
                <w:sz w:val="20"/>
              </w:rPr>
              <w:t>ullable</w:t>
            </w:r>
          </w:p>
        </w:tc>
        <w:tc>
          <w:tcPr>
            <w:tcW w:w="849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07090F46" w14:textId="0E03EF3F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Default</w:t>
            </w:r>
            <w:r>
              <w:rPr>
                <w:sz w:val="20"/>
              </w:rPr>
              <w:t xml:space="preserve"> Value</w:t>
            </w:r>
          </w:p>
        </w:tc>
        <w:tc>
          <w:tcPr>
            <w:tcW w:w="1779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019B9AFE" w14:textId="6A403897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31208D0C" w14:textId="77777777" w:rsidTr="00E52AA0">
        <w:trPr>
          <w:cantSplit/>
          <w:trHeight w:hRule="exact" w:val="60"/>
          <w:tblHeader/>
        </w:trPr>
        <w:tc>
          <w:tcPr>
            <w:tcW w:w="2448" w:type="dxa"/>
            <w:tcBorders>
              <w:left w:val="nil"/>
              <w:right w:val="nil"/>
            </w:tcBorders>
            <w:shd w:val="pct50" w:color="auto" w:fill="auto"/>
          </w:tcPr>
          <w:p w14:paraId="10674D0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80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66037277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900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2D4B2668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849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370D423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12B1268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34C66F17" w14:textId="77777777" w:rsidTr="00E52AA0">
        <w:trPr>
          <w:cantSplit/>
        </w:trPr>
        <w:tc>
          <w:tcPr>
            <w:tcW w:w="2448" w:type="dxa"/>
            <w:tcBorders>
              <w:top w:val="nil"/>
            </w:tcBorders>
          </w:tcPr>
          <w:p w14:paraId="48CFC413" w14:textId="77777777" w:rsidR="00351F33" w:rsidRPr="008C4575" w:rsidRDefault="00351F33" w:rsidP="00351F33">
            <w:pPr>
              <w:pStyle w:val="TableText"/>
              <w:rPr>
                <w:sz w:val="20"/>
              </w:rPr>
            </w:pPr>
            <w:r w:rsidRPr="008C4575">
              <w:rPr>
                <w:sz w:val="20"/>
              </w:rPr>
              <w:t>ITEM_ID</w:t>
            </w:r>
          </w:p>
        </w:tc>
        <w:tc>
          <w:tcPr>
            <w:tcW w:w="1800" w:type="dxa"/>
            <w:tcBorders>
              <w:top w:val="nil"/>
              <w:right w:val="single" w:sz="4" w:space="0" w:color="auto"/>
            </w:tcBorders>
          </w:tcPr>
          <w:p w14:paraId="65A1E803" w14:textId="6A9D4287" w:rsidR="00351F33" w:rsidRPr="00C41917" w:rsidRDefault="00106A69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</w:tcBorders>
          </w:tcPr>
          <w:p w14:paraId="0F4EB680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849" w:type="dxa"/>
            <w:tcBorders>
              <w:top w:val="nil"/>
              <w:right w:val="single" w:sz="4" w:space="0" w:color="auto"/>
            </w:tcBorders>
          </w:tcPr>
          <w:p w14:paraId="59BC0632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779" w:type="dxa"/>
            <w:tcBorders>
              <w:top w:val="nil"/>
              <w:left w:val="single" w:sz="4" w:space="0" w:color="auto"/>
            </w:tcBorders>
          </w:tcPr>
          <w:p w14:paraId="1D4680C3" w14:textId="1A3AEFCB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274A31DF" w14:textId="77777777" w:rsidTr="00E52AA0">
        <w:trPr>
          <w:cantSplit/>
        </w:trPr>
        <w:tc>
          <w:tcPr>
            <w:tcW w:w="2448" w:type="dxa"/>
          </w:tcPr>
          <w:p w14:paraId="3BA08C50" w14:textId="77777777" w:rsidR="00351F33" w:rsidRPr="008C4575" w:rsidRDefault="00351F33" w:rsidP="00351F33">
            <w:pPr>
              <w:pStyle w:val="TableText"/>
              <w:rPr>
                <w:sz w:val="20"/>
              </w:rPr>
            </w:pPr>
            <w:r w:rsidRPr="008C4575">
              <w:rPr>
                <w:sz w:val="20"/>
              </w:rPr>
              <w:t>ITEM_NUMBER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933B36E" w14:textId="2E0E1A0C" w:rsidR="00351F33" w:rsidRPr="00C41917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 w:rsidRPr="00C41917">
              <w:rPr>
                <w:sz w:val="20"/>
              </w:rPr>
              <w:t>VARCHAR(30)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F7738AF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4BC6747B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176F6389" w14:textId="620E004E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32385FA0" w14:textId="77777777" w:rsidTr="00E52AA0">
        <w:trPr>
          <w:cantSplit/>
        </w:trPr>
        <w:tc>
          <w:tcPr>
            <w:tcW w:w="2448" w:type="dxa"/>
          </w:tcPr>
          <w:p w14:paraId="64680D34" w14:textId="77777777" w:rsidR="00351F33" w:rsidRPr="008C4575" w:rsidRDefault="00351F33" w:rsidP="00351F33">
            <w:pPr>
              <w:pStyle w:val="TableText"/>
              <w:rPr>
                <w:sz w:val="20"/>
              </w:rPr>
            </w:pPr>
            <w:r w:rsidRPr="008C4575">
              <w:rPr>
                <w:sz w:val="20"/>
              </w:rPr>
              <w:t>ITEM_NAME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6CF71E4" w14:textId="6E0A1280" w:rsidR="00351F33" w:rsidRPr="00C41917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 w:rsidRPr="00C41917">
              <w:rPr>
                <w:sz w:val="20"/>
              </w:rPr>
              <w:t>VARCHAR(100)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F50DDD1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3C5A7849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75C56ECB" w14:textId="4E2EAE11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02A5C432" w14:textId="77777777" w:rsidTr="00E52AA0">
        <w:trPr>
          <w:cantSplit/>
        </w:trPr>
        <w:tc>
          <w:tcPr>
            <w:tcW w:w="2448" w:type="dxa"/>
          </w:tcPr>
          <w:p w14:paraId="37B95CF6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UOM_CODE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D30090E" w14:textId="1374B808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VARCHAR(25)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6D8471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022AF6A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4544FCDF" w14:textId="6FD89412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76B1DF5" w14:textId="77777777" w:rsidTr="00E52AA0">
        <w:trPr>
          <w:cantSplit/>
        </w:trPr>
        <w:tc>
          <w:tcPr>
            <w:tcW w:w="2448" w:type="dxa"/>
          </w:tcPr>
          <w:p w14:paraId="2C6459BA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START_DATE_ACTIVE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20D30AD1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B52C107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10C3FFD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4A3B7E5A" w14:textId="62B564D5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E2F648F" w14:textId="77777777" w:rsidTr="00E52AA0">
        <w:trPr>
          <w:cantSplit/>
        </w:trPr>
        <w:tc>
          <w:tcPr>
            <w:tcW w:w="2448" w:type="dxa"/>
          </w:tcPr>
          <w:p w14:paraId="136922FD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END_DATE_ACTIVE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436FF55D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924C621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52D1B58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522EF30F" w14:textId="63EA279A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9612FA5" w14:textId="77777777" w:rsidTr="00E52AA0">
        <w:trPr>
          <w:cantSplit/>
        </w:trPr>
        <w:tc>
          <w:tcPr>
            <w:tcW w:w="2448" w:type="dxa"/>
          </w:tcPr>
          <w:p w14:paraId="2B31A12F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CREATED_BY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2A015CD2" w14:textId="6C84E9BC" w:rsidR="00351F33" w:rsidRPr="00C41917" w:rsidRDefault="00106A69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152A87A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2B160F09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084BA763" w14:textId="28FE3230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5ABDBB4" w14:textId="77777777" w:rsidTr="00E52AA0">
        <w:trPr>
          <w:cantSplit/>
        </w:trPr>
        <w:tc>
          <w:tcPr>
            <w:tcW w:w="2448" w:type="dxa"/>
          </w:tcPr>
          <w:p w14:paraId="006DAD01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CREATION_DATE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A92AD99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81A7CD5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6B33C9D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3CD2FFCB" w14:textId="3AD81CDA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2938455" w14:textId="77777777" w:rsidTr="00E52AA0">
        <w:trPr>
          <w:cantSplit/>
        </w:trPr>
        <w:tc>
          <w:tcPr>
            <w:tcW w:w="2448" w:type="dxa"/>
          </w:tcPr>
          <w:p w14:paraId="2D182A69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LAST_UPDATED_BY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31FC375" w14:textId="2CD2976F" w:rsidR="00351F33" w:rsidRPr="00C41917" w:rsidRDefault="00106A69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49A13A7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65F0D7B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638F7BF6" w14:textId="0FD7A0A1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B61D183" w14:textId="77777777" w:rsidTr="00E52AA0">
        <w:trPr>
          <w:cantSplit/>
        </w:trPr>
        <w:tc>
          <w:tcPr>
            <w:tcW w:w="2448" w:type="dxa"/>
          </w:tcPr>
          <w:p w14:paraId="40485CF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33223589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26C9426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5A7C454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6C7B9075" w14:textId="5E39F443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B1B7601" w14:textId="77777777" w:rsidTr="00E52AA0">
        <w:trPr>
          <w:cantSplit/>
        </w:trPr>
        <w:tc>
          <w:tcPr>
            <w:tcW w:w="2448" w:type="dxa"/>
          </w:tcPr>
          <w:p w14:paraId="52AF75EA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LAST_UPDATE_LOGIN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304B7E5B" w14:textId="7FD753B6" w:rsidR="00351F33" w:rsidRPr="00C41917" w:rsidRDefault="00106A69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B3B358F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09829A40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726440EB" w14:textId="705C9BE2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378AB6F1" w14:textId="0157B9F8" w:rsidR="00F42F54" w:rsidRDefault="00351F33" w:rsidP="00F42F54">
      <w:pPr>
        <w:pStyle w:val="BodyText"/>
      </w:pPr>
      <w:r>
        <w:rPr>
          <w:rFonts w:hint="eastAsia"/>
        </w:rPr>
        <w:t>Create</w:t>
      </w:r>
      <w:r>
        <w:t xml:space="preserve"> indexes</w:t>
      </w:r>
      <w:r w:rsidR="00F42F54">
        <w:rPr>
          <w:rFonts w:hint="eastAsia"/>
        </w:rPr>
        <w:t>：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33"/>
        <w:gridCol w:w="567"/>
        <w:gridCol w:w="2597"/>
        <w:gridCol w:w="1779"/>
      </w:tblGrid>
      <w:tr w:rsidR="00351F33" w14:paraId="4E20E82B" w14:textId="77777777" w:rsidTr="00174538">
        <w:trPr>
          <w:cantSplit/>
          <w:tblHeader/>
        </w:trPr>
        <w:tc>
          <w:tcPr>
            <w:tcW w:w="2833" w:type="dxa"/>
            <w:tcBorders>
              <w:bottom w:val="nil"/>
              <w:right w:val="single" w:sz="4" w:space="0" w:color="auto"/>
            </w:tcBorders>
            <w:shd w:val="pct10" w:color="auto" w:fill="auto"/>
          </w:tcPr>
          <w:p w14:paraId="5F990654" w14:textId="4BE3CADE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I</w:t>
            </w:r>
            <w:r>
              <w:rPr>
                <w:sz w:val="20"/>
              </w:rPr>
              <w:t>ndex</w:t>
            </w:r>
          </w:p>
        </w:tc>
        <w:tc>
          <w:tcPr>
            <w:tcW w:w="567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0C94A8FF" w14:textId="0B296812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nique</w:t>
            </w:r>
          </w:p>
        </w:tc>
        <w:tc>
          <w:tcPr>
            <w:tcW w:w="2597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3E24085E" w14:textId="067A0835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779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0761CDCD" w14:textId="2D7C2490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53499AF2" w14:textId="77777777" w:rsidTr="00174538">
        <w:trPr>
          <w:cantSplit/>
          <w:trHeight w:hRule="exact" w:val="60"/>
          <w:tblHeader/>
        </w:trPr>
        <w:tc>
          <w:tcPr>
            <w:tcW w:w="2833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5F77AA63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567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0CD07FF8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2597" w:type="dxa"/>
            <w:tcBorders>
              <w:left w:val="single" w:sz="4" w:space="0" w:color="auto"/>
              <w:right w:val="single" w:sz="4" w:space="0" w:color="auto"/>
            </w:tcBorders>
            <w:shd w:val="pct50" w:color="auto" w:fill="auto"/>
          </w:tcPr>
          <w:p w14:paraId="35CA051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22312AF4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C5BCED8" w14:textId="77777777" w:rsidTr="00174538">
        <w:trPr>
          <w:cantSplit/>
        </w:trPr>
        <w:tc>
          <w:tcPr>
            <w:tcW w:w="2833" w:type="dxa"/>
            <w:tcBorders>
              <w:top w:val="nil"/>
              <w:right w:val="single" w:sz="4" w:space="0" w:color="auto"/>
            </w:tcBorders>
          </w:tcPr>
          <w:p w14:paraId="49CA1A9E" w14:textId="77777777" w:rsidR="00351F33" w:rsidRPr="00184842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 w:rsidRPr="00345412">
              <w:rPr>
                <w:sz w:val="20"/>
              </w:rPr>
              <w:t>CUX_</w:t>
            </w:r>
            <w:r>
              <w:rPr>
                <w:sz w:val="20"/>
              </w:rPr>
              <w:t>OM_ITEMS_XXXX</w:t>
            </w:r>
            <w:r>
              <w:rPr>
                <w:rFonts w:hint="eastAsia"/>
                <w:sz w:val="20"/>
              </w:rPr>
              <w:t>_U1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696BFE08" w14:textId="77777777" w:rsidR="00351F33" w:rsidRPr="00C41917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2597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6EFD628D" w14:textId="77777777" w:rsidR="00351F33" w:rsidRPr="00D832F4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 w:rsidRPr="00D832F4">
              <w:rPr>
                <w:sz w:val="20"/>
              </w:rPr>
              <w:t>ITEM_ID</w:t>
            </w:r>
          </w:p>
        </w:tc>
        <w:tc>
          <w:tcPr>
            <w:tcW w:w="1779" w:type="dxa"/>
            <w:tcBorders>
              <w:top w:val="nil"/>
              <w:left w:val="single" w:sz="4" w:space="0" w:color="auto"/>
            </w:tcBorders>
          </w:tcPr>
          <w:p w14:paraId="09BABFC6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3E12B1C1" w14:textId="77777777" w:rsidTr="00174538">
        <w:trPr>
          <w:cantSplit/>
        </w:trPr>
        <w:tc>
          <w:tcPr>
            <w:tcW w:w="2833" w:type="dxa"/>
            <w:tcBorders>
              <w:right w:val="single" w:sz="4" w:space="0" w:color="auto"/>
            </w:tcBorders>
          </w:tcPr>
          <w:p w14:paraId="491B0BFC" w14:textId="77777777" w:rsidR="00351F33" w:rsidRPr="00184842" w:rsidRDefault="00351F33" w:rsidP="00351F33">
            <w:pPr>
              <w:pStyle w:val="TableText"/>
              <w:rPr>
                <w:sz w:val="20"/>
              </w:rPr>
            </w:pPr>
            <w:r w:rsidRPr="00345412">
              <w:rPr>
                <w:sz w:val="20"/>
              </w:rPr>
              <w:t>CUX_</w:t>
            </w:r>
            <w:r>
              <w:rPr>
                <w:sz w:val="20"/>
              </w:rPr>
              <w:t>OM_ITEMS_XXXX</w:t>
            </w:r>
            <w:r>
              <w:rPr>
                <w:rFonts w:hint="eastAsia"/>
                <w:sz w:val="20"/>
              </w:rPr>
              <w:t>_U2</w:t>
            </w: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</w:tcPr>
          <w:p w14:paraId="2DA7A262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2597" w:type="dxa"/>
            <w:tcBorders>
              <w:left w:val="single" w:sz="4" w:space="0" w:color="auto"/>
              <w:right w:val="single" w:sz="4" w:space="0" w:color="auto"/>
            </w:tcBorders>
          </w:tcPr>
          <w:p w14:paraId="130D494B" w14:textId="77777777" w:rsidR="00351F33" w:rsidRPr="00D832F4" w:rsidRDefault="00351F33" w:rsidP="00351F33">
            <w:pPr>
              <w:pStyle w:val="TableText"/>
              <w:rPr>
                <w:sz w:val="20"/>
              </w:rPr>
            </w:pPr>
            <w:r w:rsidRPr="00D832F4">
              <w:rPr>
                <w:sz w:val="20"/>
              </w:rPr>
              <w:t>ITEM_NUMBER</w:t>
            </w: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7FC184D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6E3A1E0A" w14:textId="77777777" w:rsidR="00F42F54" w:rsidRDefault="00F42F54" w:rsidP="00F42F54">
      <w:pPr>
        <w:pStyle w:val="BodyText"/>
      </w:pPr>
    </w:p>
    <w:p w14:paraId="469F592C" w14:textId="4D827DDF" w:rsidR="00F42F54" w:rsidRDefault="00674361" w:rsidP="00F42F54">
      <w:pPr>
        <w:pStyle w:val="BodyText"/>
      </w:pPr>
      <w:r>
        <w:rPr>
          <w:rFonts w:hint="eastAsia"/>
        </w:rPr>
        <w:t>t</w:t>
      </w:r>
      <w:r>
        <w:t>able</w:t>
      </w:r>
      <w:r w:rsidR="00F42F54">
        <w:rPr>
          <w:rFonts w:hint="eastAsia"/>
        </w:rPr>
        <w:t>：</w:t>
      </w:r>
      <w:r w:rsidR="004C102E">
        <w:t>CUX_</w:t>
      </w:r>
      <w:r w:rsidR="00F845C7">
        <w:t>OM_</w:t>
      </w:r>
      <w:r w:rsidR="00F42F54" w:rsidRPr="0099009E">
        <w:t>HEADERS</w:t>
      </w:r>
      <w:r w:rsidR="00210882">
        <w:t>_XXXX</w:t>
      </w:r>
    </w:p>
    <w:p w14:paraId="6A2CCA6B" w14:textId="7B506FC4" w:rsidR="00F42F54" w:rsidRDefault="00351F33" w:rsidP="00F42F54">
      <w:pPr>
        <w:pStyle w:val="BodyText"/>
      </w:pPr>
      <w:r w:rsidRPr="00351F33">
        <w:t>For storing sales order header information</w:t>
      </w:r>
      <w:r w:rsidR="00F42F54">
        <w:rPr>
          <w:rFonts w:hint="eastAsia"/>
        </w:rPr>
        <w:t>。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718"/>
        <w:gridCol w:w="1800"/>
        <w:gridCol w:w="900"/>
        <w:gridCol w:w="720"/>
        <w:gridCol w:w="1638"/>
      </w:tblGrid>
      <w:tr w:rsidR="00351F33" w14:paraId="6F40EA43" w14:textId="77777777" w:rsidTr="00E52AA0">
        <w:trPr>
          <w:cantSplit/>
          <w:tblHeader/>
        </w:trPr>
        <w:tc>
          <w:tcPr>
            <w:tcW w:w="2718" w:type="dxa"/>
            <w:tcBorders>
              <w:bottom w:val="nil"/>
              <w:right w:val="nil"/>
            </w:tcBorders>
            <w:shd w:val="pct10" w:color="auto" w:fill="auto"/>
          </w:tcPr>
          <w:p w14:paraId="535E581E" w14:textId="2042F480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80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65674A4B" w14:textId="6CCD3BF6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Type</w:t>
            </w:r>
          </w:p>
        </w:tc>
        <w:tc>
          <w:tcPr>
            <w:tcW w:w="900" w:type="dxa"/>
            <w:tcBorders>
              <w:left w:val="single" w:sz="4" w:space="0" w:color="auto"/>
              <w:bottom w:val="nil"/>
              <w:right w:val="nil"/>
            </w:tcBorders>
            <w:shd w:val="pct10" w:color="auto" w:fill="auto"/>
          </w:tcPr>
          <w:p w14:paraId="4699FF74" w14:textId="65D73434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Nullable</w:t>
            </w:r>
          </w:p>
        </w:tc>
        <w:tc>
          <w:tcPr>
            <w:tcW w:w="72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1CE9E7AC" w14:textId="01DB8F81" w:rsidR="00351F33" w:rsidRPr="00AF5D26" w:rsidRDefault="00351F33" w:rsidP="00351F33">
            <w:pPr>
              <w:pStyle w:val="TableHeading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efaultValue</w:t>
            </w:r>
            <w:proofErr w:type="spellEnd"/>
          </w:p>
        </w:tc>
        <w:tc>
          <w:tcPr>
            <w:tcW w:w="1638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546985DA" w14:textId="364DB133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65A1C8B2" w14:textId="77777777" w:rsidTr="00E52AA0">
        <w:trPr>
          <w:cantSplit/>
          <w:trHeight w:hRule="exact" w:val="60"/>
          <w:tblHeader/>
        </w:trPr>
        <w:tc>
          <w:tcPr>
            <w:tcW w:w="2718" w:type="dxa"/>
            <w:tcBorders>
              <w:left w:val="nil"/>
              <w:right w:val="nil"/>
            </w:tcBorders>
            <w:shd w:val="pct50" w:color="auto" w:fill="auto"/>
          </w:tcPr>
          <w:p w14:paraId="2868060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80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39BBED6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900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79900885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72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25A3D0A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18894827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5138EC2" w14:textId="77777777" w:rsidTr="00E52AA0">
        <w:trPr>
          <w:cantSplit/>
        </w:trPr>
        <w:tc>
          <w:tcPr>
            <w:tcW w:w="2718" w:type="dxa"/>
            <w:tcBorders>
              <w:top w:val="nil"/>
            </w:tcBorders>
          </w:tcPr>
          <w:p w14:paraId="0A9D4E47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HEADER_ID</w:t>
            </w:r>
          </w:p>
        </w:tc>
        <w:tc>
          <w:tcPr>
            <w:tcW w:w="1800" w:type="dxa"/>
            <w:tcBorders>
              <w:top w:val="nil"/>
              <w:right w:val="single" w:sz="4" w:space="0" w:color="auto"/>
            </w:tcBorders>
          </w:tcPr>
          <w:p w14:paraId="4FD0A5B3" w14:textId="592BB9C0" w:rsidR="00351F33" w:rsidRPr="00C41917" w:rsidRDefault="00106A69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</w:tcBorders>
          </w:tcPr>
          <w:p w14:paraId="1271AECE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top w:val="nil"/>
              <w:right w:val="single" w:sz="4" w:space="0" w:color="auto"/>
            </w:tcBorders>
          </w:tcPr>
          <w:p w14:paraId="2E4BC218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top w:val="nil"/>
              <w:left w:val="single" w:sz="4" w:space="0" w:color="auto"/>
            </w:tcBorders>
          </w:tcPr>
          <w:p w14:paraId="2B61E178" w14:textId="04B58F6F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58AF2768" w14:textId="77777777" w:rsidTr="00E52AA0">
        <w:trPr>
          <w:cantSplit/>
        </w:trPr>
        <w:tc>
          <w:tcPr>
            <w:tcW w:w="2718" w:type="dxa"/>
            <w:tcBorders>
              <w:top w:val="nil"/>
            </w:tcBorders>
          </w:tcPr>
          <w:p w14:paraId="3A58A455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ORG</w:t>
            </w:r>
            <w:r>
              <w:rPr>
                <w:sz w:val="20"/>
              </w:rPr>
              <w:t>_ID</w:t>
            </w:r>
          </w:p>
        </w:tc>
        <w:tc>
          <w:tcPr>
            <w:tcW w:w="1800" w:type="dxa"/>
            <w:tcBorders>
              <w:top w:val="nil"/>
              <w:right w:val="single" w:sz="4" w:space="0" w:color="auto"/>
            </w:tcBorders>
          </w:tcPr>
          <w:p w14:paraId="75A53461" w14:textId="33C12BAF" w:rsidR="00351F33" w:rsidRPr="00C41917" w:rsidRDefault="00106A69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</w:tcBorders>
          </w:tcPr>
          <w:p w14:paraId="5DD775D5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Y</w:t>
            </w:r>
          </w:p>
        </w:tc>
        <w:tc>
          <w:tcPr>
            <w:tcW w:w="720" w:type="dxa"/>
            <w:tcBorders>
              <w:top w:val="nil"/>
              <w:right w:val="single" w:sz="4" w:space="0" w:color="auto"/>
            </w:tcBorders>
          </w:tcPr>
          <w:p w14:paraId="2DD04B51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101</w:t>
            </w:r>
          </w:p>
        </w:tc>
        <w:tc>
          <w:tcPr>
            <w:tcW w:w="1638" w:type="dxa"/>
            <w:tcBorders>
              <w:top w:val="nil"/>
              <w:left w:val="single" w:sz="4" w:space="0" w:color="auto"/>
            </w:tcBorders>
          </w:tcPr>
          <w:p w14:paraId="2AE61B39" w14:textId="444C4C8C" w:rsidR="00351F33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236B37E6" w14:textId="77777777" w:rsidTr="00E52AA0">
        <w:trPr>
          <w:cantSplit/>
        </w:trPr>
        <w:tc>
          <w:tcPr>
            <w:tcW w:w="2718" w:type="dxa"/>
          </w:tcPr>
          <w:p w14:paraId="5287A87B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ORDER_NUMBER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39575F82" w14:textId="07EDFCFD" w:rsidR="00351F33" w:rsidRPr="006E5064" w:rsidRDefault="00106A69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VARCHAR(30)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7F7DC7C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AD26E38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65DB26C5" w14:textId="3E216BAE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7C900D2C" w14:textId="77777777" w:rsidTr="00E52AA0">
        <w:trPr>
          <w:cantSplit/>
        </w:trPr>
        <w:tc>
          <w:tcPr>
            <w:tcW w:w="2718" w:type="dxa"/>
          </w:tcPr>
          <w:p w14:paraId="634C2E58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Pr="0099009E">
              <w:rPr>
                <w:sz w:val="20"/>
              </w:rPr>
              <w:t>_ID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7C9AE438" w14:textId="23F477E1" w:rsidR="00351F33" w:rsidRPr="006E5064" w:rsidRDefault="00106A69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D323B04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6B0F0043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3989F530" w14:textId="232CBD5E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26FB9BC6" w14:textId="77777777" w:rsidTr="00E52AA0">
        <w:trPr>
          <w:cantSplit/>
        </w:trPr>
        <w:tc>
          <w:tcPr>
            <w:tcW w:w="2718" w:type="dxa"/>
          </w:tcPr>
          <w:p w14:paraId="3D564FEA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ORDER_DATE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33449275" w14:textId="77777777" w:rsidR="00351F33" w:rsidRPr="006E5064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8B37329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755D1D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42613A05" w14:textId="066979B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B077571" w14:textId="77777777" w:rsidTr="00E52AA0">
        <w:trPr>
          <w:cantSplit/>
        </w:trPr>
        <w:tc>
          <w:tcPr>
            <w:tcW w:w="2718" w:type="dxa"/>
          </w:tcPr>
          <w:p w14:paraId="1D93B91F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ORDER_STATUS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4731AAF6" w14:textId="11A12A0F" w:rsidR="00351F33" w:rsidRPr="0099009E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VARCHAR(</w:t>
            </w:r>
            <w:r>
              <w:rPr>
                <w:rFonts w:hint="eastAsia"/>
                <w:sz w:val="20"/>
              </w:rPr>
              <w:t>30</w:t>
            </w:r>
            <w:r w:rsidRPr="0099009E">
              <w:rPr>
                <w:sz w:val="20"/>
              </w:rPr>
              <w:t>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7786AE5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1A9B0A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5E9D75F" w14:textId="7F1EBB6B" w:rsidR="00351F33" w:rsidRDefault="00D828FC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 list:</w:t>
            </w:r>
          </w:p>
          <w:p w14:paraId="16F82AE9" w14:textId="0D35C64B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UNAPPROVED</w:t>
            </w:r>
          </w:p>
          <w:p w14:paraId="4992E67D" w14:textId="275CDE39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APPROVED</w:t>
            </w:r>
          </w:p>
          <w:p w14:paraId="23A12BF1" w14:textId="1E249F8C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CANCELLED</w:t>
            </w:r>
          </w:p>
          <w:p w14:paraId="791F90EB" w14:textId="4E58BEDE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CLOSED</w:t>
            </w:r>
          </w:p>
        </w:tc>
      </w:tr>
      <w:tr w:rsidR="00351F33" w14:paraId="1FDE5322" w14:textId="77777777" w:rsidTr="00E52AA0">
        <w:trPr>
          <w:cantSplit/>
        </w:trPr>
        <w:tc>
          <w:tcPr>
            <w:tcW w:w="2718" w:type="dxa"/>
          </w:tcPr>
          <w:p w14:paraId="78314371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DESCRIPTION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4F54CA0" w14:textId="6ED74B7A" w:rsidR="00351F33" w:rsidRPr="006E5064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VARCHAR(</w:t>
            </w:r>
            <w:r>
              <w:rPr>
                <w:rFonts w:hint="eastAsia"/>
                <w:sz w:val="20"/>
              </w:rPr>
              <w:t>24</w:t>
            </w:r>
            <w:r w:rsidRPr="006E5064">
              <w:rPr>
                <w:sz w:val="20"/>
              </w:rPr>
              <w:t>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189524B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C26DB9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69C4041A" w14:textId="3D9F1FD8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8915C17" w14:textId="77777777" w:rsidTr="00E52AA0">
        <w:trPr>
          <w:cantSplit/>
        </w:trPr>
        <w:tc>
          <w:tcPr>
            <w:tcW w:w="2718" w:type="dxa"/>
          </w:tcPr>
          <w:p w14:paraId="2F27F23B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CREATED_BY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2A8481B9" w14:textId="25ACA026" w:rsidR="00351F33" w:rsidRPr="00C41917" w:rsidRDefault="00106A69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8716A34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204181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21E1ED3" w14:textId="1C95691A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2A7E0697" w14:textId="77777777" w:rsidTr="00E52AA0">
        <w:trPr>
          <w:cantSplit/>
        </w:trPr>
        <w:tc>
          <w:tcPr>
            <w:tcW w:w="2718" w:type="dxa"/>
          </w:tcPr>
          <w:p w14:paraId="7B86DD95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CREATION_DATE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7FEF8773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32C3D64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33BED7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5D1284D0" w14:textId="2AEDD6CD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18B2E7C" w14:textId="77777777" w:rsidTr="00E52AA0">
        <w:trPr>
          <w:cantSplit/>
        </w:trPr>
        <w:tc>
          <w:tcPr>
            <w:tcW w:w="2718" w:type="dxa"/>
          </w:tcPr>
          <w:p w14:paraId="3FCF9F54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LAST_UPDATED_BY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B203681" w14:textId="13170251" w:rsidR="00351F33" w:rsidRPr="00C41917" w:rsidRDefault="00106A69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DD7B64D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7796DB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8737CE5" w14:textId="01562D79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70C566C" w14:textId="77777777" w:rsidTr="00E52AA0">
        <w:trPr>
          <w:cantSplit/>
        </w:trPr>
        <w:tc>
          <w:tcPr>
            <w:tcW w:w="2718" w:type="dxa"/>
          </w:tcPr>
          <w:p w14:paraId="03834E53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F60829E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47FD7A5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7808C2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698DFC13" w14:textId="621B3ADE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09F09D0" w14:textId="77777777" w:rsidTr="00E52AA0">
        <w:trPr>
          <w:cantSplit/>
        </w:trPr>
        <w:tc>
          <w:tcPr>
            <w:tcW w:w="2718" w:type="dxa"/>
          </w:tcPr>
          <w:p w14:paraId="7F5C27D3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LAST_UPDATE_LOGIN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D70CB82" w14:textId="18902520" w:rsidR="00351F33" w:rsidRPr="00C41917" w:rsidRDefault="00106A69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B3BE576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3DEB24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16A933B" w14:textId="49AE548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8CE6945" w14:textId="77777777" w:rsidTr="00E52AA0">
        <w:trPr>
          <w:cantSplit/>
        </w:trPr>
        <w:tc>
          <w:tcPr>
            <w:tcW w:w="2718" w:type="dxa"/>
          </w:tcPr>
          <w:p w14:paraId="3048401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ATTRIBUTE_CATEGORY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ECE74EF" w14:textId="547772D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168EDD6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178EBA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36F464DE" w14:textId="3FEDAA57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1129C98" w14:textId="77777777" w:rsidTr="00E52AA0">
        <w:trPr>
          <w:cantSplit/>
        </w:trPr>
        <w:tc>
          <w:tcPr>
            <w:tcW w:w="2718" w:type="dxa"/>
          </w:tcPr>
          <w:p w14:paraId="01A966FE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AE0D977" w14:textId="057D9520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F039719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7C8A2D3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771B6585" w14:textId="1BACA9A5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E1D8DC7" w14:textId="77777777" w:rsidTr="00E52AA0">
        <w:trPr>
          <w:cantSplit/>
        </w:trPr>
        <w:tc>
          <w:tcPr>
            <w:tcW w:w="2718" w:type="dxa"/>
          </w:tcPr>
          <w:p w14:paraId="720E6807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lastRenderedPageBreak/>
              <w:t>ATTRIBUTE2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2DB9DBA4" w14:textId="34F86A50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E2BE93C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59F87A7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5423D7E0" w14:textId="49F4D0D8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E257A97" w14:textId="77777777" w:rsidTr="00E52AA0">
        <w:trPr>
          <w:cantSplit/>
        </w:trPr>
        <w:tc>
          <w:tcPr>
            <w:tcW w:w="2718" w:type="dxa"/>
          </w:tcPr>
          <w:p w14:paraId="4ED51097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ATTRIBUTE3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EEA5016" w14:textId="33FC01F9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E0F5706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D8A64C3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1484FAE" w14:textId="4FFCC742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DC3EC49" w14:textId="77777777" w:rsidTr="00E52AA0">
        <w:trPr>
          <w:cantSplit/>
        </w:trPr>
        <w:tc>
          <w:tcPr>
            <w:tcW w:w="2718" w:type="dxa"/>
          </w:tcPr>
          <w:p w14:paraId="1EDCA50F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ATTRIBUTE4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1B4FEC1" w14:textId="0A9786C0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79DDE78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E6C8FD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5D5FFD3" w14:textId="2F75122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9018671" w14:textId="77777777" w:rsidTr="00E52AA0">
        <w:trPr>
          <w:cantSplit/>
        </w:trPr>
        <w:tc>
          <w:tcPr>
            <w:tcW w:w="2718" w:type="dxa"/>
          </w:tcPr>
          <w:p w14:paraId="704C93E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ATTRIBUTE5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44D391B0" w14:textId="4C1395F2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388D566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36F4FF8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505BB37C" w14:textId="39475B6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577E7D8" w14:textId="77777777" w:rsidTr="00E52AA0">
        <w:trPr>
          <w:cantSplit/>
        </w:trPr>
        <w:tc>
          <w:tcPr>
            <w:tcW w:w="2718" w:type="dxa"/>
          </w:tcPr>
          <w:p w14:paraId="7A8F9A8D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ATTRIBUTE6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72291CF0" w14:textId="22FDB4C9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E481DFF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FB38E63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466A4222" w14:textId="018B7A4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3326012" w14:textId="77777777" w:rsidTr="00E52AA0">
        <w:trPr>
          <w:cantSplit/>
        </w:trPr>
        <w:tc>
          <w:tcPr>
            <w:tcW w:w="2718" w:type="dxa"/>
          </w:tcPr>
          <w:p w14:paraId="14062CFA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ATTRIBUTE7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4BF82EB0" w14:textId="6AF894E3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B23F4CD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D730E4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41F871CB" w14:textId="5EDFD907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9EA13A3" w14:textId="77777777" w:rsidTr="00E52AA0">
        <w:trPr>
          <w:cantSplit/>
        </w:trPr>
        <w:tc>
          <w:tcPr>
            <w:tcW w:w="2718" w:type="dxa"/>
          </w:tcPr>
          <w:p w14:paraId="6E9C7EE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ATTRIBUTE8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4BC971F" w14:textId="642C1AE7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1FE2CD8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F0B373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0C52A755" w14:textId="4C95C174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ED75439" w14:textId="77777777" w:rsidTr="00E52AA0">
        <w:trPr>
          <w:cantSplit/>
        </w:trPr>
        <w:tc>
          <w:tcPr>
            <w:tcW w:w="2718" w:type="dxa"/>
          </w:tcPr>
          <w:p w14:paraId="0400310E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ATTRIBUTE9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6669B96" w14:textId="230FA736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96B977D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F9F99F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8E330E4" w14:textId="282B5144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30665A24" w14:textId="77777777" w:rsidTr="00E52AA0">
        <w:trPr>
          <w:cantSplit/>
        </w:trPr>
        <w:tc>
          <w:tcPr>
            <w:tcW w:w="2718" w:type="dxa"/>
          </w:tcPr>
          <w:p w14:paraId="05C6EDC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ATTRIBUTE10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3B9D4B7B" w14:textId="38800F6E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C65732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AFF148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6C360D4" w14:textId="20D9542E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2F68FF4" w14:textId="77777777" w:rsidTr="00E52AA0">
        <w:trPr>
          <w:cantSplit/>
        </w:trPr>
        <w:tc>
          <w:tcPr>
            <w:tcW w:w="2718" w:type="dxa"/>
          </w:tcPr>
          <w:p w14:paraId="619CE899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ATTRIBUTE11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B942766" w14:textId="6988C133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DB84A8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20FC1B0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31862999" w14:textId="4C7F1E36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A76CEA1" w14:textId="77777777" w:rsidTr="00E52AA0">
        <w:trPr>
          <w:cantSplit/>
        </w:trPr>
        <w:tc>
          <w:tcPr>
            <w:tcW w:w="2718" w:type="dxa"/>
          </w:tcPr>
          <w:p w14:paraId="47FD450E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ATTRIBUTE12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A4EF384" w14:textId="53615A2A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1E10019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FCD7D3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948D742" w14:textId="43B6CB9E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F29CF86" w14:textId="77777777" w:rsidTr="00E52AA0">
        <w:trPr>
          <w:cantSplit/>
        </w:trPr>
        <w:tc>
          <w:tcPr>
            <w:tcW w:w="2718" w:type="dxa"/>
          </w:tcPr>
          <w:p w14:paraId="5AE1AD2F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ATTRIBUTE13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EBDD4D8" w14:textId="48E2A389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39B241A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1C4FE25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D569F4B" w14:textId="56AE499C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31B5E9E" w14:textId="77777777" w:rsidTr="00E52AA0">
        <w:trPr>
          <w:cantSplit/>
        </w:trPr>
        <w:tc>
          <w:tcPr>
            <w:tcW w:w="2718" w:type="dxa"/>
          </w:tcPr>
          <w:p w14:paraId="220B01E7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ATTRIBUTE14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B54B391" w14:textId="11896627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B798171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F6795A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63E42990" w14:textId="774ABE02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3B7AEC3" w14:textId="77777777" w:rsidTr="00E52AA0">
        <w:trPr>
          <w:cantSplit/>
        </w:trPr>
        <w:tc>
          <w:tcPr>
            <w:tcW w:w="2718" w:type="dxa"/>
          </w:tcPr>
          <w:p w14:paraId="0C099D0E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ATTRIBUTE15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67DAEAC4" w14:textId="012EBB0E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46D426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E9899F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3F5890CC" w14:textId="096858DA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78B841B5" w14:textId="5CC840C7" w:rsidR="00F42F54" w:rsidRDefault="00D828FC" w:rsidP="00F42F54">
      <w:pPr>
        <w:pStyle w:val="BodyText"/>
      </w:pPr>
      <w:r>
        <w:rPr>
          <w:rFonts w:hint="eastAsia"/>
        </w:rPr>
        <w:t>C</w:t>
      </w:r>
      <w:r>
        <w:t>reate Indexes</w:t>
      </w:r>
      <w:r w:rsidR="00F42F54">
        <w:rPr>
          <w:rFonts w:hint="eastAsia"/>
        </w:rPr>
        <w:t>：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67"/>
        <w:gridCol w:w="641"/>
        <w:gridCol w:w="2160"/>
        <w:gridCol w:w="1008"/>
      </w:tblGrid>
      <w:tr w:rsidR="00351F33" w14:paraId="3FC107FF" w14:textId="77777777" w:rsidTr="00210882">
        <w:trPr>
          <w:cantSplit/>
          <w:tblHeader/>
        </w:trPr>
        <w:tc>
          <w:tcPr>
            <w:tcW w:w="3967" w:type="dxa"/>
            <w:tcBorders>
              <w:bottom w:val="nil"/>
              <w:right w:val="single" w:sz="4" w:space="0" w:color="auto"/>
            </w:tcBorders>
            <w:shd w:val="pct10" w:color="auto" w:fill="auto"/>
          </w:tcPr>
          <w:p w14:paraId="4FBDB8E9" w14:textId="36B07D48" w:rsidR="00351F33" w:rsidRPr="00AF5D26" w:rsidRDefault="00D828FC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I</w:t>
            </w:r>
            <w:r>
              <w:rPr>
                <w:sz w:val="20"/>
              </w:rPr>
              <w:t>ndex</w:t>
            </w:r>
          </w:p>
        </w:tc>
        <w:tc>
          <w:tcPr>
            <w:tcW w:w="641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3C6B9BBC" w14:textId="67673F4E" w:rsidR="00351F33" w:rsidRPr="00AF5D26" w:rsidRDefault="00D828FC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nique</w:t>
            </w:r>
          </w:p>
        </w:tc>
        <w:tc>
          <w:tcPr>
            <w:tcW w:w="2160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07425404" w14:textId="01985F06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008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169DD354" w14:textId="64ED6CDE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313BD46E" w14:textId="77777777" w:rsidTr="00210882">
        <w:trPr>
          <w:cantSplit/>
          <w:trHeight w:hRule="exact" w:val="85"/>
          <w:tblHeader/>
        </w:trPr>
        <w:tc>
          <w:tcPr>
            <w:tcW w:w="3967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6B5C8A3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641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583046B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2160" w:type="dxa"/>
            <w:tcBorders>
              <w:left w:val="single" w:sz="4" w:space="0" w:color="auto"/>
              <w:right w:val="single" w:sz="4" w:space="0" w:color="auto"/>
            </w:tcBorders>
            <w:shd w:val="pct50" w:color="auto" w:fill="auto"/>
          </w:tcPr>
          <w:p w14:paraId="4F168EC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008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2F718659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2EAF9E7" w14:textId="77777777" w:rsidTr="00210882">
        <w:trPr>
          <w:cantSplit/>
        </w:trPr>
        <w:tc>
          <w:tcPr>
            <w:tcW w:w="3967" w:type="dxa"/>
            <w:tcBorders>
              <w:top w:val="nil"/>
              <w:right w:val="single" w:sz="4" w:space="0" w:color="auto"/>
            </w:tcBorders>
          </w:tcPr>
          <w:p w14:paraId="5F516078" w14:textId="77777777" w:rsidR="00351F33" w:rsidRPr="00184842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CUX_OM_</w:t>
            </w:r>
            <w:r w:rsidRPr="00B82780">
              <w:rPr>
                <w:sz w:val="20"/>
              </w:rPr>
              <w:t>HEADERS</w:t>
            </w:r>
            <w:r>
              <w:rPr>
                <w:sz w:val="20"/>
              </w:rPr>
              <w:t>_XXXX</w:t>
            </w:r>
            <w:r w:rsidRPr="008A4E7C">
              <w:rPr>
                <w:rFonts w:hint="eastAsia"/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_U1</w:t>
            </w:r>
          </w:p>
        </w:tc>
        <w:tc>
          <w:tcPr>
            <w:tcW w:w="641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4FEEB3A2" w14:textId="77777777" w:rsidR="00351F33" w:rsidRPr="00C41917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2160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136E381A" w14:textId="77777777" w:rsidR="00351F33" w:rsidRPr="00B82780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 w:rsidRPr="00B82780">
              <w:rPr>
                <w:sz w:val="20"/>
              </w:rPr>
              <w:t>HEADER_ID</w:t>
            </w:r>
          </w:p>
        </w:tc>
        <w:tc>
          <w:tcPr>
            <w:tcW w:w="1008" w:type="dxa"/>
            <w:tcBorders>
              <w:top w:val="nil"/>
              <w:left w:val="single" w:sz="4" w:space="0" w:color="auto"/>
            </w:tcBorders>
          </w:tcPr>
          <w:p w14:paraId="066B06A7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5821FC15" w14:textId="77777777" w:rsidTr="00210882">
        <w:trPr>
          <w:cantSplit/>
        </w:trPr>
        <w:tc>
          <w:tcPr>
            <w:tcW w:w="3967" w:type="dxa"/>
            <w:tcBorders>
              <w:right w:val="single" w:sz="4" w:space="0" w:color="auto"/>
            </w:tcBorders>
          </w:tcPr>
          <w:p w14:paraId="1B81E677" w14:textId="77777777" w:rsidR="00351F33" w:rsidRPr="00184842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CUX_OM_</w:t>
            </w:r>
            <w:r w:rsidRPr="00B82780">
              <w:rPr>
                <w:sz w:val="20"/>
              </w:rPr>
              <w:t>HEADERS</w:t>
            </w:r>
            <w:r>
              <w:rPr>
                <w:sz w:val="20"/>
              </w:rPr>
              <w:t>_XXXX</w:t>
            </w:r>
            <w:r w:rsidRPr="008A4E7C">
              <w:rPr>
                <w:rFonts w:hint="eastAsia"/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_U2</w:t>
            </w:r>
          </w:p>
        </w:tc>
        <w:tc>
          <w:tcPr>
            <w:tcW w:w="641" w:type="dxa"/>
            <w:tcBorders>
              <w:left w:val="single" w:sz="4" w:space="0" w:color="auto"/>
              <w:right w:val="single" w:sz="4" w:space="0" w:color="auto"/>
            </w:tcBorders>
          </w:tcPr>
          <w:p w14:paraId="61732B03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2160" w:type="dxa"/>
            <w:tcBorders>
              <w:left w:val="single" w:sz="4" w:space="0" w:color="auto"/>
              <w:right w:val="single" w:sz="4" w:space="0" w:color="auto"/>
            </w:tcBorders>
          </w:tcPr>
          <w:p w14:paraId="1A45EC62" w14:textId="77777777" w:rsidR="00351F33" w:rsidRPr="00B82780" w:rsidRDefault="00351F33" w:rsidP="00351F33">
            <w:pPr>
              <w:pStyle w:val="TableText"/>
              <w:rPr>
                <w:sz w:val="20"/>
              </w:rPr>
            </w:pPr>
            <w:r w:rsidRPr="00B82780">
              <w:rPr>
                <w:sz w:val="20"/>
              </w:rPr>
              <w:t>ORDER_NUMBER</w:t>
            </w:r>
          </w:p>
        </w:tc>
        <w:tc>
          <w:tcPr>
            <w:tcW w:w="1008" w:type="dxa"/>
            <w:tcBorders>
              <w:left w:val="single" w:sz="4" w:space="0" w:color="auto"/>
            </w:tcBorders>
          </w:tcPr>
          <w:p w14:paraId="078A1A5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CD90777" w14:textId="77777777" w:rsidTr="00210882">
        <w:trPr>
          <w:cantSplit/>
        </w:trPr>
        <w:tc>
          <w:tcPr>
            <w:tcW w:w="3967" w:type="dxa"/>
            <w:tcBorders>
              <w:right w:val="single" w:sz="4" w:space="0" w:color="auto"/>
            </w:tcBorders>
          </w:tcPr>
          <w:p w14:paraId="2AD0A877" w14:textId="77777777" w:rsidR="00351F33" w:rsidRPr="008A4E7C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CUX_OM_</w:t>
            </w:r>
            <w:r w:rsidRPr="00B82780">
              <w:rPr>
                <w:sz w:val="20"/>
              </w:rPr>
              <w:t>HEADERS</w:t>
            </w:r>
            <w:r>
              <w:rPr>
                <w:sz w:val="20"/>
              </w:rPr>
              <w:t>_XXXX</w:t>
            </w:r>
            <w:r w:rsidRPr="00B82780">
              <w:rPr>
                <w:rFonts w:hint="eastAsia"/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_N1</w:t>
            </w:r>
          </w:p>
        </w:tc>
        <w:tc>
          <w:tcPr>
            <w:tcW w:w="641" w:type="dxa"/>
            <w:tcBorders>
              <w:left w:val="single" w:sz="4" w:space="0" w:color="auto"/>
              <w:right w:val="single" w:sz="4" w:space="0" w:color="auto"/>
            </w:tcBorders>
          </w:tcPr>
          <w:p w14:paraId="21DBBA38" w14:textId="77777777" w:rsidR="00351F33" w:rsidRPr="00B82780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2160" w:type="dxa"/>
            <w:tcBorders>
              <w:left w:val="single" w:sz="4" w:space="0" w:color="auto"/>
              <w:right w:val="single" w:sz="4" w:space="0" w:color="auto"/>
            </w:tcBorders>
          </w:tcPr>
          <w:p w14:paraId="0583B9C8" w14:textId="77777777" w:rsidR="00351F33" w:rsidRPr="008A4E7C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Pr="008A4E7C">
              <w:rPr>
                <w:sz w:val="20"/>
              </w:rPr>
              <w:t>_ID</w:t>
            </w:r>
          </w:p>
        </w:tc>
        <w:tc>
          <w:tcPr>
            <w:tcW w:w="1008" w:type="dxa"/>
            <w:tcBorders>
              <w:left w:val="single" w:sz="4" w:space="0" w:color="auto"/>
            </w:tcBorders>
          </w:tcPr>
          <w:p w14:paraId="297AF36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5D0057E4" w14:textId="77777777" w:rsidR="00F42F54" w:rsidRDefault="00F42F54" w:rsidP="00F42F54">
      <w:pPr>
        <w:pStyle w:val="BodyText"/>
      </w:pPr>
    </w:p>
    <w:p w14:paraId="7138A2D0" w14:textId="7C96FF77" w:rsidR="00F42F54" w:rsidRDefault="00D828FC" w:rsidP="00F42F54">
      <w:pPr>
        <w:pStyle w:val="BodyText"/>
      </w:pPr>
      <w:r>
        <w:rPr>
          <w:rFonts w:hint="eastAsia"/>
        </w:rPr>
        <w:t>T</w:t>
      </w:r>
      <w:r>
        <w:t>able</w:t>
      </w:r>
      <w:r w:rsidR="00F42F54">
        <w:rPr>
          <w:rFonts w:hint="eastAsia"/>
        </w:rPr>
        <w:t>：</w:t>
      </w:r>
      <w:r w:rsidR="0053095F">
        <w:rPr>
          <w:rFonts w:hint="eastAsia"/>
        </w:rPr>
        <w:t>CUX_</w:t>
      </w:r>
      <w:r w:rsidR="00F845C7">
        <w:rPr>
          <w:rFonts w:hint="eastAsia"/>
        </w:rPr>
        <w:t>OM_</w:t>
      </w:r>
      <w:r w:rsidR="00F42F54">
        <w:rPr>
          <w:rFonts w:hint="eastAsia"/>
        </w:rPr>
        <w:t>LINE</w:t>
      </w:r>
      <w:r w:rsidR="00F42F54" w:rsidRPr="0099009E">
        <w:t>S</w:t>
      </w:r>
      <w:r w:rsidR="00210882">
        <w:t>_XXXX</w:t>
      </w:r>
    </w:p>
    <w:p w14:paraId="24CAEF5D" w14:textId="61A6E922" w:rsidR="00F42F54" w:rsidRDefault="00D828FC" w:rsidP="00F42F54">
      <w:pPr>
        <w:pStyle w:val="BodyText"/>
      </w:pPr>
      <w:r w:rsidRPr="00D828FC">
        <w:t>For storing sales order line information</w:t>
      </w:r>
      <w:r w:rsidR="00F42F54">
        <w:rPr>
          <w:rFonts w:hint="eastAsia"/>
        </w:rPr>
        <w:t>。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718"/>
        <w:gridCol w:w="1890"/>
        <w:gridCol w:w="900"/>
        <w:gridCol w:w="720"/>
        <w:gridCol w:w="1548"/>
      </w:tblGrid>
      <w:tr w:rsidR="00351F33" w14:paraId="1433D419" w14:textId="77777777" w:rsidTr="00E52AA0">
        <w:trPr>
          <w:cantSplit/>
          <w:tblHeader/>
        </w:trPr>
        <w:tc>
          <w:tcPr>
            <w:tcW w:w="2718" w:type="dxa"/>
            <w:tcBorders>
              <w:bottom w:val="nil"/>
              <w:right w:val="nil"/>
            </w:tcBorders>
            <w:shd w:val="pct10" w:color="auto" w:fill="auto"/>
          </w:tcPr>
          <w:p w14:paraId="184D888C" w14:textId="423E5748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89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717C1A74" w14:textId="129A5F93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Type</w:t>
            </w:r>
          </w:p>
        </w:tc>
        <w:tc>
          <w:tcPr>
            <w:tcW w:w="900" w:type="dxa"/>
            <w:tcBorders>
              <w:left w:val="single" w:sz="4" w:space="0" w:color="auto"/>
              <w:bottom w:val="nil"/>
              <w:right w:val="nil"/>
            </w:tcBorders>
            <w:shd w:val="pct10" w:color="auto" w:fill="auto"/>
          </w:tcPr>
          <w:p w14:paraId="410FCBCD" w14:textId="5D82978E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  <w:r>
              <w:rPr>
                <w:sz w:val="20"/>
              </w:rPr>
              <w:t>ullable</w:t>
            </w:r>
          </w:p>
        </w:tc>
        <w:tc>
          <w:tcPr>
            <w:tcW w:w="72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160A5476" w14:textId="0DF1C396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efault Value</w:t>
            </w:r>
          </w:p>
        </w:tc>
        <w:tc>
          <w:tcPr>
            <w:tcW w:w="1548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2556F64E" w14:textId="2F8BE405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73311B3E" w14:textId="77777777" w:rsidTr="00E52AA0">
        <w:trPr>
          <w:cantSplit/>
          <w:trHeight w:hRule="exact" w:val="60"/>
          <w:tblHeader/>
        </w:trPr>
        <w:tc>
          <w:tcPr>
            <w:tcW w:w="2718" w:type="dxa"/>
            <w:tcBorders>
              <w:left w:val="nil"/>
              <w:right w:val="nil"/>
            </w:tcBorders>
            <w:shd w:val="pct50" w:color="auto" w:fill="auto"/>
          </w:tcPr>
          <w:p w14:paraId="235C7AA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89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2DDB368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900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4DC6F623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72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64DD7F8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2072E7B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E46BB58" w14:textId="77777777" w:rsidTr="00E52AA0">
        <w:trPr>
          <w:cantSplit/>
        </w:trPr>
        <w:tc>
          <w:tcPr>
            <w:tcW w:w="2718" w:type="dxa"/>
            <w:tcBorders>
              <w:top w:val="nil"/>
            </w:tcBorders>
          </w:tcPr>
          <w:p w14:paraId="3DEF14B5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LINE_ID</w:t>
            </w:r>
          </w:p>
        </w:tc>
        <w:tc>
          <w:tcPr>
            <w:tcW w:w="1890" w:type="dxa"/>
            <w:tcBorders>
              <w:top w:val="nil"/>
              <w:right w:val="single" w:sz="4" w:space="0" w:color="auto"/>
            </w:tcBorders>
          </w:tcPr>
          <w:p w14:paraId="17FA2EE9" w14:textId="3E25B538" w:rsidR="00351F33" w:rsidRPr="00C41917" w:rsidRDefault="00095575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</w:tcBorders>
          </w:tcPr>
          <w:p w14:paraId="73E65B3C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top w:val="nil"/>
              <w:right w:val="single" w:sz="4" w:space="0" w:color="auto"/>
            </w:tcBorders>
          </w:tcPr>
          <w:p w14:paraId="67470EA5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548" w:type="dxa"/>
            <w:tcBorders>
              <w:top w:val="nil"/>
              <w:left w:val="single" w:sz="4" w:space="0" w:color="auto"/>
            </w:tcBorders>
          </w:tcPr>
          <w:p w14:paraId="2C09C7E7" w14:textId="5B4AAAF8" w:rsidR="00351F33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3CBD5DE6" w14:textId="77777777" w:rsidTr="00E52AA0">
        <w:trPr>
          <w:cantSplit/>
        </w:trPr>
        <w:tc>
          <w:tcPr>
            <w:tcW w:w="2718" w:type="dxa"/>
            <w:tcBorders>
              <w:top w:val="nil"/>
            </w:tcBorders>
          </w:tcPr>
          <w:p w14:paraId="4A8DCAF4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HEADER_ID</w:t>
            </w:r>
          </w:p>
        </w:tc>
        <w:tc>
          <w:tcPr>
            <w:tcW w:w="1890" w:type="dxa"/>
            <w:tcBorders>
              <w:top w:val="nil"/>
              <w:right w:val="single" w:sz="4" w:space="0" w:color="auto"/>
            </w:tcBorders>
          </w:tcPr>
          <w:p w14:paraId="3CAFBE05" w14:textId="71A3100B" w:rsidR="00351F33" w:rsidRPr="00C41917" w:rsidRDefault="00095575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IGINT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</w:tcBorders>
          </w:tcPr>
          <w:p w14:paraId="3D199551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top w:val="nil"/>
              <w:right w:val="single" w:sz="4" w:space="0" w:color="auto"/>
            </w:tcBorders>
          </w:tcPr>
          <w:p w14:paraId="1982138D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548" w:type="dxa"/>
            <w:tcBorders>
              <w:top w:val="nil"/>
              <w:left w:val="single" w:sz="4" w:space="0" w:color="auto"/>
            </w:tcBorders>
          </w:tcPr>
          <w:p w14:paraId="2E34DADF" w14:textId="5A8DE254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682E8FD7" w14:textId="77777777" w:rsidTr="00E52AA0">
        <w:trPr>
          <w:cantSplit/>
        </w:trPr>
        <w:tc>
          <w:tcPr>
            <w:tcW w:w="2718" w:type="dxa"/>
          </w:tcPr>
          <w:p w14:paraId="47C825EF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LINE_NUMBER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64641272" w14:textId="2FCEDCC3" w:rsidR="00351F33" w:rsidRPr="006E5064" w:rsidRDefault="00095575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VARCHAR(30)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E248A56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ADBE6CD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31320D22" w14:textId="1030A27C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435897A7" w14:textId="77777777" w:rsidTr="00E52AA0">
        <w:trPr>
          <w:cantSplit/>
        </w:trPr>
        <w:tc>
          <w:tcPr>
            <w:tcW w:w="2718" w:type="dxa"/>
          </w:tcPr>
          <w:p w14:paraId="5D5117AD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ITEM_ID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0B062942" w14:textId="291A84B0" w:rsidR="00351F33" w:rsidRPr="006E5064" w:rsidRDefault="00095575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669818D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89BB705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28C90885" w14:textId="34D62D1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7BE349A4" w14:textId="77777777" w:rsidTr="00E52AA0">
        <w:trPr>
          <w:cantSplit/>
        </w:trPr>
        <w:tc>
          <w:tcPr>
            <w:tcW w:w="2718" w:type="dxa"/>
          </w:tcPr>
          <w:p w14:paraId="38BECA7E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UNIT</w:t>
            </w:r>
            <w:r w:rsidRPr="00F92AED">
              <w:rPr>
                <w:sz w:val="20"/>
              </w:rPr>
              <w:t>_PRICE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0A6B2209" w14:textId="60082CD6" w:rsidR="00351F33" w:rsidRPr="006E5064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DECIMAL(10,2)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B057A14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C291DB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4064F3A1" w14:textId="178C8E1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2F5CE8F7" w14:textId="77777777" w:rsidTr="00E52AA0">
        <w:trPr>
          <w:cantSplit/>
        </w:trPr>
        <w:tc>
          <w:tcPr>
            <w:tcW w:w="2718" w:type="dxa"/>
          </w:tcPr>
          <w:p w14:paraId="598D16D5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QUANTITY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4B1C5C5" w14:textId="3F34A821" w:rsidR="00351F33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DECIMAL(10,2)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2FCC89F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6A93C20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15747298" w14:textId="0634E8AC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5CEC66E" w14:textId="77777777" w:rsidTr="00E52AA0">
        <w:trPr>
          <w:cantSplit/>
        </w:trPr>
        <w:tc>
          <w:tcPr>
            <w:tcW w:w="2718" w:type="dxa"/>
          </w:tcPr>
          <w:p w14:paraId="1A622AF8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DESCRIPTION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43171A66" w14:textId="3751CB85" w:rsidR="00351F33" w:rsidRPr="006E5064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>
              <w:rPr>
                <w:sz w:val="20"/>
              </w:rPr>
              <w:t>(</w:t>
            </w:r>
            <w:r w:rsidR="00351F33">
              <w:rPr>
                <w:rFonts w:hint="eastAsia"/>
                <w:sz w:val="20"/>
              </w:rPr>
              <w:t>24</w:t>
            </w:r>
            <w:r w:rsidR="00351F33" w:rsidRPr="006E5064">
              <w:rPr>
                <w:sz w:val="20"/>
              </w:rPr>
              <w:t>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85C9EA2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43E960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300F4B76" w14:textId="36CEC4C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FF59609" w14:textId="77777777" w:rsidTr="00E52AA0">
        <w:trPr>
          <w:cantSplit/>
        </w:trPr>
        <w:tc>
          <w:tcPr>
            <w:tcW w:w="2718" w:type="dxa"/>
          </w:tcPr>
          <w:p w14:paraId="789F5E9F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ADDITION1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4FDF2D9" w14:textId="18811533" w:rsidR="00351F33" w:rsidRPr="00F92AED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 w:rsidRPr="00F92AED">
              <w:rPr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D5A36B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8F0DF3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0BAF5251" w14:textId="35610720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2CD9869" w14:textId="77777777" w:rsidTr="00E52AA0">
        <w:trPr>
          <w:cantSplit/>
        </w:trPr>
        <w:tc>
          <w:tcPr>
            <w:tcW w:w="2718" w:type="dxa"/>
          </w:tcPr>
          <w:p w14:paraId="6B89C257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ADDITION2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EF1731A" w14:textId="7E26579E" w:rsidR="00351F33" w:rsidRPr="00F92AED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 w:rsidRPr="00F92AED">
              <w:rPr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FD96AB6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2DF9FC9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1801A96E" w14:textId="665B2CDE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A95EFC6" w14:textId="77777777" w:rsidTr="00E52AA0">
        <w:trPr>
          <w:cantSplit/>
        </w:trPr>
        <w:tc>
          <w:tcPr>
            <w:tcW w:w="2718" w:type="dxa"/>
          </w:tcPr>
          <w:p w14:paraId="745CB781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ADDITION3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23F8B505" w14:textId="2CA52BD4" w:rsidR="00351F33" w:rsidRPr="00F92AED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 w:rsidRPr="00F92AED">
              <w:rPr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7453CB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5635E46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C894E83" w14:textId="52D51D1C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AE1244D" w14:textId="77777777" w:rsidTr="00E52AA0">
        <w:trPr>
          <w:cantSplit/>
        </w:trPr>
        <w:tc>
          <w:tcPr>
            <w:tcW w:w="2718" w:type="dxa"/>
          </w:tcPr>
          <w:p w14:paraId="151C6642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ADDITION4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7D8BB7F5" w14:textId="2BC67D6F" w:rsidR="00351F33" w:rsidRPr="00F92AED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 w:rsidRPr="00F92AED">
              <w:rPr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41D24DE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D1C440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06A58E5" w14:textId="54CA9A8E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E6F8E05" w14:textId="77777777" w:rsidTr="00E52AA0">
        <w:trPr>
          <w:cantSplit/>
        </w:trPr>
        <w:tc>
          <w:tcPr>
            <w:tcW w:w="2718" w:type="dxa"/>
          </w:tcPr>
          <w:p w14:paraId="5A3A9961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ADDITION5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51AFE60" w14:textId="7D27DDE8" w:rsidR="00351F33" w:rsidRPr="00F92AED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 w:rsidRPr="00F92AED">
              <w:rPr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79D5E13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B2ED764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4F0A0506" w14:textId="7B981C30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2E73B8F" w14:textId="77777777" w:rsidTr="00E52AA0">
        <w:trPr>
          <w:cantSplit/>
        </w:trPr>
        <w:tc>
          <w:tcPr>
            <w:tcW w:w="2718" w:type="dxa"/>
          </w:tcPr>
          <w:p w14:paraId="28A843AA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CREATED_BY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A388F2C" w14:textId="0CE29738" w:rsidR="00351F33" w:rsidRPr="00C41917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6D97096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EC1100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F906E60" w14:textId="157E5F24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EA58141" w14:textId="77777777" w:rsidTr="00E52AA0">
        <w:trPr>
          <w:cantSplit/>
        </w:trPr>
        <w:tc>
          <w:tcPr>
            <w:tcW w:w="2718" w:type="dxa"/>
          </w:tcPr>
          <w:p w14:paraId="4BE498F7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CREATION_DATE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BCD2887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89892FE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04BECD9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7BC9FAC0" w14:textId="2C14ABBD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2CFA3E75" w14:textId="77777777" w:rsidTr="00E52AA0">
        <w:trPr>
          <w:cantSplit/>
        </w:trPr>
        <w:tc>
          <w:tcPr>
            <w:tcW w:w="2718" w:type="dxa"/>
          </w:tcPr>
          <w:p w14:paraId="7E5C52E2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lastRenderedPageBreak/>
              <w:t>LAST_UPDATED_BY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36E491C0" w14:textId="212D5430" w:rsidR="00351F33" w:rsidRPr="00C41917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9B85115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F0B86C5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83DFC05" w14:textId="300D4C53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2F5A8C6" w14:textId="77777777" w:rsidTr="00E52AA0">
        <w:trPr>
          <w:cantSplit/>
        </w:trPr>
        <w:tc>
          <w:tcPr>
            <w:tcW w:w="2718" w:type="dxa"/>
          </w:tcPr>
          <w:p w14:paraId="173AE4E6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LAST_UPDATE_DATE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496C0F97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19EEAFF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58AA1BF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1100B392" w14:textId="0935DDC1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9175379" w14:textId="77777777" w:rsidTr="00E52AA0">
        <w:trPr>
          <w:cantSplit/>
        </w:trPr>
        <w:tc>
          <w:tcPr>
            <w:tcW w:w="2718" w:type="dxa"/>
          </w:tcPr>
          <w:p w14:paraId="0558B1BD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LAST_UPDATE_LOGIN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36A7522A" w14:textId="0C553B20" w:rsidR="00351F33" w:rsidRPr="00C41917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C07D911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641F49C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1F5E20A6" w14:textId="7288E12B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5FBEF7C" w14:textId="77777777" w:rsidTr="00E52AA0">
        <w:trPr>
          <w:cantSplit/>
        </w:trPr>
        <w:tc>
          <w:tcPr>
            <w:tcW w:w="2718" w:type="dxa"/>
          </w:tcPr>
          <w:p w14:paraId="0EEA3AA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ATTRIBUTE_CATEGORY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4AD7D4BB" w14:textId="27212A24" w:rsidR="00351F33" w:rsidRPr="00C41917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508E425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512553F4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2012A2CA" w14:textId="08332756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2001ABB" w14:textId="77777777" w:rsidTr="00E52AA0">
        <w:trPr>
          <w:cantSplit/>
        </w:trPr>
        <w:tc>
          <w:tcPr>
            <w:tcW w:w="2718" w:type="dxa"/>
          </w:tcPr>
          <w:p w14:paraId="2D1F2231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E6F89D8" w14:textId="2FB79890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807E75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2435744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0C7790F1" w14:textId="2D78B355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327FE4F5" w14:textId="77777777" w:rsidTr="00E52AA0">
        <w:trPr>
          <w:cantSplit/>
        </w:trPr>
        <w:tc>
          <w:tcPr>
            <w:tcW w:w="2718" w:type="dxa"/>
          </w:tcPr>
          <w:p w14:paraId="390E6614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ATTRIBUTE2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786EE78D" w14:textId="7C94BFDB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1B607B4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F526B6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27EFB859" w14:textId="0A849A5A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E799472" w14:textId="77777777" w:rsidTr="00E52AA0">
        <w:trPr>
          <w:cantSplit/>
        </w:trPr>
        <w:tc>
          <w:tcPr>
            <w:tcW w:w="2718" w:type="dxa"/>
          </w:tcPr>
          <w:p w14:paraId="6F7F4E70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ATTRIBUTE3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01F10AD0" w14:textId="689C85DD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738853D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6E5C2710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053809B" w14:textId="1C221356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7640F51" w14:textId="77777777" w:rsidTr="00E52AA0">
        <w:trPr>
          <w:cantSplit/>
        </w:trPr>
        <w:tc>
          <w:tcPr>
            <w:tcW w:w="2718" w:type="dxa"/>
          </w:tcPr>
          <w:p w14:paraId="1940C6F6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ATTRIBUTE4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651D946C" w14:textId="3C9580AC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AD3D0E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6B01BCFA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3CBBB037" w14:textId="624C9D43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294F625F" w14:textId="77777777" w:rsidTr="00E52AA0">
        <w:trPr>
          <w:cantSplit/>
        </w:trPr>
        <w:tc>
          <w:tcPr>
            <w:tcW w:w="2718" w:type="dxa"/>
          </w:tcPr>
          <w:p w14:paraId="24AC4808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ATTRIBUTE5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005417D4" w14:textId="25191DF2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522C6F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238500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15639B74" w14:textId="3039F712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7FBB70A" w14:textId="77777777" w:rsidTr="00E52AA0">
        <w:trPr>
          <w:cantSplit/>
        </w:trPr>
        <w:tc>
          <w:tcPr>
            <w:tcW w:w="2718" w:type="dxa"/>
          </w:tcPr>
          <w:p w14:paraId="657D96F3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ATTRIBUTE6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E14CA36" w14:textId="13171B4F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E9E3C9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787C89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F284C15" w14:textId="3AC83E50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3EA0A14" w14:textId="77777777" w:rsidTr="00E52AA0">
        <w:trPr>
          <w:cantSplit/>
        </w:trPr>
        <w:tc>
          <w:tcPr>
            <w:tcW w:w="2718" w:type="dxa"/>
          </w:tcPr>
          <w:p w14:paraId="0EA9ECC0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ATTRIBUTE7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27EC4DCE" w14:textId="47DAAD0A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F719953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413D58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77F4583D" w14:textId="2F0B558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F98A21F" w14:textId="77777777" w:rsidTr="00E52AA0">
        <w:trPr>
          <w:cantSplit/>
        </w:trPr>
        <w:tc>
          <w:tcPr>
            <w:tcW w:w="2718" w:type="dxa"/>
          </w:tcPr>
          <w:p w14:paraId="74918D16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ATTRIBUTE8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0EDE6D85" w14:textId="7DF0B4E7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61C49C8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647358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74DE4F64" w14:textId="60DE2843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918F149" w14:textId="77777777" w:rsidTr="00E52AA0">
        <w:trPr>
          <w:cantSplit/>
        </w:trPr>
        <w:tc>
          <w:tcPr>
            <w:tcW w:w="2718" w:type="dxa"/>
          </w:tcPr>
          <w:p w14:paraId="6D903D3A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ATTRIBUTE9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189BC3A" w14:textId="71905B8A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C06D51D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D2A7D6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021A6172" w14:textId="45BB7FF6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F19B752" w14:textId="77777777" w:rsidTr="00E52AA0">
        <w:trPr>
          <w:cantSplit/>
        </w:trPr>
        <w:tc>
          <w:tcPr>
            <w:tcW w:w="2718" w:type="dxa"/>
          </w:tcPr>
          <w:p w14:paraId="5CED5111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ATTRIBUTE10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74BD7F6" w14:textId="14E1E9C2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3A8C997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D4A7BC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7D7C280F" w14:textId="4528D03E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E0CD8C9" w14:textId="77777777" w:rsidTr="00E52AA0">
        <w:trPr>
          <w:cantSplit/>
        </w:trPr>
        <w:tc>
          <w:tcPr>
            <w:tcW w:w="2718" w:type="dxa"/>
          </w:tcPr>
          <w:p w14:paraId="389A7F9C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ATTRIBUTE11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A1E4DB4" w14:textId="3453E98B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797B78D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26968C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10E64C61" w14:textId="49C9A620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398433BC" w14:textId="77777777" w:rsidTr="00E52AA0">
        <w:trPr>
          <w:cantSplit/>
        </w:trPr>
        <w:tc>
          <w:tcPr>
            <w:tcW w:w="2718" w:type="dxa"/>
          </w:tcPr>
          <w:p w14:paraId="7DE5960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ATTRIBUTE12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6BB93985" w14:textId="54A3CC56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BE09F53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34CFE4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2BC4D74B" w14:textId="57F6FE07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3A44FCB" w14:textId="77777777" w:rsidTr="00E52AA0">
        <w:trPr>
          <w:cantSplit/>
        </w:trPr>
        <w:tc>
          <w:tcPr>
            <w:tcW w:w="2718" w:type="dxa"/>
          </w:tcPr>
          <w:p w14:paraId="1FC184D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ATTRIBUTE13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E1137BE" w14:textId="5F4F4287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5944A7D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4FA8EC7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0B443B51" w14:textId="397C3BAB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2B628011" w14:textId="77777777" w:rsidTr="00E52AA0">
        <w:trPr>
          <w:cantSplit/>
        </w:trPr>
        <w:tc>
          <w:tcPr>
            <w:tcW w:w="2718" w:type="dxa"/>
          </w:tcPr>
          <w:p w14:paraId="6195EF84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ATTRIBUTE14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01293D0" w14:textId="77CC1280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3BD6BE0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4E05DF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E82CF95" w14:textId="6E09E2E3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45F10AC" w14:textId="77777777" w:rsidTr="00E52AA0">
        <w:trPr>
          <w:cantSplit/>
        </w:trPr>
        <w:tc>
          <w:tcPr>
            <w:tcW w:w="2718" w:type="dxa"/>
          </w:tcPr>
          <w:p w14:paraId="7CD7C63E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ATTRIBUTE15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7CDD2FF5" w14:textId="6319A42C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C85B886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104C38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ECDB329" w14:textId="0C522185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2E0F7C2A" w14:textId="018C6EC4" w:rsidR="00F42F54" w:rsidRDefault="00D828FC" w:rsidP="00F42F54">
      <w:pPr>
        <w:pStyle w:val="BodyText"/>
      </w:pPr>
      <w:r>
        <w:rPr>
          <w:rFonts w:hint="eastAsia"/>
        </w:rPr>
        <w:t>C</w:t>
      </w:r>
      <w:r>
        <w:t>reate Indexes</w:t>
      </w:r>
      <w:r w:rsidR="00F42F54">
        <w:rPr>
          <w:rFonts w:hint="eastAsia"/>
        </w:rPr>
        <w:t>：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825"/>
        <w:gridCol w:w="873"/>
        <w:gridCol w:w="1800"/>
        <w:gridCol w:w="1278"/>
      </w:tblGrid>
      <w:tr w:rsidR="00351F33" w14:paraId="72AB310F" w14:textId="77777777" w:rsidTr="00EC2389">
        <w:trPr>
          <w:cantSplit/>
          <w:tblHeader/>
        </w:trPr>
        <w:tc>
          <w:tcPr>
            <w:tcW w:w="3825" w:type="dxa"/>
            <w:tcBorders>
              <w:bottom w:val="nil"/>
              <w:right w:val="single" w:sz="4" w:space="0" w:color="auto"/>
            </w:tcBorders>
            <w:shd w:val="pct10" w:color="auto" w:fill="auto"/>
          </w:tcPr>
          <w:p w14:paraId="231B1D65" w14:textId="47D2D74B" w:rsidR="00351F33" w:rsidRPr="00AF5D26" w:rsidRDefault="00D828FC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I</w:t>
            </w:r>
            <w:r>
              <w:rPr>
                <w:sz w:val="20"/>
              </w:rPr>
              <w:t>ndex</w:t>
            </w:r>
          </w:p>
        </w:tc>
        <w:tc>
          <w:tcPr>
            <w:tcW w:w="873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62435FC4" w14:textId="59ED4BAD" w:rsidR="00351F33" w:rsidRPr="00AF5D26" w:rsidRDefault="00D828FC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nique</w:t>
            </w:r>
          </w:p>
        </w:tc>
        <w:tc>
          <w:tcPr>
            <w:tcW w:w="1800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4DBDC542" w14:textId="7BDB95AF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278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044553C4" w14:textId="22AF2DBE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23DC650E" w14:textId="77777777" w:rsidTr="00EC2389">
        <w:trPr>
          <w:cantSplit/>
          <w:trHeight w:hRule="exact" w:val="60"/>
          <w:tblHeader/>
        </w:trPr>
        <w:tc>
          <w:tcPr>
            <w:tcW w:w="3825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2C8608C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873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2D0ABB24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800" w:type="dxa"/>
            <w:tcBorders>
              <w:left w:val="single" w:sz="4" w:space="0" w:color="auto"/>
              <w:right w:val="single" w:sz="4" w:space="0" w:color="auto"/>
            </w:tcBorders>
            <w:shd w:val="pct50" w:color="auto" w:fill="auto"/>
          </w:tcPr>
          <w:p w14:paraId="0FBA248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278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73191235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A3A074D" w14:textId="77777777" w:rsidTr="00EC2389">
        <w:trPr>
          <w:cantSplit/>
        </w:trPr>
        <w:tc>
          <w:tcPr>
            <w:tcW w:w="3825" w:type="dxa"/>
            <w:tcBorders>
              <w:top w:val="nil"/>
              <w:right w:val="single" w:sz="4" w:space="0" w:color="auto"/>
            </w:tcBorders>
          </w:tcPr>
          <w:p w14:paraId="591D8FD8" w14:textId="77777777" w:rsidR="00351F33" w:rsidRPr="00184842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CUX_OM_</w:t>
            </w:r>
            <w:r>
              <w:rPr>
                <w:rFonts w:hint="eastAsia"/>
                <w:sz w:val="20"/>
              </w:rPr>
              <w:t>LINE</w:t>
            </w:r>
            <w:r w:rsidRPr="00B82780">
              <w:rPr>
                <w:sz w:val="20"/>
              </w:rPr>
              <w:t>S</w:t>
            </w:r>
            <w:r>
              <w:rPr>
                <w:sz w:val="20"/>
              </w:rPr>
              <w:t>_XXXX</w:t>
            </w:r>
            <w:r w:rsidRPr="008A4E7C">
              <w:rPr>
                <w:rFonts w:hint="eastAsia"/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_U1</w:t>
            </w:r>
          </w:p>
        </w:tc>
        <w:tc>
          <w:tcPr>
            <w:tcW w:w="873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5E242F6D" w14:textId="77777777" w:rsidR="00351F33" w:rsidRPr="00C41917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1800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2D3C6042" w14:textId="77777777" w:rsidR="00351F33" w:rsidRPr="00B82780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LINE</w:t>
            </w:r>
            <w:r w:rsidRPr="00B82780">
              <w:rPr>
                <w:sz w:val="20"/>
              </w:rPr>
              <w:t>_ID</w:t>
            </w:r>
          </w:p>
        </w:tc>
        <w:tc>
          <w:tcPr>
            <w:tcW w:w="1278" w:type="dxa"/>
            <w:tcBorders>
              <w:top w:val="nil"/>
              <w:left w:val="single" w:sz="4" w:space="0" w:color="auto"/>
            </w:tcBorders>
          </w:tcPr>
          <w:p w14:paraId="0045A0E4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707FA713" w14:textId="77777777" w:rsidTr="00EC2389">
        <w:trPr>
          <w:cantSplit/>
        </w:trPr>
        <w:tc>
          <w:tcPr>
            <w:tcW w:w="3825" w:type="dxa"/>
            <w:tcBorders>
              <w:right w:val="single" w:sz="4" w:space="0" w:color="auto"/>
            </w:tcBorders>
          </w:tcPr>
          <w:p w14:paraId="6F36B87D" w14:textId="77777777" w:rsidR="00351F33" w:rsidRPr="00184842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CUX_OM_</w:t>
            </w:r>
            <w:r>
              <w:rPr>
                <w:rFonts w:hint="eastAsia"/>
                <w:sz w:val="20"/>
              </w:rPr>
              <w:t>LINE</w:t>
            </w:r>
            <w:r w:rsidRPr="00B82780">
              <w:rPr>
                <w:sz w:val="20"/>
              </w:rPr>
              <w:t>S</w:t>
            </w:r>
            <w:r>
              <w:rPr>
                <w:sz w:val="20"/>
              </w:rPr>
              <w:t>_XXXX</w:t>
            </w:r>
            <w:r w:rsidRPr="008A4E7C">
              <w:rPr>
                <w:rFonts w:hint="eastAsia"/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_N1</w:t>
            </w:r>
          </w:p>
        </w:tc>
        <w:tc>
          <w:tcPr>
            <w:tcW w:w="873" w:type="dxa"/>
            <w:tcBorders>
              <w:left w:val="single" w:sz="4" w:space="0" w:color="auto"/>
              <w:right w:val="single" w:sz="4" w:space="0" w:color="auto"/>
            </w:tcBorders>
          </w:tcPr>
          <w:p w14:paraId="21507F6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800" w:type="dxa"/>
            <w:tcBorders>
              <w:left w:val="single" w:sz="4" w:space="0" w:color="auto"/>
              <w:right w:val="single" w:sz="4" w:space="0" w:color="auto"/>
            </w:tcBorders>
          </w:tcPr>
          <w:p w14:paraId="283346B1" w14:textId="77777777" w:rsidR="00351F33" w:rsidRPr="00B82780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HEADER_ID</w:t>
            </w:r>
          </w:p>
        </w:tc>
        <w:tc>
          <w:tcPr>
            <w:tcW w:w="1278" w:type="dxa"/>
            <w:tcBorders>
              <w:left w:val="single" w:sz="4" w:space="0" w:color="auto"/>
            </w:tcBorders>
          </w:tcPr>
          <w:p w14:paraId="522BAC59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319ECE45" w14:textId="77777777" w:rsidTr="00EC2389">
        <w:trPr>
          <w:cantSplit/>
        </w:trPr>
        <w:tc>
          <w:tcPr>
            <w:tcW w:w="3825" w:type="dxa"/>
            <w:tcBorders>
              <w:right w:val="single" w:sz="4" w:space="0" w:color="auto"/>
            </w:tcBorders>
          </w:tcPr>
          <w:p w14:paraId="6C396E73" w14:textId="77777777" w:rsidR="00351F33" w:rsidRPr="008A4E7C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CUX_OM_</w:t>
            </w:r>
            <w:r>
              <w:rPr>
                <w:rFonts w:hint="eastAsia"/>
                <w:sz w:val="20"/>
              </w:rPr>
              <w:t>LINE</w:t>
            </w:r>
            <w:r w:rsidRPr="00B82780">
              <w:rPr>
                <w:sz w:val="20"/>
              </w:rPr>
              <w:t>S</w:t>
            </w:r>
            <w:r>
              <w:rPr>
                <w:sz w:val="20"/>
              </w:rPr>
              <w:t>_XXXX</w:t>
            </w:r>
            <w:r w:rsidRPr="00B82780">
              <w:rPr>
                <w:rFonts w:hint="eastAsia"/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_N2</w:t>
            </w:r>
          </w:p>
        </w:tc>
        <w:tc>
          <w:tcPr>
            <w:tcW w:w="873" w:type="dxa"/>
            <w:tcBorders>
              <w:left w:val="single" w:sz="4" w:space="0" w:color="auto"/>
              <w:right w:val="single" w:sz="4" w:space="0" w:color="auto"/>
            </w:tcBorders>
          </w:tcPr>
          <w:p w14:paraId="724F1701" w14:textId="77777777" w:rsidR="00351F33" w:rsidRPr="00B82780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800" w:type="dxa"/>
            <w:tcBorders>
              <w:left w:val="single" w:sz="4" w:space="0" w:color="auto"/>
              <w:right w:val="single" w:sz="4" w:space="0" w:color="auto"/>
            </w:tcBorders>
          </w:tcPr>
          <w:p w14:paraId="5F326A7C" w14:textId="77777777" w:rsidR="00351F33" w:rsidRPr="008A4E7C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ITEM</w:t>
            </w:r>
            <w:r w:rsidRPr="008A4E7C">
              <w:rPr>
                <w:sz w:val="20"/>
              </w:rPr>
              <w:t>_ID</w:t>
            </w:r>
          </w:p>
        </w:tc>
        <w:tc>
          <w:tcPr>
            <w:tcW w:w="1278" w:type="dxa"/>
            <w:tcBorders>
              <w:left w:val="single" w:sz="4" w:space="0" w:color="auto"/>
            </w:tcBorders>
          </w:tcPr>
          <w:p w14:paraId="2C2C114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5E44EEA7" w14:textId="0D60F5E5" w:rsidR="00AB5E30" w:rsidRDefault="00674361" w:rsidP="00AB5E30">
      <w:pPr>
        <w:pStyle w:val="Heading4"/>
      </w:pPr>
      <w:r>
        <w:rPr>
          <w:rFonts w:hint="eastAsia"/>
        </w:rPr>
        <w:t>I</w:t>
      </w:r>
      <w:r>
        <w:t>mport data</w:t>
      </w:r>
    </w:p>
    <w:p w14:paraId="1584632C" w14:textId="5B7ACBC7" w:rsidR="00437012" w:rsidRDefault="00437012" w:rsidP="00AB5E30">
      <w:pPr>
        <w:pStyle w:val="BodyText"/>
      </w:pPr>
      <w:r>
        <w:rPr>
          <w:rFonts w:hint="eastAsia"/>
        </w:rPr>
        <w:t>excel</w:t>
      </w:r>
      <w:r>
        <w:rPr>
          <w:rFonts w:hint="eastAsia"/>
        </w:rPr>
        <w:t>：《</w:t>
      </w:r>
      <w:r w:rsidR="00BB172A">
        <w:rPr>
          <w:rFonts w:hint="eastAsia"/>
        </w:rPr>
        <w:t>1</w:t>
      </w:r>
      <w:r w:rsidR="00674361">
        <w:t xml:space="preserve"> – </w:t>
      </w:r>
      <w:r w:rsidR="00674361">
        <w:rPr>
          <w:rFonts w:hint="eastAsia"/>
        </w:rPr>
        <w:t>Table</w:t>
      </w:r>
      <w:r w:rsidR="00674361">
        <w:t xml:space="preserve"> Data</w:t>
      </w:r>
      <w:r>
        <w:rPr>
          <w:rFonts w:hint="eastAsia"/>
        </w:rPr>
        <w:t>.xls</w:t>
      </w:r>
      <w:r>
        <w:t>》</w:t>
      </w:r>
    </w:p>
    <w:p w14:paraId="12DD550C" w14:textId="77777777" w:rsidR="00AB5E30" w:rsidRDefault="00AB5E30" w:rsidP="00AB5E30">
      <w:pPr>
        <w:pStyle w:val="BodyText"/>
      </w:pPr>
      <w:r>
        <w:rPr>
          <w:rFonts w:hint="eastAsia"/>
        </w:rPr>
        <w:t>1</w:t>
      </w:r>
      <w:r>
        <w:rPr>
          <w:rFonts w:hint="eastAsia"/>
        </w:rPr>
        <w:t>．</w:t>
      </w:r>
      <w:r w:rsidRPr="00A743D2">
        <w:t>CUX_</w:t>
      </w:r>
      <w:r w:rsidR="00F845C7">
        <w:t>OM_CUSTOMERS</w:t>
      </w:r>
      <w:r w:rsidRPr="00A743D2">
        <w:t>_XXXX</w:t>
      </w:r>
    </w:p>
    <w:p w14:paraId="50145A77" w14:textId="77777777" w:rsidR="00AB5E30" w:rsidRDefault="00AB5E30" w:rsidP="00A908FA">
      <w:pPr>
        <w:pStyle w:val="BodyText"/>
      </w:pPr>
      <w:r>
        <w:t>2</w:t>
      </w:r>
      <w:r>
        <w:rPr>
          <w:rFonts w:hint="eastAsia"/>
        </w:rPr>
        <w:t>．</w:t>
      </w:r>
      <w:r w:rsidRPr="00A743D2">
        <w:t>CUX_</w:t>
      </w:r>
      <w:r w:rsidR="00F845C7">
        <w:t>OM_ITEMS</w:t>
      </w:r>
      <w:r w:rsidRPr="00A743D2">
        <w:t>_XXXX</w:t>
      </w:r>
    </w:p>
    <w:p w14:paraId="37DF6E68" w14:textId="77777777" w:rsidR="00AB5E30" w:rsidRDefault="00AB5E30" w:rsidP="00AB5E30">
      <w:pPr>
        <w:pStyle w:val="BodyText"/>
      </w:pPr>
      <w:r>
        <w:t>4</w:t>
      </w:r>
      <w:r>
        <w:rPr>
          <w:rFonts w:hint="eastAsia"/>
        </w:rPr>
        <w:t>．</w:t>
      </w:r>
      <w:r w:rsidR="0053095F">
        <w:t>CUX_</w:t>
      </w:r>
      <w:r w:rsidR="00F845C7">
        <w:t>OM_</w:t>
      </w:r>
      <w:r w:rsidRPr="00A743D2">
        <w:t>HEADERS_XXXX</w:t>
      </w:r>
    </w:p>
    <w:p w14:paraId="119B6A32" w14:textId="77777777" w:rsidR="00150221" w:rsidRPr="00150221" w:rsidRDefault="00AB5E30" w:rsidP="00267865">
      <w:pPr>
        <w:pStyle w:val="BodyText"/>
      </w:pPr>
      <w:r>
        <w:t>5</w:t>
      </w:r>
      <w:r>
        <w:rPr>
          <w:rFonts w:hint="eastAsia"/>
        </w:rPr>
        <w:t>．</w:t>
      </w:r>
      <w:r w:rsidR="0053095F">
        <w:t>CUX_</w:t>
      </w:r>
      <w:r w:rsidR="00F845C7">
        <w:t>OM_</w:t>
      </w:r>
      <w:r w:rsidRPr="00A743D2">
        <w:t>LINES_XXXX</w:t>
      </w:r>
    </w:p>
    <w:p w14:paraId="1245AE8C" w14:textId="77777777" w:rsidR="00150221" w:rsidRPr="00914E0C" w:rsidRDefault="00150221" w:rsidP="00150221">
      <w:pPr>
        <w:pStyle w:val="HeadingBar"/>
      </w:pPr>
    </w:p>
    <w:p w14:paraId="1645F50C" w14:textId="509265A5" w:rsidR="00150221" w:rsidRDefault="00674361" w:rsidP="00150221">
      <w:pPr>
        <w:pStyle w:val="Heading3"/>
      </w:pPr>
      <w:r>
        <w:rPr>
          <w:rFonts w:hint="eastAsia"/>
        </w:rPr>
        <w:t>Q</w:t>
      </w:r>
      <w:r>
        <w:t>uestions</w:t>
      </w:r>
    </w:p>
    <w:p w14:paraId="14D68C14" w14:textId="77777777" w:rsidR="00150221" w:rsidRDefault="00150221" w:rsidP="00150221">
      <w:pPr>
        <w:pStyle w:val="Heading4"/>
      </w:pPr>
      <w:r>
        <w:rPr>
          <w:rFonts w:hint="eastAsia"/>
        </w:rPr>
        <w:t>N</w:t>
      </w:r>
      <w:r>
        <w:t>O.</w:t>
      </w:r>
      <w:r w:rsidR="009F5B04">
        <w:t>0</w:t>
      </w:r>
      <w:r>
        <w:t>1</w:t>
      </w:r>
    </w:p>
    <w:p w14:paraId="05C89005" w14:textId="18D0A93B" w:rsidR="00150221" w:rsidRDefault="00674361" w:rsidP="00150221">
      <w:pPr>
        <w:pStyle w:val="BodyText"/>
      </w:pPr>
      <w:r w:rsidRPr="00674361">
        <w:t>Please create the above objects in the database: table, table index</w:t>
      </w:r>
      <w:r w:rsidR="00150221">
        <w:rPr>
          <w:rFonts w:hint="eastAsia"/>
        </w:rPr>
        <w:t>。</w:t>
      </w:r>
    </w:p>
    <w:p w14:paraId="7A49BE7E" w14:textId="77777777" w:rsidR="00150221" w:rsidRDefault="00150221" w:rsidP="00150221">
      <w:pPr>
        <w:pStyle w:val="Heading4"/>
      </w:pPr>
      <w:r>
        <w:rPr>
          <w:rFonts w:hint="eastAsia"/>
        </w:rPr>
        <w:lastRenderedPageBreak/>
        <w:t>N</w:t>
      </w:r>
      <w:r>
        <w:t>O.</w:t>
      </w:r>
      <w:r w:rsidR="009F5B04">
        <w:t>0</w:t>
      </w:r>
      <w:r>
        <w:t>2</w:t>
      </w:r>
    </w:p>
    <w:p w14:paraId="7A1DEE31" w14:textId="1A2AF588" w:rsidR="00150221" w:rsidRDefault="00674361" w:rsidP="00150221">
      <w:pPr>
        <w:pStyle w:val="BodyText"/>
      </w:pPr>
      <w:r w:rsidRPr="00674361">
        <w:t>Please import the corresponding table data in the file: "1</w:t>
      </w:r>
      <w:r>
        <w:t xml:space="preserve"> – Table Data</w:t>
      </w:r>
      <w:r w:rsidRPr="00674361">
        <w:t>.xlsx" into the table</w:t>
      </w:r>
      <w:r w:rsidR="00150221">
        <w:rPr>
          <w:rFonts w:hint="eastAsia"/>
        </w:rPr>
        <w:t>。</w:t>
      </w:r>
    </w:p>
    <w:p w14:paraId="6947C8E8" w14:textId="77777777" w:rsidR="00150221" w:rsidRDefault="00150221" w:rsidP="00150221">
      <w:pPr>
        <w:pStyle w:val="Heading4"/>
      </w:pPr>
      <w:r>
        <w:rPr>
          <w:rFonts w:hint="eastAsia"/>
        </w:rPr>
        <w:t>N</w:t>
      </w:r>
      <w:r>
        <w:t>O.</w:t>
      </w:r>
      <w:r w:rsidR="009F5B04">
        <w:t>0</w:t>
      </w:r>
      <w:r>
        <w:t>3</w:t>
      </w:r>
    </w:p>
    <w:p w14:paraId="01F356E9" w14:textId="1DBCD3CC" w:rsidR="009F7C53" w:rsidRDefault="00674361" w:rsidP="009F7C53">
      <w:pPr>
        <w:pStyle w:val="BodyText"/>
      </w:pPr>
      <w:r>
        <w:rPr>
          <w:rFonts w:hint="eastAsia"/>
        </w:rPr>
        <w:t>C</w:t>
      </w:r>
      <w:r>
        <w:t>reate a view</w:t>
      </w:r>
      <w:r w:rsidR="009F7C53">
        <w:t>：</w:t>
      </w:r>
      <w:r w:rsidR="009F7C53">
        <w:rPr>
          <w:rFonts w:hint="eastAsia"/>
        </w:rPr>
        <w:t>CUX</w:t>
      </w:r>
      <w:r w:rsidR="009F7C53">
        <w:t>_</w:t>
      </w:r>
      <w:r w:rsidR="00F845C7">
        <w:t>OM_</w:t>
      </w:r>
      <w:r w:rsidR="009F7C53">
        <w:t>HEADERS_V</w:t>
      </w:r>
    </w:p>
    <w:p w14:paraId="6F59C7F6" w14:textId="755987BF" w:rsidR="00150221" w:rsidRDefault="00674361" w:rsidP="009F7C53">
      <w:pPr>
        <w:pStyle w:val="BodyText"/>
        <w:numPr>
          <w:ilvl w:val="0"/>
          <w:numId w:val="34"/>
        </w:numPr>
      </w:pPr>
      <w:r>
        <w:rPr>
          <w:rFonts w:hint="eastAsia"/>
        </w:rPr>
        <w:t>view</w:t>
      </w:r>
      <w:r w:rsidR="0053095F">
        <w:t>：</w:t>
      </w:r>
      <w:r w:rsidR="0053095F">
        <w:rPr>
          <w:rFonts w:hint="eastAsia"/>
        </w:rPr>
        <w:t>CUX</w:t>
      </w:r>
      <w:r w:rsidR="0053095F">
        <w:t>_</w:t>
      </w:r>
      <w:r w:rsidR="00F845C7">
        <w:t>OM_</w:t>
      </w:r>
      <w:r w:rsidR="0053095F">
        <w:t>HEADERS_V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718"/>
        <w:gridCol w:w="1800"/>
        <w:gridCol w:w="900"/>
        <w:gridCol w:w="720"/>
        <w:gridCol w:w="1638"/>
      </w:tblGrid>
      <w:tr w:rsidR="00351F33" w14:paraId="3CA21402" w14:textId="77777777" w:rsidTr="0004662C">
        <w:trPr>
          <w:cantSplit/>
          <w:tblHeader/>
        </w:trPr>
        <w:tc>
          <w:tcPr>
            <w:tcW w:w="2718" w:type="dxa"/>
            <w:tcBorders>
              <w:bottom w:val="nil"/>
              <w:right w:val="nil"/>
            </w:tcBorders>
            <w:shd w:val="pct10" w:color="auto" w:fill="auto"/>
          </w:tcPr>
          <w:p w14:paraId="625925B9" w14:textId="72303A0C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80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110916A2" w14:textId="79E55E50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Type</w:t>
            </w:r>
          </w:p>
        </w:tc>
        <w:tc>
          <w:tcPr>
            <w:tcW w:w="900" w:type="dxa"/>
            <w:tcBorders>
              <w:left w:val="single" w:sz="4" w:space="0" w:color="auto"/>
              <w:bottom w:val="nil"/>
              <w:right w:val="nil"/>
            </w:tcBorders>
            <w:shd w:val="pct10" w:color="auto" w:fill="auto"/>
          </w:tcPr>
          <w:p w14:paraId="24B5F1F6" w14:textId="452243CD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  <w:r>
              <w:rPr>
                <w:sz w:val="20"/>
              </w:rPr>
              <w:t>ullable</w:t>
            </w:r>
          </w:p>
        </w:tc>
        <w:tc>
          <w:tcPr>
            <w:tcW w:w="72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73102B2D" w14:textId="4940F10A" w:rsidR="00351F33" w:rsidRPr="00AF5D26" w:rsidRDefault="00351F33" w:rsidP="00351F33">
            <w:pPr>
              <w:pStyle w:val="TableHeading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efaultValue</w:t>
            </w:r>
            <w:proofErr w:type="spellEnd"/>
          </w:p>
        </w:tc>
        <w:tc>
          <w:tcPr>
            <w:tcW w:w="1638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4E55621F" w14:textId="340E4E94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5D0B9148" w14:textId="77777777" w:rsidTr="0004662C">
        <w:trPr>
          <w:cantSplit/>
          <w:trHeight w:hRule="exact" w:val="60"/>
          <w:tblHeader/>
        </w:trPr>
        <w:tc>
          <w:tcPr>
            <w:tcW w:w="2718" w:type="dxa"/>
            <w:tcBorders>
              <w:left w:val="nil"/>
              <w:right w:val="nil"/>
            </w:tcBorders>
            <w:shd w:val="pct50" w:color="auto" w:fill="auto"/>
          </w:tcPr>
          <w:p w14:paraId="30E654EA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80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0F5453BA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900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311CBB5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72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364B0DD5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785E846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0E01743" w14:textId="77777777" w:rsidTr="0004662C">
        <w:trPr>
          <w:cantSplit/>
        </w:trPr>
        <w:tc>
          <w:tcPr>
            <w:tcW w:w="2718" w:type="dxa"/>
            <w:tcBorders>
              <w:top w:val="nil"/>
            </w:tcBorders>
          </w:tcPr>
          <w:p w14:paraId="66A2A704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HEADER_ID</w:t>
            </w:r>
          </w:p>
        </w:tc>
        <w:tc>
          <w:tcPr>
            <w:tcW w:w="1800" w:type="dxa"/>
            <w:tcBorders>
              <w:top w:val="nil"/>
              <w:right w:val="single" w:sz="4" w:space="0" w:color="auto"/>
            </w:tcBorders>
          </w:tcPr>
          <w:p w14:paraId="08EE2E68" w14:textId="4DA48E18" w:rsidR="00351F33" w:rsidRPr="00C41917" w:rsidRDefault="00095575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</w:tcBorders>
          </w:tcPr>
          <w:p w14:paraId="3476F91D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top w:val="nil"/>
              <w:right w:val="single" w:sz="4" w:space="0" w:color="auto"/>
            </w:tcBorders>
          </w:tcPr>
          <w:p w14:paraId="533FA341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top w:val="nil"/>
              <w:left w:val="single" w:sz="4" w:space="0" w:color="auto"/>
            </w:tcBorders>
          </w:tcPr>
          <w:p w14:paraId="4B66C6A9" w14:textId="1A28C7BF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12B6A8EC" w14:textId="77777777" w:rsidTr="0004662C">
        <w:trPr>
          <w:cantSplit/>
        </w:trPr>
        <w:tc>
          <w:tcPr>
            <w:tcW w:w="2718" w:type="dxa"/>
          </w:tcPr>
          <w:p w14:paraId="6FE94552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ORDER_NUMBER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63154EC7" w14:textId="386BC12C" w:rsidR="00351F33" w:rsidRPr="006E5064" w:rsidRDefault="00095575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VARCHAR(30)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37C0907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8731821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42716183" w14:textId="2983A07D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6C58632E" w14:textId="77777777" w:rsidTr="0004662C">
        <w:trPr>
          <w:cantSplit/>
        </w:trPr>
        <w:tc>
          <w:tcPr>
            <w:tcW w:w="2718" w:type="dxa"/>
          </w:tcPr>
          <w:p w14:paraId="047B2068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Pr="0099009E">
              <w:rPr>
                <w:sz w:val="20"/>
              </w:rPr>
              <w:t>_ID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296F1E1" w14:textId="1AA8C838" w:rsidR="00351F33" w:rsidRPr="006E5064" w:rsidRDefault="00095575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3C9EBC6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466FD20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E09784A" w14:textId="39B0946E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4AB07C73" w14:textId="77777777" w:rsidTr="0004662C">
        <w:trPr>
          <w:cantSplit/>
        </w:trPr>
        <w:tc>
          <w:tcPr>
            <w:tcW w:w="2718" w:type="dxa"/>
          </w:tcPr>
          <w:p w14:paraId="15E1D3AD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ORDER_DATE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3823FFC" w14:textId="77777777" w:rsidR="00351F33" w:rsidRPr="006E5064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6DD598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4BF4AC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69A3C459" w14:textId="463B2291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43E77CC" w14:textId="77777777" w:rsidTr="0004662C">
        <w:trPr>
          <w:cantSplit/>
        </w:trPr>
        <w:tc>
          <w:tcPr>
            <w:tcW w:w="2718" w:type="dxa"/>
          </w:tcPr>
          <w:p w14:paraId="6FA313C1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ORDER_STATUS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E39B3FE" w14:textId="6D663F41" w:rsidR="00351F33" w:rsidRPr="0099009E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>
              <w:rPr>
                <w:sz w:val="20"/>
              </w:rPr>
              <w:t>(</w:t>
            </w:r>
            <w:r w:rsidR="00351F33">
              <w:rPr>
                <w:rFonts w:hint="eastAsia"/>
                <w:sz w:val="20"/>
              </w:rPr>
              <w:t>30</w:t>
            </w:r>
            <w:r w:rsidR="00351F33" w:rsidRPr="0099009E">
              <w:rPr>
                <w:sz w:val="20"/>
              </w:rPr>
              <w:t>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6BB123B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1B73E0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5DD41951" w14:textId="19498D63" w:rsidR="00351F33" w:rsidRDefault="00674361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status</w:t>
            </w:r>
            <w:r>
              <w:rPr>
                <w:sz w:val="20"/>
              </w:rPr>
              <w:t xml:space="preserve"> list:</w:t>
            </w:r>
          </w:p>
          <w:p w14:paraId="2CDC12CA" w14:textId="79EF91EA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UNAPPROVED</w:t>
            </w:r>
          </w:p>
          <w:p w14:paraId="11C9AB79" w14:textId="47CDB8DD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APPROVED</w:t>
            </w:r>
          </w:p>
          <w:p w14:paraId="00C3FD81" w14:textId="05E81939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CANCELLED</w:t>
            </w:r>
          </w:p>
          <w:p w14:paraId="79E0E858" w14:textId="15A9B80A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CLOSED</w:t>
            </w:r>
          </w:p>
        </w:tc>
      </w:tr>
      <w:tr w:rsidR="00351F33" w14:paraId="3C89035D" w14:textId="77777777" w:rsidTr="0004662C">
        <w:trPr>
          <w:cantSplit/>
        </w:trPr>
        <w:tc>
          <w:tcPr>
            <w:tcW w:w="2718" w:type="dxa"/>
          </w:tcPr>
          <w:p w14:paraId="2B86ADD8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DESCRIPTION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68C7FE0D" w14:textId="3114340B" w:rsidR="00351F33" w:rsidRPr="006E5064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>
              <w:rPr>
                <w:sz w:val="20"/>
              </w:rPr>
              <w:t>(</w:t>
            </w:r>
            <w:r w:rsidR="00351F33">
              <w:rPr>
                <w:rFonts w:hint="eastAsia"/>
                <w:sz w:val="20"/>
              </w:rPr>
              <w:t>24</w:t>
            </w:r>
            <w:r w:rsidR="00351F33" w:rsidRPr="006E5064">
              <w:rPr>
                <w:sz w:val="20"/>
              </w:rPr>
              <w:t>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B6A169B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FF2290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581BC608" w14:textId="2B0605A4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247C06AA" w14:textId="77777777" w:rsidTr="0004662C">
        <w:trPr>
          <w:cantSplit/>
        </w:trPr>
        <w:tc>
          <w:tcPr>
            <w:tcW w:w="2718" w:type="dxa"/>
          </w:tcPr>
          <w:p w14:paraId="6F52D42F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CREATED_BY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7A30144" w14:textId="497A4369" w:rsidR="00351F33" w:rsidRPr="00C41917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37460A7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2AC9D1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73126A11" w14:textId="21132C49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6AAEFCF" w14:textId="77777777" w:rsidTr="0004662C">
        <w:trPr>
          <w:cantSplit/>
        </w:trPr>
        <w:tc>
          <w:tcPr>
            <w:tcW w:w="2718" w:type="dxa"/>
          </w:tcPr>
          <w:p w14:paraId="45185E3B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CREATION_DATE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2E3D94B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A14069D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D4E6BE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048D9572" w14:textId="7796BFD6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DAED59B" w14:textId="77777777" w:rsidTr="0004662C">
        <w:trPr>
          <w:cantSplit/>
        </w:trPr>
        <w:tc>
          <w:tcPr>
            <w:tcW w:w="2718" w:type="dxa"/>
          </w:tcPr>
          <w:p w14:paraId="26BEB749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LAST_UPDATED_BY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7D8A3240" w14:textId="4E433D51" w:rsidR="00351F33" w:rsidRPr="00C41917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9B6AD13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01A741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01E37291" w14:textId="6D4A7458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BE99516" w14:textId="77777777" w:rsidTr="0004662C">
        <w:trPr>
          <w:cantSplit/>
        </w:trPr>
        <w:tc>
          <w:tcPr>
            <w:tcW w:w="2718" w:type="dxa"/>
          </w:tcPr>
          <w:p w14:paraId="0745663E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C701538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2EABDC4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27ED96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768008B" w14:textId="5C5E3AB2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7A7FA98" w14:textId="77777777" w:rsidTr="0004662C">
        <w:trPr>
          <w:cantSplit/>
        </w:trPr>
        <w:tc>
          <w:tcPr>
            <w:tcW w:w="2718" w:type="dxa"/>
          </w:tcPr>
          <w:p w14:paraId="1B09368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LAST_UPDATE_LOGIN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4B7C873E" w14:textId="5331FCE6" w:rsidR="00351F33" w:rsidRPr="00C41917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35D3EF4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B44B98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068F6F28" w14:textId="25FE99B4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D12D00D" w14:textId="77777777" w:rsidTr="0004662C">
        <w:trPr>
          <w:cantSplit/>
        </w:trPr>
        <w:tc>
          <w:tcPr>
            <w:tcW w:w="2718" w:type="dxa"/>
          </w:tcPr>
          <w:p w14:paraId="12456161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ATTRIBUTE_CATEGORY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AB576A5" w14:textId="51C8E5BD" w:rsidR="00351F33" w:rsidRPr="00C41917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E955874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26F430A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316BBBDD" w14:textId="335B5C78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D1E6ACC" w14:textId="77777777" w:rsidTr="0004662C">
        <w:trPr>
          <w:cantSplit/>
        </w:trPr>
        <w:tc>
          <w:tcPr>
            <w:tcW w:w="2718" w:type="dxa"/>
          </w:tcPr>
          <w:p w14:paraId="25C4302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72773EAC" w14:textId="2EB126A0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3AC40C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623DC22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764EEE71" w14:textId="52F72569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294049AC" w14:textId="77777777" w:rsidTr="0004662C">
        <w:trPr>
          <w:cantSplit/>
        </w:trPr>
        <w:tc>
          <w:tcPr>
            <w:tcW w:w="2718" w:type="dxa"/>
          </w:tcPr>
          <w:p w14:paraId="22F3F6C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ATTRIBUTE2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44F85B1" w14:textId="3B84ECD8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9C896C3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F4CB14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5C399CC6" w14:textId="6E63015D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52EDE0E" w14:textId="77777777" w:rsidTr="0004662C">
        <w:trPr>
          <w:cantSplit/>
        </w:trPr>
        <w:tc>
          <w:tcPr>
            <w:tcW w:w="2718" w:type="dxa"/>
          </w:tcPr>
          <w:p w14:paraId="22571AFC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ATTRIBUTE3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2B304AD" w14:textId="1ECED625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8C70D2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74F923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42AA2A8B" w14:textId="67382CEB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907B340" w14:textId="77777777" w:rsidTr="0004662C">
        <w:trPr>
          <w:cantSplit/>
        </w:trPr>
        <w:tc>
          <w:tcPr>
            <w:tcW w:w="2718" w:type="dxa"/>
          </w:tcPr>
          <w:p w14:paraId="42098478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ATTRIBUTE4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22BD114" w14:textId="385C6785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600ABCE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2CBD8E0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14BEE75" w14:textId="71200F01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C97F3C0" w14:textId="77777777" w:rsidTr="0004662C">
        <w:trPr>
          <w:cantSplit/>
        </w:trPr>
        <w:tc>
          <w:tcPr>
            <w:tcW w:w="2718" w:type="dxa"/>
          </w:tcPr>
          <w:p w14:paraId="377499A8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ATTRIBUTE5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F37A22B" w14:textId="264BCB4F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45500D1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C0D50C8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5E0CFFE" w14:textId="75EC9F2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2E9C98E" w14:textId="77777777" w:rsidTr="0004662C">
        <w:trPr>
          <w:cantSplit/>
        </w:trPr>
        <w:tc>
          <w:tcPr>
            <w:tcW w:w="2718" w:type="dxa"/>
          </w:tcPr>
          <w:p w14:paraId="1C6EFA99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ATTRIBUTE6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68907E25" w14:textId="13764E0A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A4444FC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8172E77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C5E90E7" w14:textId="11A3B7CD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0B12E0D" w14:textId="77777777" w:rsidTr="0004662C">
        <w:trPr>
          <w:cantSplit/>
        </w:trPr>
        <w:tc>
          <w:tcPr>
            <w:tcW w:w="2718" w:type="dxa"/>
          </w:tcPr>
          <w:p w14:paraId="1DE62C0C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ATTRIBUTE7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22348B92" w14:textId="5D58BC6D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4DB3741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8E3A2E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4FEEA15C" w14:textId="50CEF256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85B0B69" w14:textId="77777777" w:rsidTr="0004662C">
        <w:trPr>
          <w:cantSplit/>
        </w:trPr>
        <w:tc>
          <w:tcPr>
            <w:tcW w:w="2718" w:type="dxa"/>
          </w:tcPr>
          <w:p w14:paraId="78406436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ATTRIBUTE8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951745C" w14:textId="5F0BDC9C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4E9DA4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A68462A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4D5887B5" w14:textId="2E33B64B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5F23051" w14:textId="77777777" w:rsidTr="0004662C">
        <w:trPr>
          <w:cantSplit/>
        </w:trPr>
        <w:tc>
          <w:tcPr>
            <w:tcW w:w="2718" w:type="dxa"/>
          </w:tcPr>
          <w:p w14:paraId="37D1A11F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ATTRIBUTE9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01F0446" w14:textId="62588AF1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0F3950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5BA8C55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74A8AC98" w14:textId="10E5280D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2FA604D" w14:textId="77777777" w:rsidTr="0004662C">
        <w:trPr>
          <w:cantSplit/>
        </w:trPr>
        <w:tc>
          <w:tcPr>
            <w:tcW w:w="2718" w:type="dxa"/>
          </w:tcPr>
          <w:p w14:paraId="373458E3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ATTRIBUTE10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6E42BE8D" w14:textId="50F7E952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195090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D8746DA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69B5EAB7" w14:textId="423E352B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A15238C" w14:textId="77777777" w:rsidTr="0004662C">
        <w:trPr>
          <w:cantSplit/>
        </w:trPr>
        <w:tc>
          <w:tcPr>
            <w:tcW w:w="2718" w:type="dxa"/>
          </w:tcPr>
          <w:p w14:paraId="5A4D1A13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ATTRIBUTE11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AEE3C45" w14:textId="1F9694FD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08B0D18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1820604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42DBF6B" w14:textId="678A802B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3227095" w14:textId="77777777" w:rsidTr="0004662C">
        <w:trPr>
          <w:cantSplit/>
        </w:trPr>
        <w:tc>
          <w:tcPr>
            <w:tcW w:w="2718" w:type="dxa"/>
          </w:tcPr>
          <w:p w14:paraId="680163C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ATTRIBUTE12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85D08A2" w14:textId="684476DA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420EBB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DFED20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73CBF928" w14:textId="4763F1C0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684A964" w14:textId="77777777" w:rsidTr="0004662C">
        <w:trPr>
          <w:cantSplit/>
        </w:trPr>
        <w:tc>
          <w:tcPr>
            <w:tcW w:w="2718" w:type="dxa"/>
          </w:tcPr>
          <w:p w14:paraId="0B460A7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ATTRIBUTE13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90CB806" w14:textId="34BA6250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7FC7F8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CB4D3C7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502D578D" w14:textId="603E1D74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39EF3788" w14:textId="77777777" w:rsidTr="0004662C">
        <w:trPr>
          <w:cantSplit/>
        </w:trPr>
        <w:tc>
          <w:tcPr>
            <w:tcW w:w="2718" w:type="dxa"/>
          </w:tcPr>
          <w:p w14:paraId="5A63541E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ATTRIBUTE14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2F9EE73B" w14:textId="4273568A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E197E39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30C4EF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7A3E0FC0" w14:textId="49FCC8A7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A24ED4F" w14:textId="77777777" w:rsidTr="0004662C">
        <w:trPr>
          <w:cantSplit/>
        </w:trPr>
        <w:tc>
          <w:tcPr>
            <w:tcW w:w="2718" w:type="dxa"/>
          </w:tcPr>
          <w:p w14:paraId="29321CC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ATTRIBUTE15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2868C89" w14:textId="6A68D64E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ECA048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71BFDE5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77E7FEBF" w14:textId="01AA7C86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590F9B6" w14:textId="77777777" w:rsidTr="0004662C">
        <w:trPr>
          <w:cantSplit/>
        </w:trPr>
        <w:tc>
          <w:tcPr>
            <w:tcW w:w="2718" w:type="dxa"/>
          </w:tcPr>
          <w:p w14:paraId="15B0B65C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Pr="00C41917">
              <w:rPr>
                <w:sz w:val="20"/>
              </w:rPr>
              <w:t>_NUMBER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3750A5EA" w14:textId="78474AB8" w:rsidR="00351F33" w:rsidRPr="00C41917" w:rsidRDefault="004071BE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 w:rsidRPr="00C41917">
              <w:rPr>
                <w:sz w:val="20"/>
              </w:rPr>
              <w:t>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BF9C838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882C764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3C27FFE6" w14:textId="0477C998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630DAB1D" w14:textId="77777777" w:rsidTr="0004662C">
        <w:trPr>
          <w:cantSplit/>
        </w:trPr>
        <w:tc>
          <w:tcPr>
            <w:tcW w:w="2718" w:type="dxa"/>
          </w:tcPr>
          <w:p w14:paraId="05C8AF2F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Pr="00C41917">
              <w:rPr>
                <w:sz w:val="20"/>
              </w:rPr>
              <w:t>_NAME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7EF55F68" w14:textId="47D14CBE" w:rsidR="00351F33" w:rsidRPr="00C41917" w:rsidRDefault="004071BE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 w:rsidRPr="00C41917">
              <w:rPr>
                <w:sz w:val="20"/>
              </w:rPr>
              <w:t>(100)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65A27F9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6BBC336D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E0DD0BD" w14:textId="027D8672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65044CE9" w14:textId="77777777" w:rsidTr="0004662C">
        <w:trPr>
          <w:cantSplit/>
        </w:trPr>
        <w:tc>
          <w:tcPr>
            <w:tcW w:w="2718" w:type="dxa"/>
          </w:tcPr>
          <w:p w14:paraId="1E6A6A2E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TELEPHONE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737816BD" w14:textId="46D7A1C5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VAR</w:t>
            </w:r>
            <w:r w:rsidR="00095575">
              <w:rPr>
                <w:sz w:val="20"/>
              </w:rPr>
              <w:t>CHAR</w:t>
            </w:r>
            <w:r w:rsidRPr="00C41917">
              <w:rPr>
                <w:sz w:val="20"/>
              </w:rPr>
              <w:t>(50)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10D3B0E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539F8597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9D4D536" w14:textId="249B6CB1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71076DBE" w14:textId="77777777" w:rsidR="006C0CA7" w:rsidRDefault="006C0CA7" w:rsidP="006C0CA7">
      <w:pPr>
        <w:pStyle w:val="Heading4"/>
      </w:pPr>
      <w:r>
        <w:rPr>
          <w:rFonts w:hint="eastAsia"/>
        </w:rPr>
        <w:lastRenderedPageBreak/>
        <w:t>N</w:t>
      </w:r>
      <w:r>
        <w:t>O.</w:t>
      </w:r>
      <w:r w:rsidR="009F5B04">
        <w:t>0</w:t>
      </w:r>
      <w:r>
        <w:t>4</w:t>
      </w:r>
    </w:p>
    <w:p w14:paraId="450A0FD4" w14:textId="20432668" w:rsidR="006C0CA7" w:rsidRDefault="00674361" w:rsidP="006C0CA7">
      <w:pPr>
        <w:pStyle w:val="BodyText"/>
      </w:pPr>
      <w:r w:rsidRPr="00674361">
        <w:t xml:space="preserve">Write SQL to display the following information and sort it by </w:t>
      </w:r>
      <w:proofErr w:type="spellStart"/>
      <w:r w:rsidRPr="00674361">
        <w:t>customer</w:t>
      </w:r>
      <w:r>
        <w:t>_number</w:t>
      </w:r>
      <w:proofErr w:type="spellEnd"/>
      <w:r w:rsidRPr="00674361">
        <w:t xml:space="preserve"> and </w:t>
      </w:r>
      <w:proofErr w:type="spellStart"/>
      <w:r w:rsidRPr="00674361">
        <w:t>order</w:t>
      </w:r>
      <w:r>
        <w:t>_</w:t>
      </w:r>
      <w:r w:rsidRPr="00674361">
        <w:t>number</w:t>
      </w:r>
      <w:proofErr w:type="spellEnd"/>
      <w:r w:rsidRPr="00674361">
        <w:t xml:space="preserve"> in ascending order</w:t>
      </w:r>
      <w:r w:rsidR="001A4D92">
        <w:rPr>
          <w:rFonts w:hint="eastAsia"/>
        </w:rPr>
        <w:t>。</w:t>
      </w:r>
    </w:p>
    <w:tbl>
      <w:tblPr>
        <w:tblStyle w:val="TableGrid"/>
        <w:tblW w:w="0" w:type="auto"/>
        <w:tblInd w:w="2520" w:type="dxa"/>
        <w:tblLook w:val="04A0" w:firstRow="1" w:lastRow="0" w:firstColumn="1" w:lastColumn="0" w:noHBand="0" w:noVBand="1"/>
      </w:tblPr>
      <w:tblGrid>
        <w:gridCol w:w="1051"/>
        <w:gridCol w:w="1303"/>
        <w:gridCol w:w="1597"/>
        <w:gridCol w:w="1197"/>
        <w:gridCol w:w="1330"/>
        <w:gridCol w:w="1432"/>
      </w:tblGrid>
      <w:tr w:rsidR="00674361" w14:paraId="22CF04FC" w14:textId="77777777" w:rsidTr="00F13677">
        <w:tc>
          <w:tcPr>
            <w:tcW w:w="813" w:type="dxa"/>
            <w:shd w:val="clear" w:color="auto" w:fill="BFBFBF" w:themeFill="background1" w:themeFillShade="BF"/>
          </w:tcPr>
          <w:p w14:paraId="2E0E10F5" w14:textId="16DF2A6B" w:rsidR="00F13677" w:rsidRPr="001A4D92" w:rsidRDefault="00674361" w:rsidP="006C0CA7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o</w:t>
            </w:r>
            <w:r>
              <w:rPr>
                <w:sz w:val="13"/>
                <w:szCs w:val="13"/>
              </w:rPr>
              <w:t>rder_number</w:t>
            </w:r>
            <w:proofErr w:type="spellEnd"/>
          </w:p>
        </w:tc>
        <w:tc>
          <w:tcPr>
            <w:tcW w:w="1311" w:type="dxa"/>
            <w:shd w:val="clear" w:color="auto" w:fill="BFBFBF" w:themeFill="background1" w:themeFillShade="BF"/>
          </w:tcPr>
          <w:p w14:paraId="6CAD51C8" w14:textId="3DAE840B" w:rsidR="00F13677" w:rsidRPr="001A4D92" w:rsidRDefault="00674361" w:rsidP="006C0CA7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c</w:t>
            </w:r>
            <w:r>
              <w:rPr>
                <w:sz w:val="13"/>
                <w:szCs w:val="13"/>
              </w:rPr>
              <w:t>ustomer_number</w:t>
            </w:r>
            <w:proofErr w:type="spellEnd"/>
          </w:p>
        </w:tc>
        <w:tc>
          <w:tcPr>
            <w:tcW w:w="1701" w:type="dxa"/>
            <w:shd w:val="clear" w:color="auto" w:fill="BFBFBF" w:themeFill="background1" w:themeFillShade="BF"/>
          </w:tcPr>
          <w:p w14:paraId="50274A22" w14:textId="22E179A8" w:rsidR="00F13677" w:rsidRPr="001A4D92" w:rsidRDefault="00674361" w:rsidP="006C0CA7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c</w:t>
            </w:r>
            <w:r>
              <w:rPr>
                <w:sz w:val="13"/>
                <w:szCs w:val="13"/>
              </w:rPr>
              <w:t>ustomer_name</w:t>
            </w:r>
            <w:proofErr w:type="spellEnd"/>
          </w:p>
        </w:tc>
        <w:tc>
          <w:tcPr>
            <w:tcW w:w="1276" w:type="dxa"/>
            <w:shd w:val="clear" w:color="auto" w:fill="BFBFBF" w:themeFill="background1" w:themeFillShade="BF"/>
          </w:tcPr>
          <w:p w14:paraId="0E53EA86" w14:textId="58C19BC2" w:rsidR="00F13677" w:rsidRPr="001A4D92" w:rsidRDefault="00674361" w:rsidP="006C0CA7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o</w:t>
            </w:r>
            <w:r>
              <w:rPr>
                <w:sz w:val="13"/>
                <w:szCs w:val="13"/>
              </w:rPr>
              <w:t>rder_date</w:t>
            </w:r>
            <w:proofErr w:type="spellEnd"/>
          </w:p>
        </w:tc>
        <w:tc>
          <w:tcPr>
            <w:tcW w:w="1418" w:type="dxa"/>
            <w:shd w:val="clear" w:color="auto" w:fill="BFBFBF" w:themeFill="background1" w:themeFillShade="BF"/>
          </w:tcPr>
          <w:p w14:paraId="4458C6EF" w14:textId="4E38271C" w:rsidR="00F13677" w:rsidRPr="001A4D92" w:rsidRDefault="00674361" w:rsidP="006C0CA7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o</w:t>
            </w:r>
            <w:r>
              <w:rPr>
                <w:sz w:val="13"/>
                <w:szCs w:val="13"/>
              </w:rPr>
              <w:t>rder_status</w:t>
            </w:r>
            <w:proofErr w:type="spellEnd"/>
          </w:p>
        </w:tc>
        <w:tc>
          <w:tcPr>
            <w:tcW w:w="1559" w:type="dxa"/>
            <w:shd w:val="clear" w:color="auto" w:fill="BFBFBF" w:themeFill="background1" w:themeFillShade="BF"/>
          </w:tcPr>
          <w:p w14:paraId="1CD497C4" w14:textId="2F7227B7" w:rsidR="00F13677" w:rsidRPr="001A4D92" w:rsidRDefault="00674361" w:rsidP="006C0CA7">
            <w:pPr>
              <w:pStyle w:val="BodyText"/>
              <w:ind w:left="0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d</w:t>
            </w:r>
            <w:r>
              <w:rPr>
                <w:sz w:val="13"/>
                <w:szCs w:val="13"/>
              </w:rPr>
              <w:t>escription</w:t>
            </w:r>
          </w:p>
        </w:tc>
      </w:tr>
      <w:tr w:rsidR="00674361" w14:paraId="754D71C3" w14:textId="77777777" w:rsidTr="00F13677">
        <w:tc>
          <w:tcPr>
            <w:tcW w:w="813" w:type="dxa"/>
          </w:tcPr>
          <w:p w14:paraId="7AFEF5A9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311" w:type="dxa"/>
          </w:tcPr>
          <w:p w14:paraId="2223447D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701" w:type="dxa"/>
          </w:tcPr>
          <w:p w14:paraId="3E073F0F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276" w:type="dxa"/>
          </w:tcPr>
          <w:p w14:paraId="370AFF83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418" w:type="dxa"/>
          </w:tcPr>
          <w:p w14:paraId="3BF90EFF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559" w:type="dxa"/>
          </w:tcPr>
          <w:p w14:paraId="5CC10E46" w14:textId="77777777" w:rsidR="00F13677" w:rsidRDefault="00F13677" w:rsidP="006C0CA7">
            <w:pPr>
              <w:pStyle w:val="BodyText"/>
              <w:ind w:left="0"/>
            </w:pPr>
          </w:p>
        </w:tc>
      </w:tr>
      <w:tr w:rsidR="00674361" w14:paraId="35FB7C44" w14:textId="77777777" w:rsidTr="00F13677">
        <w:tc>
          <w:tcPr>
            <w:tcW w:w="813" w:type="dxa"/>
          </w:tcPr>
          <w:p w14:paraId="371239FB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311" w:type="dxa"/>
          </w:tcPr>
          <w:p w14:paraId="51471AA3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701" w:type="dxa"/>
          </w:tcPr>
          <w:p w14:paraId="2FD5D1DB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276" w:type="dxa"/>
          </w:tcPr>
          <w:p w14:paraId="38E094F4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418" w:type="dxa"/>
          </w:tcPr>
          <w:p w14:paraId="1ABF18AE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559" w:type="dxa"/>
          </w:tcPr>
          <w:p w14:paraId="30227BFE" w14:textId="77777777" w:rsidR="00F13677" w:rsidRDefault="00F13677" w:rsidP="006C0CA7">
            <w:pPr>
              <w:pStyle w:val="BodyText"/>
              <w:ind w:left="0"/>
            </w:pPr>
          </w:p>
        </w:tc>
      </w:tr>
    </w:tbl>
    <w:p w14:paraId="0BDB1100" w14:textId="77777777" w:rsidR="00FA20B8" w:rsidRDefault="00FA20B8" w:rsidP="00FA20B8">
      <w:pPr>
        <w:pStyle w:val="Heading4"/>
      </w:pPr>
      <w:r>
        <w:rPr>
          <w:rFonts w:hint="eastAsia"/>
        </w:rPr>
        <w:t>N</w:t>
      </w:r>
      <w:r>
        <w:t>O.05</w:t>
      </w:r>
    </w:p>
    <w:p w14:paraId="6E27EDBC" w14:textId="1ABAB068" w:rsidR="00DF7436" w:rsidRDefault="00674361" w:rsidP="00DF7436">
      <w:pPr>
        <w:pStyle w:val="BodyText"/>
      </w:pPr>
      <w:r w:rsidRPr="00674361">
        <w:t>Write SQL to display order and order line information, sorted by order number and line number in ascending order (including orders with all statuses)</w:t>
      </w:r>
    </w:p>
    <w:tbl>
      <w:tblPr>
        <w:tblStyle w:val="TableGrid"/>
        <w:tblW w:w="6377" w:type="dxa"/>
        <w:tblInd w:w="2520" w:type="dxa"/>
        <w:tblLayout w:type="fixed"/>
        <w:tblLook w:val="04A0" w:firstRow="1" w:lastRow="0" w:firstColumn="1" w:lastColumn="0" w:noHBand="0" w:noVBand="1"/>
      </w:tblPr>
      <w:tblGrid>
        <w:gridCol w:w="849"/>
        <w:gridCol w:w="850"/>
        <w:gridCol w:w="992"/>
        <w:gridCol w:w="851"/>
        <w:gridCol w:w="850"/>
        <w:gridCol w:w="993"/>
        <w:gridCol w:w="992"/>
      </w:tblGrid>
      <w:tr w:rsidR="00674361" w:rsidRPr="001A4D92" w14:paraId="6CC0F89D" w14:textId="77777777" w:rsidTr="00674361">
        <w:tc>
          <w:tcPr>
            <w:tcW w:w="849" w:type="dxa"/>
            <w:shd w:val="clear" w:color="auto" w:fill="BFBFBF" w:themeFill="background1" w:themeFillShade="BF"/>
          </w:tcPr>
          <w:p w14:paraId="0CD8431B" w14:textId="06792E68" w:rsidR="00674361" w:rsidRPr="001A4D92" w:rsidRDefault="00674361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o</w:t>
            </w:r>
            <w:r>
              <w:rPr>
                <w:sz w:val="13"/>
                <w:szCs w:val="13"/>
              </w:rPr>
              <w:t>rder_number</w:t>
            </w:r>
            <w:proofErr w:type="spellEnd"/>
          </w:p>
        </w:tc>
        <w:tc>
          <w:tcPr>
            <w:tcW w:w="850" w:type="dxa"/>
            <w:shd w:val="clear" w:color="auto" w:fill="BFBFBF" w:themeFill="background1" w:themeFillShade="BF"/>
          </w:tcPr>
          <w:p w14:paraId="5F931562" w14:textId="02A2AAFF" w:rsidR="00674361" w:rsidRPr="001A4D92" w:rsidRDefault="00674361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c</w:t>
            </w:r>
            <w:r>
              <w:rPr>
                <w:sz w:val="13"/>
                <w:szCs w:val="13"/>
              </w:rPr>
              <w:t>ustomer_name</w:t>
            </w:r>
            <w:proofErr w:type="spellEnd"/>
          </w:p>
        </w:tc>
        <w:tc>
          <w:tcPr>
            <w:tcW w:w="992" w:type="dxa"/>
            <w:shd w:val="clear" w:color="auto" w:fill="BFBFBF" w:themeFill="background1" w:themeFillShade="BF"/>
          </w:tcPr>
          <w:p w14:paraId="28A841BF" w14:textId="0C20071D" w:rsidR="00674361" w:rsidRPr="001A4D92" w:rsidRDefault="00674361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o</w:t>
            </w:r>
            <w:r>
              <w:rPr>
                <w:sz w:val="13"/>
                <w:szCs w:val="13"/>
              </w:rPr>
              <w:t>rder_date</w:t>
            </w:r>
            <w:proofErr w:type="spellEnd"/>
          </w:p>
        </w:tc>
        <w:tc>
          <w:tcPr>
            <w:tcW w:w="851" w:type="dxa"/>
            <w:shd w:val="clear" w:color="auto" w:fill="BFBFBF" w:themeFill="background1" w:themeFillShade="BF"/>
          </w:tcPr>
          <w:p w14:paraId="59EEFA80" w14:textId="19D506C4" w:rsidR="00674361" w:rsidRPr="001A4D92" w:rsidRDefault="00674361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o</w:t>
            </w:r>
            <w:r>
              <w:rPr>
                <w:sz w:val="13"/>
                <w:szCs w:val="13"/>
              </w:rPr>
              <w:t>rder_status</w:t>
            </w:r>
            <w:proofErr w:type="spellEnd"/>
          </w:p>
        </w:tc>
        <w:tc>
          <w:tcPr>
            <w:tcW w:w="850" w:type="dxa"/>
            <w:shd w:val="clear" w:color="auto" w:fill="BFBFBF" w:themeFill="background1" w:themeFillShade="BF"/>
          </w:tcPr>
          <w:p w14:paraId="400CF098" w14:textId="3FA1C4BB" w:rsidR="00674361" w:rsidRPr="001A4D92" w:rsidRDefault="00674361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l</w:t>
            </w:r>
            <w:r>
              <w:rPr>
                <w:sz w:val="13"/>
                <w:szCs w:val="13"/>
              </w:rPr>
              <w:t>ine_number</w:t>
            </w:r>
            <w:proofErr w:type="spellEnd"/>
          </w:p>
        </w:tc>
        <w:tc>
          <w:tcPr>
            <w:tcW w:w="993" w:type="dxa"/>
            <w:shd w:val="clear" w:color="auto" w:fill="BFBFBF" w:themeFill="background1" w:themeFillShade="BF"/>
          </w:tcPr>
          <w:p w14:paraId="4B76C6DE" w14:textId="00F56126" w:rsidR="00674361" w:rsidRPr="001A4D92" w:rsidRDefault="00674361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i</w:t>
            </w:r>
            <w:r>
              <w:rPr>
                <w:sz w:val="13"/>
                <w:szCs w:val="13"/>
              </w:rPr>
              <w:t>tem_number</w:t>
            </w:r>
            <w:proofErr w:type="spellEnd"/>
          </w:p>
        </w:tc>
        <w:tc>
          <w:tcPr>
            <w:tcW w:w="992" w:type="dxa"/>
            <w:shd w:val="clear" w:color="auto" w:fill="BFBFBF" w:themeFill="background1" w:themeFillShade="BF"/>
          </w:tcPr>
          <w:p w14:paraId="26B80FB6" w14:textId="31151F28" w:rsidR="00674361" w:rsidRPr="001A4D92" w:rsidRDefault="00674361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i</w:t>
            </w:r>
            <w:r>
              <w:rPr>
                <w:sz w:val="13"/>
                <w:szCs w:val="13"/>
              </w:rPr>
              <w:t>tem_name</w:t>
            </w:r>
            <w:proofErr w:type="spellEnd"/>
          </w:p>
        </w:tc>
      </w:tr>
      <w:tr w:rsidR="00674361" w14:paraId="4BEDF2E5" w14:textId="77777777" w:rsidTr="00674361">
        <w:tc>
          <w:tcPr>
            <w:tcW w:w="849" w:type="dxa"/>
          </w:tcPr>
          <w:p w14:paraId="420E8DB4" w14:textId="77777777" w:rsidR="00674361" w:rsidRPr="007F4448" w:rsidRDefault="00674361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</w:tcPr>
          <w:p w14:paraId="435F172B" w14:textId="77777777" w:rsidR="00674361" w:rsidRPr="007F4448" w:rsidRDefault="00674361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</w:p>
        </w:tc>
        <w:tc>
          <w:tcPr>
            <w:tcW w:w="992" w:type="dxa"/>
          </w:tcPr>
          <w:p w14:paraId="3208B23A" w14:textId="77777777" w:rsidR="00674361" w:rsidRPr="007F4448" w:rsidRDefault="00674361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</w:tcPr>
          <w:p w14:paraId="12AA1A3D" w14:textId="77777777" w:rsidR="00674361" w:rsidRPr="007F4448" w:rsidRDefault="00674361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</w:tcPr>
          <w:p w14:paraId="22BD4E5C" w14:textId="77777777" w:rsidR="00674361" w:rsidRDefault="00674361" w:rsidP="004D29E9">
            <w:pPr>
              <w:pStyle w:val="BodyText"/>
              <w:ind w:left="0"/>
            </w:pPr>
          </w:p>
        </w:tc>
        <w:tc>
          <w:tcPr>
            <w:tcW w:w="993" w:type="dxa"/>
          </w:tcPr>
          <w:p w14:paraId="5373DBBD" w14:textId="77777777" w:rsidR="00674361" w:rsidRDefault="00674361" w:rsidP="004D29E9">
            <w:pPr>
              <w:pStyle w:val="BodyText"/>
              <w:ind w:left="0"/>
            </w:pPr>
          </w:p>
        </w:tc>
        <w:tc>
          <w:tcPr>
            <w:tcW w:w="992" w:type="dxa"/>
          </w:tcPr>
          <w:p w14:paraId="1EC1C3F8" w14:textId="77777777" w:rsidR="00674361" w:rsidRDefault="00674361" w:rsidP="004D29E9">
            <w:pPr>
              <w:pStyle w:val="BodyText"/>
              <w:ind w:left="0"/>
            </w:pPr>
          </w:p>
        </w:tc>
      </w:tr>
    </w:tbl>
    <w:p w14:paraId="028C12F0" w14:textId="77777777" w:rsidR="00406FFF" w:rsidRDefault="00406FFF" w:rsidP="00406FFF">
      <w:pPr>
        <w:pStyle w:val="Heading4"/>
      </w:pPr>
      <w:r>
        <w:rPr>
          <w:rFonts w:hint="eastAsia"/>
        </w:rPr>
        <w:t>N</w:t>
      </w:r>
      <w:r>
        <w:t>O.0</w:t>
      </w:r>
      <w:r>
        <w:rPr>
          <w:rFonts w:hint="eastAsia"/>
        </w:rPr>
        <w:t>6</w:t>
      </w:r>
    </w:p>
    <w:p w14:paraId="52BF2933" w14:textId="589C97F0" w:rsidR="00DF7436" w:rsidRDefault="00DF476C" w:rsidP="00DF7436">
      <w:pPr>
        <w:pStyle w:val="BodyText"/>
      </w:pPr>
      <w:r w:rsidRPr="00DF476C">
        <w:t>Write SQL to display products purchased by customers</w:t>
      </w:r>
    </w:p>
    <w:tbl>
      <w:tblPr>
        <w:tblStyle w:val="TableGrid"/>
        <w:tblW w:w="0" w:type="auto"/>
        <w:tblInd w:w="2520" w:type="dxa"/>
        <w:tblLayout w:type="fixed"/>
        <w:tblLook w:val="04A0" w:firstRow="1" w:lastRow="0" w:firstColumn="1" w:lastColumn="0" w:noHBand="0" w:noVBand="1"/>
      </w:tblPr>
      <w:tblGrid>
        <w:gridCol w:w="849"/>
        <w:gridCol w:w="3118"/>
        <w:gridCol w:w="1276"/>
        <w:gridCol w:w="1276"/>
        <w:gridCol w:w="1559"/>
      </w:tblGrid>
      <w:tr w:rsidR="00DF7436" w:rsidRPr="001A4D92" w14:paraId="5316BB7F" w14:textId="77777777" w:rsidTr="004D29E9">
        <w:tc>
          <w:tcPr>
            <w:tcW w:w="849" w:type="dxa"/>
            <w:shd w:val="clear" w:color="auto" w:fill="BFBFBF" w:themeFill="background1" w:themeFillShade="BF"/>
          </w:tcPr>
          <w:p w14:paraId="0A9C6339" w14:textId="74A9E9D7" w:rsidR="00DF7436" w:rsidRPr="001A4D92" w:rsidRDefault="00DF476C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c</w:t>
            </w:r>
            <w:r>
              <w:rPr>
                <w:sz w:val="13"/>
                <w:szCs w:val="13"/>
              </w:rPr>
              <w:t>ustom</w:t>
            </w:r>
            <w:r w:rsidR="00106A69">
              <w:rPr>
                <w:sz w:val="13"/>
                <w:szCs w:val="13"/>
              </w:rPr>
              <w:t>er</w:t>
            </w:r>
            <w:r>
              <w:rPr>
                <w:sz w:val="13"/>
                <w:szCs w:val="13"/>
              </w:rPr>
              <w:t>_number</w:t>
            </w:r>
            <w:proofErr w:type="spellEnd"/>
          </w:p>
        </w:tc>
        <w:tc>
          <w:tcPr>
            <w:tcW w:w="3118" w:type="dxa"/>
            <w:shd w:val="clear" w:color="auto" w:fill="BFBFBF" w:themeFill="background1" w:themeFillShade="BF"/>
          </w:tcPr>
          <w:p w14:paraId="2C973615" w14:textId="0E354036" w:rsidR="00DF7436" w:rsidRPr="001A4D92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c</w:t>
            </w:r>
            <w:r>
              <w:rPr>
                <w:sz w:val="13"/>
                <w:szCs w:val="13"/>
              </w:rPr>
              <w:t>ustomer_number</w:t>
            </w:r>
            <w:proofErr w:type="spellEnd"/>
          </w:p>
        </w:tc>
        <w:tc>
          <w:tcPr>
            <w:tcW w:w="1276" w:type="dxa"/>
            <w:shd w:val="clear" w:color="auto" w:fill="BFBFBF" w:themeFill="background1" w:themeFillShade="BF"/>
          </w:tcPr>
          <w:p w14:paraId="40029C32" w14:textId="30EDA581" w:rsidR="00DF7436" w:rsidRPr="001A4D92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i</w:t>
            </w:r>
            <w:r>
              <w:rPr>
                <w:sz w:val="13"/>
                <w:szCs w:val="13"/>
              </w:rPr>
              <w:t>tem_number</w:t>
            </w:r>
            <w:proofErr w:type="spellEnd"/>
          </w:p>
        </w:tc>
        <w:tc>
          <w:tcPr>
            <w:tcW w:w="1276" w:type="dxa"/>
            <w:shd w:val="clear" w:color="auto" w:fill="BFBFBF" w:themeFill="background1" w:themeFillShade="BF"/>
          </w:tcPr>
          <w:p w14:paraId="3F2EF877" w14:textId="44A846CA" w:rsidR="00DF7436" w:rsidRPr="001A4D92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i</w:t>
            </w:r>
            <w:r>
              <w:rPr>
                <w:sz w:val="13"/>
                <w:szCs w:val="13"/>
              </w:rPr>
              <w:t>tem_name</w:t>
            </w:r>
            <w:proofErr w:type="spellEnd"/>
          </w:p>
        </w:tc>
        <w:tc>
          <w:tcPr>
            <w:tcW w:w="1559" w:type="dxa"/>
            <w:shd w:val="clear" w:color="auto" w:fill="BFBFBF" w:themeFill="background1" w:themeFillShade="BF"/>
          </w:tcPr>
          <w:p w14:paraId="07FEBFF4" w14:textId="53FF2DD8" w:rsidR="00DF7436" w:rsidRPr="001A4D92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u</w:t>
            </w:r>
            <w:r>
              <w:rPr>
                <w:sz w:val="13"/>
                <w:szCs w:val="13"/>
              </w:rPr>
              <w:t>om_code</w:t>
            </w:r>
            <w:proofErr w:type="spellEnd"/>
          </w:p>
        </w:tc>
      </w:tr>
      <w:tr w:rsidR="00DF7436" w14:paraId="3173E430" w14:textId="77777777" w:rsidTr="004D29E9">
        <w:tc>
          <w:tcPr>
            <w:tcW w:w="849" w:type="dxa"/>
          </w:tcPr>
          <w:p w14:paraId="2A23D865" w14:textId="77777777" w:rsidR="00DF7436" w:rsidRPr="007F4448" w:rsidRDefault="00DF7436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1101</w:t>
            </w:r>
          </w:p>
        </w:tc>
        <w:tc>
          <w:tcPr>
            <w:tcW w:w="3118" w:type="dxa"/>
          </w:tcPr>
          <w:p w14:paraId="3C316BB0" w14:textId="77777777" w:rsidR="00DF7436" w:rsidRPr="007F4448" w:rsidRDefault="00DF7436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汉得信息技术股份有限公司</w:t>
            </w:r>
          </w:p>
        </w:tc>
        <w:tc>
          <w:tcPr>
            <w:tcW w:w="1276" w:type="dxa"/>
          </w:tcPr>
          <w:p w14:paraId="4EFD2657" w14:textId="77777777" w:rsidR="00DF7436" w:rsidRPr="007F4448" w:rsidRDefault="00DF7436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SB86662</w:t>
            </w:r>
          </w:p>
        </w:tc>
        <w:tc>
          <w:tcPr>
            <w:tcW w:w="1276" w:type="dxa"/>
          </w:tcPr>
          <w:p w14:paraId="60B4A48E" w14:textId="77777777" w:rsidR="00DF7436" w:rsidRPr="007F4448" w:rsidRDefault="00DF7436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办公用品</w:t>
            </w:r>
          </w:p>
        </w:tc>
        <w:tc>
          <w:tcPr>
            <w:tcW w:w="1559" w:type="dxa"/>
          </w:tcPr>
          <w:p w14:paraId="0D19CA55" w14:textId="77777777" w:rsidR="00DF7436" w:rsidRDefault="00DF7436" w:rsidP="004D29E9">
            <w:pPr>
              <w:pStyle w:val="BodyText"/>
              <w:ind w:left="0"/>
            </w:pPr>
            <w:r>
              <w:rPr>
                <w:rFonts w:hint="eastAsia"/>
              </w:rPr>
              <w:t>个</w:t>
            </w:r>
          </w:p>
        </w:tc>
      </w:tr>
    </w:tbl>
    <w:p w14:paraId="4605DFF3" w14:textId="77777777" w:rsidR="0072380A" w:rsidRDefault="0072380A" w:rsidP="0072380A">
      <w:pPr>
        <w:pStyle w:val="Heading4"/>
      </w:pPr>
      <w:r>
        <w:rPr>
          <w:rFonts w:hint="eastAsia"/>
        </w:rPr>
        <w:t>N</w:t>
      </w:r>
      <w:r>
        <w:t>O.0</w:t>
      </w:r>
      <w:r w:rsidR="00EF2948">
        <w:rPr>
          <w:rFonts w:hint="eastAsia"/>
        </w:rPr>
        <w:t>7</w:t>
      </w:r>
    </w:p>
    <w:p w14:paraId="6A6D574C" w14:textId="5FE9A972" w:rsidR="0072380A" w:rsidRDefault="00106A69" w:rsidP="0072380A">
      <w:pPr>
        <w:pStyle w:val="BodyText"/>
      </w:pPr>
      <w:r w:rsidRPr="00106A69">
        <w:t>Write SQL to count all orders (excluding canceled orders) and calculate the average sales unit price and the highest and lowest unit price by product.</w:t>
      </w:r>
    </w:p>
    <w:tbl>
      <w:tblPr>
        <w:tblStyle w:val="TableGrid"/>
        <w:tblW w:w="8220" w:type="dxa"/>
        <w:tblInd w:w="2520" w:type="dxa"/>
        <w:tblLayout w:type="fixed"/>
        <w:tblLook w:val="04A0" w:firstRow="1" w:lastRow="0" w:firstColumn="1" w:lastColumn="0" w:noHBand="0" w:noVBand="1"/>
      </w:tblPr>
      <w:tblGrid>
        <w:gridCol w:w="993"/>
        <w:gridCol w:w="2407"/>
        <w:gridCol w:w="1843"/>
        <w:gridCol w:w="1276"/>
        <w:gridCol w:w="1701"/>
      </w:tblGrid>
      <w:tr w:rsidR="00B92F98" w:rsidRPr="001A4D92" w14:paraId="11ABCBBE" w14:textId="77777777" w:rsidTr="00B92F98">
        <w:tc>
          <w:tcPr>
            <w:tcW w:w="993" w:type="dxa"/>
            <w:shd w:val="clear" w:color="auto" w:fill="BFBFBF" w:themeFill="background1" w:themeFillShade="BF"/>
          </w:tcPr>
          <w:p w14:paraId="7FBAFFA2" w14:textId="37CCD1FD" w:rsidR="00B92F98" w:rsidRPr="001A4D92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i</w:t>
            </w:r>
            <w:r>
              <w:rPr>
                <w:sz w:val="13"/>
                <w:szCs w:val="13"/>
              </w:rPr>
              <w:t>tem_number</w:t>
            </w:r>
            <w:proofErr w:type="spellEnd"/>
          </w:p>
        </w:tc>
        <w:tc>
          <w:tcPr>
            <w:tcW w:w="2407" w:type="dxa"/>
            <w:shd w:val="clear" w:color="auto" w:fill="BFBFBF" w:themeFill="background1" w:themeFillShade="BF"/>
          </w:tcPr>
          <w:p w14:paraId="43EDE1D0" w14:textId="2790439B" w:rsidR="00B92F98" w:rsidRPr="001A4D92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i</w:t>
            </w:r>
            <w:r>
              <w:rPr>
                <w:sz w:val="13"/>
                <w:szCs w:val="13"/>
              </w:rPr>
              <w:t>tem_name</w:t>
            </w:r>
            <w:proofErr w:type="spellEnd"/>
          </w:p>
        </w:tc>
        <w:tc>
          <w:tcPr>
            <w:tcW w:w="1843" w:type="dxa"/>
            <w:shd w:val="clear" w:color="auto" w:fill="BFBFBF" w:themeFill="background1" w:themeFillShade="BF"/>
          </w:tcPr>
          <w:p w14:paraId="17FCBB10" w14:textId="3DE5C855" w:rsidR="00B92F98" w:rsidRPr="001A4D92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a</w:t>
            </w:r>
            <w:r>
              <w:rPr>
                <w:sz w:val="13"/>
                <w:szCs w:val="13"/>
              </w:rPr>
              <w:t>verage_unit_price</w:t>
            </w:r>
            <w:proofErr w:type="spellEnd"/>
          </w:p>
        </w:tc>
        <w:tc>
          <w:tcPr>
            <w:tcW w:w="1276" w:type="dxa"/>
            <w:shd w:val="clear" w:color="auto" w:fill="BFBFBF" w:themeFill="background1" w:themeFillShade="BF"/>
          </w:tcPr>
          <w:p w14:paraId="55A107C3" w14:textId="5F5ABCB7" w:rsidR="00B92F98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h</w:t>
            </w:r>
            <w:r>
              <w:rPr>
                <w:sz w:val="13"/>
                <w:szCs w:val="13"/>
              </w:rPr>
              <w:t>ighest_unit_price</w:t>
            </w:r>
            <w:proofErr w:type="spellEnd"/>
          </w:p>
        </w:tc>
        <w:tc>
          <w:tcPr>
            <w:tcW w:w="1701" w:type="dxa"/>
            <w:shd w:val="clear" w:color="auto" w:fill="BFBFBF" w:themeFill="background1" w:themeFillShade="BF"/>
          </w:tcPr>
          <w:p w14:paraId="1DB3B176" w14:textId="0EB69C87" w:rsidR="00B92F98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l</w:t>
            </w:r>
            <w:r>
              <w:rPr>
                <w:sz w:val="13"/>
                <w:szCs w:val="13"/>
              </w:rPr>
              <w:t>owest_unit_price</w:t>
            </w:r>
            <w:proofErr w:type="spellEnd"/>
          </w:p>
        </w:tc>
      </w:tr>
      <w:tr w:rsidR="00B92F98" w14:paraId="547F2261" w14:textId="77777777" w:rsidTr="00B92F98">
        <w:tc>
          <w:tcPr>
            <w:tcW w:w="993" w:type="dxa"/>
          </w:tcPr>
          <w:p w14:paraId="06B403A1" w14:textId="77777777" w:rsidR="00B92F98" w:rsidRDefault="00B92F98" w:rsidP="004D29E9">
            <w:pPr>
              <w:pStyle w:val="BodyText"/>
              <w:ind w:left="0"/>
            </w:pPr>
          </w:p>
        </w:tc>
        <w:tc>
          <w:tcPr>
            <w:tcW w:w="2407" w:type="dxa"/>
          </w:tcPr>
          <w:p w14:paraId="42FBF587" w14:textId="77777777" w:rsidR="00B92F98" w:rsidRDefault="00B92F98" w:rsidP="004D29E9">
            <w:pPr>
              <w:pStyle w:val="BodyText"/>
              <w:ind w:left="0"/>
            </w:pPr>
          </w:p>
        </w:tc>
        <w:tc>
          <w:tcPr>
            <w:tcW w:w="1843" w:type="dxa"/>
          </w:tcPr>
          <w:p w14:paraId="5707252B" w14:textId="77777777" w:rsidR="00B92F98" w:rsidRDefault="00B92F98" w:rsidP="004D29E9">
            <w:pPr>
              <w:pStyle w:val="BodyText"/>
              <w:ind w:left="0"/>
            </w:pPr>
          </w:p>
        </w:tc>
        <w:tc>
          <w:tcPr>
            <w:tcW w:w="1276" w:type="dxa"/>
          </w:tcPr>
          <w:p w14:paraId="4829B664" w14:textId="77777777" w:rsidR="00B92F98" w:rsidRDefault="00B92F98" w:rsidP="004D29E9">
            <w:pPr>
              <w:pStyle w:val="BodyText"/>
              <w:ind w:left="0"/>
            </w:pPr>
          </w:p>
        </w:tc>
        <w:tc>
          <w:tcPr>
            <w:tcW w:w="1701" w:type="dxa"/>
          </w:tcPr>
          <w:p w14:paraId="0346F705" w14:textId="77777777" w:rsidR="00B92F98" w:rsidRDefault="00B92F98" w:rsidP="004D29E9">
            <w:pPr>
              <w:pStyle w:val="BodyText"/>
              <w:ind w:left="0"/>
            </w:pPr>
          </w:p>
        </w:tc>
      </w:tr>
    </w:tbl>
    <w:p w14:paraId="2C56B97C" w14:textId="77777777" w:rsidR="00B308A2" w:rsidRDefault="00B308A2" w:rsidP="00B308A2">
      <w:pPr>
        <w:pStyle w:val="Heading4"/>
      </w:pPr>
      <w:r>
        <w:rPr>
          <w:rFonts w:hint="eastAsia"/>
        </w:rPr>
        <w:t>N</w:t>
      </w:r>
      <w:r w:rsidR="001061F3">
        <w:t>O.</w:t>
      </w:r>
      <w:r w:rsidR="009F5B04">
        <w:t>0</w:t>
      </w:r>
      <w:r w:rsidR="00B92F98">
        <w:rPr>
          <w:rFonts w:hint="eastAsia"/>
        </w:rPr>
        <w:t>8</w:t>
      </w:r>
    </w:p>
    <w:p w14:paraId="16169727" w14:textId="0BA2EFD0" w:rsidR="00B308A2" w:rsidRDefault="00106A69" w:rsidP="00B308A2">
      <w:pPr>
        <w:pStyle w:val="BodyText"/>
      </w:pPr>
      <w:r w:rsidRPr="00106A69">
        <w:t>Write SQL to query customer information about canceled orders.</w:t>
      </w:r>
    </w:p>
    <w:tbl>
      <w:tblPr>
        <w:tblStyle w:val="TableGrid"/>
        <w:tblW w:w="8220" w:type="dxa"/>
        <w:tblInd w:w="2520" w:type="dxa"/>
        <w:tblLook w:val="04A0" w:firstRow="1" w:lastRow="0" w:firstColumn="1" w:lastColumn="0" w:noHBand="0" w:noVBand="1"/>
      </w:tblPr>
      <w:tblGrid>
        <w:gridCol w:w="1274"/>
        <w:gridCol w:w="2977"/>
        <w:gridCol w:w="1134"/>
        <w:gridCol w:w="1275"/>
        <w:gridCol w:w="1560"/>
      </w:tblGrid>
      <w:tr w:rsidR="00B92F98" w:rsidRPr="001A4D92" w14:paraId="09AAEF1B" w14:textId="77777777" w:rsidTr="00B92F98">
        <w:tc>
          <w:tcPr>
            <w:tcW w:w="1274" w:type="dxa"/>
            <w:shd w:val="clear" w:color="auto" w:fill="BFBFBF" w:themeFill="background1" w:themeFillShade="BF"/>
          </w:tcPr>
          <w:p w14:paraId="7BB1631E" w14:textId="57BC6445" w:rsidR="00B92F98" w:rsidRPr="001A4D92" w:rsidRDefault="00106A69" w:rsidP="0004662C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c</w:t>
            </w:r>
            <w:r>
              <w:rPr>
                <w:sz w:val="13"/>
                <w:szCs w:val="13"/>
              </w:rPr>
              <w:t>ustomer_number</w:t>
            </w:r>
            <w:proofErr w:type="spellEnd"/>
          </w:p>
        </w:tc>
        <w:tc>
          <w:tcPr>
            <w:tcW w:w="2977" w:type="dxa"/>
            <w:shd w:val="clear" w:color="auto" w:fill="BFBFBF" w:themeFill="background1" w:themeFillShade="BF"/>
          </w:tcPr>
          <w:p w14:paraId="5F347FB1" w14:textId="70BF9A4B" w:rsidR="00B92F98" w:rsidRPr="001A4D92" w:rsidRDefault="00106A69" w:rsidP="0004662C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c</w:t>
            </w:r>
            <w:r>
              <w:rPr>
                <w:sz w:val="13"/>
                <w:szCs w:val="13"/>
              </w:rPr>
              <w:t>ustomer_name</w:t>
            </w:r>
            <w:proofErr w:type="spellEnd"/>
          </w:p>
        </w:tc>
        <w:tc>
          <w:tcPr>
            <w:tcW w:w="1134" w:type="dxa"/>
            <w:shd w:val="clear" w:color="auto" w:fill="BFBFBF" w:themeFill="background1" w:themeFillShade="BF"/>
          </w:tcPr>
          <w:p w14:paraId="7C1384A3" w14:textId="5074761A" w:rsidR="00B92F98" w:rsidRPr="001A4D92" w:rsidRDefault="00106A69" w:rsidP="0004662C">
            <w:pPr>
              <w:pStyle w:val="BodyText"/>
              <w:ind w:left="0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t</w:t>
            </w:r>
            <w:r>
              <w:rPr>
                <w:sz w:val="13"/>
                <w:szCs w:val="13"/>
              </w:rPr>
              <w:t>elephone</w:t>
            </w:r>
          </w:p>
        </w:tc>
        <w:tc>
          <w:tcPr>
            <w:tcW w:w="1275" w:type="dxa"/>
            <w:shd w:val="clear" w:color="auto" w:fill="BFBFBF" w:themeFill="background1" w:themeFillShade="BF"/>
          </w:tcPr>
          <w:p w14:paraId="13D44B2B" w14:textId="44C86D35" w:rsidR="00B92F98" w:rsidRPr="001A4D92" w:rsidRDefault="00106A69" w:rsidP="0004662C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s</w:t>
            </w:r>
            <w:r>
              <w:rPr>
                <w:sz w:val="13"/>
                <w:szCs w:val="13"/>
              </w:rPr>
              <w:t>tart_date_active</w:t>
            </w:r>
            <w:proofErr w:type="spellEnd"/>
          </w:p>
        </w:tc>
        <w:tc>
          <w:tcPr>
            <w:tcW w:w="1560" w:type="dxa"/>
            <w:shd w:val="clear" w:color="auto" w:fill="BFBFBF" w:themeFill="background1" w:themeFillShade="BF"/>
          </w:tcPr>
          <w:p w14:paraId="52545E1A" w14:textId="0135B6C6" w:rsidR="00B92F98" w:rsidRPr="001A4D92" w:rsidRDefault="00106A69" w:rsidP="0004662C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e</w:t>
            </w:r>
            <w:r>
              <w:rPr>
                <w:sz w:val="13"/>
                <w:szCs w:val="13"/>
              </w:rPr>
              <w:t>nd_date_active</w:t>
            </w:r>
            <w:proofErr w:type="spellEnd"/>
          </w:p>
        </w:tc>
      </w:tr>
      <w:tr w:rsidR="00B92F98" w14:paraId="3E5A109C" w14:textId="77777777" w:rsidTr="00B92F98">
        <w:tc>
          <w:tcPr>
            <w:tcW w:w="1274" w:type="dxa"/>
          </w:tcPr>
          <w:p w14:paraId="7DA3823F" w14:textId="77777777" w:rsidR="00B92F98" w:rsidRDefault="00B92F98" w:rsidP="0004662C">
            <w:pPr>
              <w:pStyle w:val="BodyText"/>
              <w:ind w:left="0"/>
            </w:pPr>
          </w:p>
        </w:tc>
        <w:tc>
          <w:tcPr>
            <w:tcW w:w="2977" w:type="dxa"/>
          </w:tcPr>
          <w:p w14:paraId="04C8A7DF" w14:textId="77777777" w:rsidR="00B92F98" w:rsidRDefault="00B92F98" w:rsidP="0004662C">
            <w:pPr>
              <w:pStyle w:val="BodyText"/>
              <w:ind w:left="0"/>
            </w:pPr>
          </w:p>
        </w:tc>
        <w:tc>
          <w:tcPr>
            <w:tcW w:w="1134" w:type="dxa"/>
          </w:tcPr>
          <w:p w14:paraId="20DCC897" w14:textId="77777777" w:rsidR="00B92F98" w:rsidRDefault="00B92F98" w:rsidP="0004662C">
            <w:pPr>
              <w:pStyle w:val="BodyText"/>
              <w:ind w:left="0"/>
            </w:pPr>
          </w:p>
        </w:tc>
        <w:tc>
          <w:tcPr>
            <w:tcW w:w="1275" w:type="dxa"/>
          </w:tcPr>
          <w:p w14:paraId="510813A2" w14:textId="77777777" w:rsidR="00B92F98" w:rsidRDefault="00B92F98" w:rsidP="0004662C">
            <w:pPr>
              <w:pStyle w:val="BodyText"/>
              <w:ind w:left="0"/>
            </w:pPr>
          </w:p>
        </w:tc>
        <w:tc>
          <w:tcPr>
            <w:tcW w:w="1560" w:type="dxa"/>
          </w:tcPr>
          <w:p w14:paraId="3DE61255" w14:textId="77777777" w:rsidR="00B92F98" w:rsidRDefault="00B92F98" w:rsidP="0004662C">
            <w:pPr>
              <w:pStyle w:val="BodyText"/>
              <w:ind w:left="0"/>
            </w:pPr>
          </w:p>
        </w:tc>
      </w:tr>
    </w:tbl>
    <w:p w14:paraId="203C0053" w14:textId="77777777" w:rsidR="00CA0BDA" w:rsidRDefault="00CA0BDA" w:rsidP="00CA0BDA">
      <w:pPr>
        <w:pStyle w:val="Heading4"/>
      </w:pPr>
      <w:r>
        <w:rPr>
          <w:rFonts w:hint="eastAsia"/>
        </w:rPr>
        <w:t>N</w:t>
      </w:r>
      <w:r>
        <w:t>O.0</w:t>
      </w:r>
      <w:r>
        <w:rPr>
          <w:rFonts w:hint="eastAsia"/>
        </w:rPr>
        <w:t>9</w:t>
      </w:r>
    </w:p>
    <w:p w14:paraId="38E526DA" w14:textId="598EDE22" w:rsidR="00CA0BDA" w:rsidRDefault="00106A69" w:rsidP="00CA0BDA">
      <w:pPr>
        <w:pStyle w:val="BodyText"/>
      </w:pPr>
      <w:r w:rsidRPr="00106A69">
        <w:t>Write SQL to count the company's total sales in 2015. (All orders with status CANCELLED are excluded from statistics)</w:t>
      </w:r>
    </w:p>
    <w:tbl>
      <w:tblPr>
        <w:tblStyle w:val="TableGrid"/>
        <w:tblW w:w="1274" w:type="dxa"/>
        <w:tblInd w:w="2520" w:type="dxa"/>
        <w:tblLook w:val="04A0" w:firstRow="1" w:lastRow="0" w:firstColumn="1" w:lastColumn="0" w:noHBand="0" w:noVBand="1"/>
      </w:tblPr>
      <w:tblGrid>
        <w:gridCol w:w="1274"/>
      </w:tblGrid>
      <w:tr w:rsidR="00CA0BDA" w:rsidRPr="001A4D92" w14:paraId="6CFE2C95" w14:textId="77777777" w:rsidTr="00CA0BDA">
        <w:tc>
          <w:tcPr>
            <w:tcW w:w="1274" w:type="dxa"/>
            <w:shd w:val="clear" w:color="auto" w:fill="BFBFBF" w:themeFill="background1" w:themeFillShade="BF"/>
          </w:tcPr>
          <w:p w14:paraId="4A104399" w14:textId="6AFA80D5" w:rsidR="00CA0BDA" w:rsidRPr="001A4D92" w:rsidRDefault="00106A69" w:rsidP="00CA0BDA">
            <w:pPr>
              <w:pStyle w:val="BodyText"/>
              <w:ind w:left="0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T</w:t>
            </w:r>
            <w:r>
              <w:rPr>
                <w:sz w:val="13"/>
                <w:szCs w:val="13"/>
              </w:rPr>
              <w:t>otal Sales</w:t>
            </w:r>
          </w:p>
        </w:tc>
      </w:tr>
      <w:tr w:rsidR="00CA0BDA" w14:paraId="3E605915" w14:textId="77777777" w:rsidTr="00CA0BDA">
        <w:tc>
          <w:tcPr>
            <w:tcW w:w="1274" w:type="dxa"/>
          </w:tcPr>
          <w:p w14:paraId="6E012E76" w14:textId="77777777" w:rsidR="00CA0BDA" w:rsidRDefault="00CA0BDA" w:rsidP="004D29E9">
            <w:pPr>
              <w:pStyle w:val="BodyText"/>
              <w:ind w:left="0"/>
            </w:pPr>
          </w:p>
        </w:tc>
      </w:tr>
    </w:tbl>
    <w:p w14:paraId="114649FB" w14:textId="77777777" w:rsidR="009F5B04" w:rsidRDefault="009F5B04" w:rsidP="009F5B04">
      <w:pPr>
        <w:pStyle w:val="Heading4"/>
      </w:pPr>
      <w:r>
        <w:rPr>
          <w:rFonts w:hint="eastAsia"/>
        </w:rPr>
        <w:t>N</w:t>
      </w:r>
      <w:r w:rsidR="006B3095">
        <w:t>O.</w:t>
      </w:r>
      <w:r w:rsidR="006B3095">
        <w:rPr>
          <w:rFonts w:hint="eastAsia"/>
        </w:rPr>
        <w:t>10</w:t>
      </w:r>
    </w:p>
    <w:bookmarkEnd w:id="0"/>
    <w:p w14:paraId="5090E35F" w14:textId="3063E592" w:rsidR="009F5B04" w:rsidRDefault="00106A69" w:rsidP="00106A69">
      <w:pPr>
        <w:pStyle w:val="BodyText"/>
        <w:ind w:left="2940"/>
      </w:pPr>
      <w:r w:rsidRPr="00106A69">
        <w:t>Write a script to add an index to the table: CUX_OM_ITEMS_XXXX: a normal index, and the applicable field: ITEM_NAME.</w:t>
      </w:r>
    </w:p>
    <w:p w14:paraId="352ACF1E" w14:textId="77777777" w:rsidR="001D1BA1" w:rsidRDefault="001D1BA1" w:rsidP="00106A69">
      <w:pPr>
        <w:pStyle w:val="BodyText"/>
        <w:ind w:left="2940"/>
      </w:pPr>
    </w:p>
    <w:p w14:paraId="60403E9F" w14:textId="77777777" w:rsidR="001D1BA1" w:rsidRDefault="001D1BA1" w:rsidP="00106A69">
      <w:pPr>
        <w:pStyle w:val="BodyText"/>
        <w:ind w:left="2940"/>
      </w:pPr>
    </w:p>
    <w:p w14:paraId="2DFC0E5B" w14:textId="4ACD3FAF" w:rsidR="001D1BA1" w:rsidRDefault="001D1BA1" w:rsidP="001D1BA1">
      <w:pPr>
        <w:pStyle w:val="BodyText"/>
      </w:pPr>
      <w:r>
        <w:t>Answer:</w:t>
      </w:r>
    </w:p>
    <w:p w14:paraId="0AAC260C" w14:textId="77777777" w:rsidR="001D1BA1" w:rsidRDefault="001D1BA1" w:rsidP="001D1BA1">
      <w:pPr>
        <w:pStyle w:val="BodyText"/>
        <w:numPr>
          <w:ilvl w:val="0"/>
          <w:numId w:val="36"/>
        </w:numPr>
      </w:pPr>
      <w:r>
        <w:t xml:space="preserve">CREATE DATABASE IF NOT exists </w:t>
      </w:r>
      <w:proofErr w:type="spellStart"/>
      <w:r>
        <w:t>SQLTraining</w:t>
      </w:r>
      <w:proofErr w:type="spellEnd"/>
      <w:r>
        <w:t>;</w:t>
      </w:r>
    </w:p>
    <w:p w14:paraId="093C4AC4" w14:textId="77777777" w:rsidR="001D1BA1" w:rsidRDefault="001D1BA1" w:rsidP="001D1BA1">
      <w:pPr>
        <w:pStyle w:val="BodyText"/>
        <w:ind w:left="2880"/>
      </w:pPr>
    </w:p>
    <w:p w14:paraId="690D01B7" w14:textId="77777777" w:rsidR="001D1BA1" w:rsidRDefault="001D1BA1" w:rsidP="001D1BA1">
      <w:pPr>
        <w:pStyle w:val="BodyText"/>
        <w:ind w:left="2880"/>
      </w:pPr>
      <w:r>
        <w:t xml:space="preserve">USE </w:t>
      </w:r>
      <w:proofErr w:type="spellStart"/>
      <w:r>
        <w:t>sqltraining</w:t>
      </w:r>
      <w:proofErr w:type="spellEnd"/>
      <w:r>
        <w:t>;</w:t>
      </w:r>
    </w:p>
    <w:p w14:paraId="3307B262" w14:textId="77777777" w:rsidR="001D1BA1" w:rsidRDefault="001D1BA1" w:rsidP="001D1BA1">
      <w:pPr>
        <w:pStyle w:val="BodyText"/>
        <w:ind w:left="2880"/>
      </w:pPr>
    </w:p>
    <w:p w14:paraId="49531877" w14:textId="77777777" w:rsidR="001D1BA1" w:rsidRDefault="001D1BA1" w:rsidP="001D1BA1">
      <w:pPr>
        <w:pStyle w:val="BodyText"/>
        <w:ind w:left="2880"/>
      </w:pPr>
      <w:r>
        <w:t>CREATE TABLE CUX_OM_CUSTOMERS_46321 (</w:t>
      </w:r>
    </w:p>
    <w:p w14:paraId="13DE7648" w14:textId="77777777" w:rsidR="001D1BA1" w:rsidRDefault="001D1BA1" w:rsidP="001D1BA1">
      <w:pPr>
        <w:pStyle w:val="BodyText"/>
        <w:ind w:left="2880"/>
      </w:pPr>
      <w:r>
        <w:tab/>
        <w:t>CUSTOMER_ID BIGINT primary key,</w:t>
      </w:r>
    </w:p>
    <w:p w14:paraId="586C74F5" w14:textId="77777777" w:rsidR="001D1BA1" w:rsidRDefault="001D1BA1" w:rsidP="001D1BA1">
      <w:pPr>
        <w:pStyle w:val="BodyText"/>
        <w:ind w:left="2880"/>
      </w:pPr>
      <w:r>
        <w:t xml:space="preserve">    CUSTOMER_NUMBER VARCHAR(30) NOT NULL,</w:t>
      </w:r>
    </w:p>
    <w:p w14:paraId="53CFBBCF" w14:textId="77777777" w:rsidR="001D1BA1" w:rsidRDefault="001D1BA1" w:rsidP="001D1BA1">
      <w:pPr>
        <w:pStyle w:val="BodyText"/>
        <w:ind w:left="2880"/>
      </w:pPr>
      <w:r>
        <w:t xml:space="preserve">    CUSTOMER_NAME VARCHAR(100) NOT NULL,</w:t>
      </w:r>
    </w:p>
    <w:p w14:paraId="6364E81D" w14:textId="77777777" w:rsidR="001D1BA1" w:rsidRDefault="001D1BA1" w:rsidP="001D1BA1">
      <w:pPr>
        <w:pStyle w:val="BodyText"/>
        <w:ind w:left="2880"/>
      </w:pPr>
      <w:r>
        <w:t xml:space="preserve">    TELEPHONE VARCHAR(50) ,</w:t>
      </w:r>
    </w:p>
    <w:p w14:paraId="31297A4D" w14:textId="77777777" w:rsidR="001D1BA1" w:rsidRDefault="001D1BA1" w:rsidP="001D1BA1">
      <w:pPr>
        <w:pStyle w:val="BodyText"/>
        <w:ind w:left="2880"/>
      </w:pPr>
      <w:r>
        <w:t xml:space="preserve">    START_DATE_ACTIVE DATE ,</w:t>
      </w:r>
    </w:p>
    <w:p w14:paraId="1F45A6AE" w14:textId="77777777" w:rsidR="001D1BA1" w:rsidRDefault="001D1BA1" w:rsidP="001D1BA1">
      <w:pPr>
        <w:pStyle w:val="BodyText"/>
        <w:ind w:left="2880"/>
      </w:pPr>
      <w:r>
        <w:t xml:space="preserve">    END_DATE_ACTIVE DATE,</w:t>
      </w:r>
    </w:p>
    <w:p w14:paraId="4E18185C" w14:textId="77777777" w:rsidR="001D1BA1" w:rsidRDefault="001D1BA1" w:rsidP="001D1BA1">
      <w:pPr>
        <w:pStyle w:val="BodyText"/>
        <w:ind w:left="2880"/>
      </w:pPr>
      <w:r>
        <w:t xml:space="preserve">    CREATED_BY BIGINT NOT NULL,</w:t>
      </w:r>
    </w:p>
    <w:p w14:paraId="0D6B4F47" w14:textId="77777777" w:rsidR="001D1BA1" w:rsidRDefault="001D1BA1" w:rsidP="001D1BA1">
      <w:pPr>
        <w:pStyle w:val="BodyText"/>
        <w:ind w:left="2880"/>
      </w:pPr>
      <w:r>
        <w:t xml:space="preserve">    CREATION_DATE date NOT NULL,</w:t>
      </w:r>
    </w:p>
    <w:p w14:paraId="68CCFFB4" w14:textId="77777777" w:rsidR="001D1BA1" w:rsidRDefault="001D1BA1" w:rsidP="001D1BA1">
      <w:pPr>
        <w:pStyle w:val="BodyText"/>
        <w:ind w:left="2880"/>
      </w:pPr>
      <w:r>
        <w:t xml:space="preserve">    LAST_UPDATED_BY  BIGINT NOT NULL,</w:t>
      </w:r>
    </w:p>
    <w:p w14:paraId="1B7A7CFA" w14:textId="77777777" w:rsidR="001D1BA1" w:rsidRDefault="001D1BA1" w:rsidP="001D1BA1">
      <w:pPr>
        <w:pStyle w:val="BodyText"/>
        <w:ind w:left="2880"/>
      </w:pPr>
      <w:r>
        <w:t xml:space="preserve">    LAST_UPDATE_DATE DATE NOT NULL,</w:t>
      </w:r>
    </w:p>
    <w:p w14:paraId="45193B77" w14:textId="77777777" w:rsidR="001D1BA1" w:rsidRDefault="001D1BA1" w:rsidP="001D1BA1">
      <w:pPr>
        <w:pStyle w:val="BodyText"/>
        <w:ind w:left="2880"/>
      </w:pPr>
      <w:r>
        <w:t xml:space="preserve">    LAST_UPDATE_LOGIN BIGINT</w:t>
      </w:r>
    </w:p>
    <w:p w14:paraId="740B2A5B" w14:textId="77777777" w:rsidR="001D1BA1" w:rsidRDefault="001D1BA1" w:rsidP="001D1BA1">
      <w:pPr>
        <w:pStyle w:val="BodyText"/>
        <w:ind w:left="2880"/>
      </w:pPr>
      <w:r>
        <w:t>);</w:t>
      </w:r>
    </w:p>
    <w:p w14:paraId="6B64D500" w14:textId="77777777" w:rsidR="001D1BA1" w:rsidRDefault="001D1BA1" w:rsidP="001D1BA1">
      <w:pPr>
        <w:pStyle w:val="BodyText"/>
        <w:ind w:left="2880"/>
      </w:pPr>
    </w:p>
    <w:p w14:paraId="164C493A" w14:textId="77777777" w:rsidR="001D1BA1" w:rsidRDefault="001D1BA1" w:rsidP="001D1BA1">
      <w:pPr>
        <w:pStyle w:val="BodyText"/>
        <w:ind w:left="2880"/>
      </w:pPr>
      <w:r>
        <w:t>CREATE UNIQUE INDEX CUX_OM_CUSTOMERS_46321_U2</w:t>
      </w:r>
    </w:p>
    <w:p w14:paraId="07A20307" w14:textId="77777777" w:rsidR="001D1BA1" w:rsidRDefault="001D1BA1" w:rsidP="001D1BA1">
      <w:pPr>
        <w:pStyle w:val="BodyText"/>
        <w:ind w:left="2880"/>
      </w:pPr>
      <w:r>
        <w:t>ON CUX_OM_CUSTOMERS_46321 (CUSTOMER_NUMBER);</w:t>
      </w:r>
    </w:p>
    <w:p w14:paraId="6D5AC58F" w14:textId="77777777" w:rsidR="001D1BA1" w:rsidRDefault="001D1BA1" w:rsidP="001D1BA1">
      <w:pPr>
        <w:pStyle w:val="BodyText"/>
        <w:ind w:left="2880"/>
      </w:pPr>
    </w:p>
    <w:p w14:paraId="4E59EA9F" w14:textId="77777777" w:rsidR="001D1BA1" w:rsidRDefault="001D1BA1" w:rsidP="001D1BA1">
      <w:pPr>
        <w:pStyle w:val="BodyText"/>
        <w:ind w:left="2880"/>
      </w:pPr>
      <w:r>
        <w:t>CREATE UNIQUE INDEX CUX_OM_CUSTOMERS_46321_U3TN</w:t>
      </w:r>
    </w:p>
    <w:p w14:paraId="6A8AB059" w14:textId="77777777" w:rsidR="001D1BA1" w:rsidRDefault="001D1BA1" w:rsidP="001D1BA1">
      <w:pPr>
        <w:pStyle w:val="BodyText"/>
        <w:ind w:left="2880"/>
      </w:pPr>
      <w:r>
        <w:t>ON CUX_OM_CUSTOMERS_46321 (CUSTOMER_NAME);</w:t>
      </w:r>
    </w:p>
    <w:p w14:paraId="659C3752" w14:textId="77777777" w:rsidR="001D1BA1" w:rsidRDefault="001D1BA1" w:rsidP="001D1BA1">
      <w:pPr>
        <w:pStyle w:val="BodyText"/>
        <w:ind w:left="2880"/>
      </w:pPr>
    </w:p>
    <w:p w14:paraId="350341B2" w14:textId="77777777" w:rsidR="001D1BA1" w:rsidRDefault="001D1BA1" w:rsidP="001D1BA1">
      <w:pPr>
        <w:pStyle w:val="BodyText"/>
        <w:ind w:left="2880"/>
      </w:pPr>
      <w:r>
        <w:t>CREATE TABLE CUX_OM_ITEMS_46321 (</w:t>
      </w:r>
    </w:p>
    <w:p w14:paraId="58FC1BA2" w14:textId="77777777" w:rsidR="001D1BA1" w:rsidRDefault="001D1BA1" w:rsidP="001D1BA1">
      <w:pPr>
        <w:pStyle w:val="BodyText"/>
        <w:ind w:left="2880"/>
      </w:pPr>
      <w:r>
        <w:tab/>
        <w:t>ITEM_ID BIGINT primary key,</w:t>
      </w:r>
    </w:p>
    <w:p w14:paraId="5ABD0B1D" w14:textId="77777777" w:rsidR="001D1BA1" w:rsidRDefault="001D1BA1" w:rsidP="001D1BA1">
      <w:pPr>
        <w:pStyle w:val="BodyText"/>
        <w:ind w:left="2880"/>
      </w:pPr>
      <w:r>
        <w:t xml:space="preserve">    ITEM_NUMBER VARCHAR(30) NOT NULL,</w:t>
      </w:r>
    </w:p>
    <w:p w14:paraId="21603BA4" w14:textId="77777777" w:rsidR="001D1BA1" w:rsidRDefault="001D1BA1" w:rsidP="001D1BA1">
      <w:pPr>
        <w:pStyle w:val="BodyText"/>
        <w:ind w:left="2880"/>
      </w:pPr>
      <w:r>
        <w:t xml:space="preserve">    ITEM_NAME VARCHAR(100) NOT NULL,</w:t>
      </w:r>
    </w:p>
    <w:p w14:paraId="03DCCFD5" w14:textId="77777777" w:rsidR="001D1BA1" w:rsidRDefault="001D1BA1" w:rsidP="001D1BA1">
      <w:pPr>
        <w:pStyle w:val="BodyText"/>
        <w:ind w:left="2880"/>
      </w:pPr>
      <w:r>
        <w:lastRenderedPageBreak/>
        <w:t xml:space="preserve">    UOM_CODE VARCHAR(25) ,</w:t>
      </w:r>
    </w:p>
    <w:p w14:paraId="491DDC45" w14:textId="77777777" w:rsidR="001D1BA1" w:rsidRDefault="001D1BA1" w:rsidP="001D1BA1">
      <w:pPr>
        <w:pStyle w:val="BodyText"/>
        <w:ind w:left="2880"/>
      </w:pPr>
      <w:r>
        <w:t xml:space="preserve">    START_DATE_ACTIVE DATE ,</w:t>
      </w:r>
    </w:p>
    <w:p w14:paraId="19981E42" w14:textId="77777777" w:rsidR="001D1BA1" w:rsidRDefault="001D1BA1" w:rsidP="001D1BA1">
      <w:pPr>
        <w:pStyle w:val="BodyText"/>
        <w:ind w:left="2880"/>
      </w:pPr>
      <w:r>
        <w:t xml:space="preserve">    END_DATE_ACTIVE DATE,</w:t>
      </w:r>
    </w:p>
    <w:p w14:paraId="7BCD7F9F" w14:textId="77777777" w:rsidR="001D1BA1" w:rsidRDefault="001D1BA1" w:rsidP="001D1BA1">
      <w:pPr>
        <w:pStyle w:val="BodyText"/>
        <w:ind w:left="2880"/>
      </w:pPr>
      <w:r>
        <w:t xml:space="preserve">    CREATED_BY BIGINT NOT NULL,</w:t>
      </w:r>
    </w:p>
    <w:p w14:paraId="15A5F911" w14:textId="77777777" w:rsidR="001D1BA1" w:rsidRDefault="001D1BA1" w:rsidP="001D1BA1">
      <w:pPr>
        <w:pStyle w:val="BodyText"/>
        <w:ind w:left="2880"/>
      </w:pPr>
      <w:r>
        <w:t xml:space="preserve">    CREATION_DATE date NOT NULL,</w:t>
      </w:r>
    </w:p>
    <w:p w14:paraId="1B50AFDC" w14:textId="77777777" w:rsidR="001D1BA1" w:rsidRDefault="001D1BA1" w:rsidP="001D1BA1">
      <w:pPr>
        <w:pStyle w:val="BodyText"/>
        <w:ind w:left="2880"/>
      </w:pPr>
      <w:r>
        <w:t xml:space="preserve">    LAST_UPDATED_BY  BIGINT NOT NULL,</w:t>
      </w:r>
    </w:p>
    <w:p w14:paraId="0177449F" w14:textId="77777777" w:rsidR="001D1BA1" w:rsidRDefault="001D1BA1" w:rsidP="001D1BA1">
      <w:pPr>
        <w:pStyle w:val="BodyText"/>
        <w:ind w:left="2880"/>
      </w:pPr>
      <w:r>
        <w:t xml:space="preserve">    LAST_UPDATE_DATE DATE NOT NULL,</w:t>
      </w:r>
    </w:p>
    <w:p w14:paraId="579035FE" w14:textId="77777777" w:rsidR="001D1BA1" w:rsidRDefault="001D1BA1" w:rsidP="001D1BA1">
      <w:pPr>
        <w:pStyle w:val="BodyText"/>
        <w:ind w:left="2880"/>
      </w:pPr>
      <w:r>
        <w:t xml:space="preserve">    LAST_UPDATE_LOGIN BIGINT</w:t>
      </w:r>
    </w:p>
    <w:p w14:paraId="52742DE3" w14:textId="77777777" w:rsidR="001D1BA1" w:rsidRDefault="001D1BA1" w:rsidP="001D1BA1">
      <w:pPr>
        <w:pStyle w:val="BodyText"/>
        <w:ind w:left="2880"/>
      </w:pPr>
      <w:r>
        <w:t>);</w:t>
      </w:r>
    </w:p>
    <w:p w14:paraId="4E112FE3" w14:textId="77777777" w:rsidR="001D1BA1" w:rsidRDefault="001D1BA1" w:rsidP="001D1BA1">
      <w:pPr>
        <w:pStyle w:val="BodyText"/>
        <w:ind w:left="2880"/>
      </w:pPr>
    </w:p>
    <w:p w14:paraId="0466E9D1" w14:textId="77777777" w:rsidR="001D1BA1" w:rsidRDefault="001D1BA1" w:rsidP="001D1BA1">
      <w:pPr>
        <w:pStyle w:val="BodyText"/>
        <w:ind w:left="2880"/>
      </w:pPr>
      <w:r>
        <w:t>CREATE UNIQUE INDEX CUX_OM_ITEMS__46321_U2</w:t>
      </w:r>
    </w:p>
    <w:p w14:paraId="7B249BF0" w14:textId="77777777" w:rsidR="001D1BA1" w:rsidRDefault="001D1BA1" w:rsidP="001D1BA1">
      <w:pPr>
        <w:pStyle w:val="BodyText"/>
        <w:ind w:left="2880"/>
      </w:pPr>
      <w:r>
        <w:t>ON CUX_OM_ITEMS_46321 (ITEM_NUMBER);</w:t>
      </w:r>
    </w:p>
    <w:p w14:paraId="467F3C0D" w14:textId="77777777" w:rsidR="001D1BA1" w:rsidRDefault="001D1BA1" w:rsidP="001D1BA1">
      <w:pPr>
        <w:pStyle w:val="BodyText"/>
        <w:ind w:left="2880"/>
      </w:pPr>
    </w:p>
    <w:p w14:paraId="1A2F8DED" w14:textId="77777777" w:rsidR="001D1BA1" w:rsidRDefault="001D1BA1" w:rsidP="001D1BA1">
      <w:pPr>
        <w:pStyle w:val="BodyText"/>
        <w:ind w:left="2880"/>
      </w:pPr>
      <w:r>
        <w:t>CREATE TABLE CUX_OM_HEADERS_46321(</w:t>
      </w:r>
    </w:p>
    <w:p w14:paraId="2D64705A" w14:textId="77777777" w:rsidR="001D1BA1" w:rsidRDefault="001D1BA1" w:rsidP="001D1BA1">
      <w:pPr>
        <w:pStyle w:val="BodyText"/>
        <w:ind w:left="2880"/>
      </w:pPr>
      <w:r>
        <w:tab/>
        <w:t>HEADER_ID BIGINT PRIMARY KEY,</w:t>
      </w:r>
    </w:p>
    <w:p w14:paraId="0136E977" w14:textId="77777777" w:rsidR="001D1BA1" w:rsidRDefault="001D1BA1" w:rsidP="001D1BA1">
      <w:pPr>
        <w:pStyle w:val="BodyText"/>
        <w:ind w:left="2880"/>
      </w:pPr>
      <w:r>
        <w:t xml:space="preserve">    ORG_ID BIGINT DEFAULT 101,</w:t>
      </w:r>
    </w:p>
    <w:p w14:paraId="32A7399F" w14:textId="77777777" w:rsidR="001D1BA1" w:rsidRDefault="001D1BA1" w:rsidP="001D1BA1">
      <w:pPr>
        <w:pStyle w:val="BodyText"/>
        <w:ind w:left="2880"/>
      </w:pPr>
      <w:r>
        <w:t xml:space="preserve">    ORDER_NUMBER VARCHAR(30) NOT NULL,</w:t>
      </w:r>
    </w:p>
    <w:p w14:paraId="545A55DD" w14:textId="77777777" w:rsidR="001D1BA1" w:rsidRDefault="001D1BA1" w:rsidP="001D1BA1">
      <w:pPr>
        <w:pStyle w:val="BodyText"/>
        <w:ind w:left="2880"/>
      </w:pPr>
      <w:r>
        <w:t xml:space="preserve">    CUSTOMER_ID BIGINT,</w:t>
      </w:r>
    </w:p>
    <w:p w14:paraId="289CE11B" w14:textId="77777777" w:rsidR="001D1BA1" w:rsidRDefault="001D1BA1" w:rsidP="001D1BA1">
      <w:pPr>
        <w:pStyle w:val="BodyText"/>
        <w:ind w:left="2880"/>
      </w:pPr>
      <w:r>
        <w:t xml:space="preserve">    ORDER_DATE DATE NOT NULL,</w:t>
      </w:r>
    </w:p>
    <w:p w14:paraId="2574947D" w14:textId="77777777" w:rsidR="001D1BA1" w:rsidRDefault="001D1BA1" w:rsidP="001D1BA1">
      <w:pPr>
        <w:pStyle w:val="BodyText"/>
        <w:ind w:left="2880"/>
      </w:pPr>
      <w:r>
        <w:t xml:space="preserve">    ORDER_STATUS VARCHAR(30),</w:t>
      </w:r>
    </w:p>
    <w:p w14:paraId="0471446C" w14:textId="77777777" w:rsidR="001D1BA1" w:rsidRDefault="001D1BA1" w:rsidP="001D1BA1">
      <w:pPr>
        <w:pStyle w:val="BodyText"/>
        <w:ind w:left="2880"/>
      </w:pPr>
      <w:r>
        <w:t xml:space="preserve">    `DESCRIPTION` VARCHAR(240),</w:t>
      </w:r>
    </w:p>
    <w:p w14:paraId="085AA1E1" w14:textId="77777777" w:rsidR="001D1BA1" w:rsidRDefault="001D1BA1" w:rsidP="001D1BA1">
      <w:pPr>
        <w:pStyle w:val="BodyText"/>
        <w:ind w:left="2880"/>
      </w:pPr>
      <w:r>
        <w:t xml:space="preserve">    CREATED_BY BIGINT NOT NULL,</w:t>
      </w:r>
    </w:p>
    <w:p w14:paraId="1800E286" w14:textId="77777777" w:rsidR="001D1BA1" w:rsidRDefault="001D1BA1" w:rsidP="001D1BA1">
      <w:pPr>
        <w:pStyle w:val="BodyText"/>
        <w:ind w:left="2880"/>
      </w:pPr>
      <w:r>
        <w:t xml:space="preserve">    CREATION_DATE DATE NOT NULL,</w:t>
      </w:r>
    </w:p>
    <w:p w14:paraId="74FEE17A" w14:textId="77777777" w:rsidR="001D1BA1" w:rsidRDefault="001D1BA1" w:rsidP="001D1BA1">
      <w:pPr>
        <w:pStyle w:val="BodyText"/>
        <w:ind w:left="2880"/>
      </w:pPr>
      <w:r>
        <w:t xml:space="preserve">    LAST_UPDATED_BY BIGINT NOT NULL,</w:t>
      </w:r>
    </w:p>
    <w:p w14:paraId="711D0B5D" w14:textId="77777777" w:rsidR="001D1BA1" w:rsidRDefault="001D1BA1" w:rsidP="001D1BA1">
      <w:pPr>
        <w:pStyle w:val="BodyText"/>
        <w:ind w:left="2880"/>
      </w:pPr>
      <w:r>
        <w:t xml:space="preserve">    LAST_UPDATE_DATE DATE NOT NULL,</w:t>
      </w:r>
    </w:p>
    <w:p w14:paraId="0249ED58" w14:textId="77777777" w:rsidR="001D1BA1" w:rsidRDefault="001D1BA1" w:rsidP="001D1BA1">
      <w:pPr>
        <w:pStyle w:val="BodyText"/>
        <w:ind w:left="2880"/>
      </w:pPr>
      <w:r>
        <w:t xml:space="preserve">    LAST_UPDATE_LOGIN BIGINT,</w:t>
      </w:r>
    </w:p>
    <w:p w14:paraId="6922F480" w14:textId="77777777" w:rsidR="001D1BA1" w:rsidRDefault="001D1BA1" w:rsidP="001D1BA1">
      <w:pPr>
        <w:pStyle w:val="BodyText"/>
        <w:ind w:left="2880"/>
      </w:pPr>
      <w:r>
        <w:t xml:space="preserve">    ATTRIBUTE_CATEGORY VARCHAR(30),</w:t>
      </w:r>
    </w:p>
    <w:p w14:paraId="7D0AC0CB" w14:textId="77777777" w:rsidR="001D1BA1" w:rsidRDefault="001D1BA1" w:rsidP="001D1BA1">
      <w:pPr>
        <w:pStyle w:val="BodyText"/>
        <w:ind w:left="2880"/>
      </w:pPr>
      <w:r>
        <w:t xml:space="preserve">    ATTRIBUTE1 VARCHAR(150),</w:t>
      </w:r>
    </w:p>
    <w:p w14:paraId="20932AFA" w14:textId="77777777" w:rsidR="001D1BA1" w:rsidRDefault="001D1BA1" w:rsidP="001D1BA1">
      <w:pPr>
        <w:pStyle w:val="BodyText"/>
        <w:ind w:left="2880"/>
      </w:pPr>
      <w:r>
        <w:t xml:space="preserve">    ATTRIBUTE2 VARCHAR(150),</w:t>
      </w:r>
    </w:p>
    <w:p w14:paraId="48E47CC8" w14:textId="77777777" w:rsidR="001D1BA1" w:rsidRDefault="001D1BA1" w:rsidP="001D1BA1">
      <w:pPr>
        <w:pStyle w:val="BodyText"/>
        <w:ind w:left="2880"/>
      </w:pPr>
      <w:r>
        <w:t xml:space="preserve">    ATTRIBUTE3 VARCHAR(150),</w:t>
      </w:r>
    </w:p>
    <w:p w14:paraId="0093D4D5" w14:textId="77777777" w:rsidR="001D1BA1" w:rsidRDefault="001D1BA1" w:rsidP="001D1BA1">
      <w:pPr>
        <w:pStyle w:val="BodyText"/>
        <w:ind w:left="2880"/>
      </w:pPr>
      <w:r>
        <w:t xml:space="preserve">    ATTRIBUTE4 VARCHAR(150),</w:t>
      </w:r>
    </w:p>
    <w:p w14:paraId="4258B07E" w14:textId="77777777" w:rsidR="001D1BA1" w:rsidRDefault="001D1BA1" w:rsidP="001D1BA1">
      <w:pPr>
        <w:pStyle w:val="BodyText"/>
        <w:ind w:left="2880"/>
      </w:pPr>
      <w:r>
        <w:t xml:space="preserve">    ATTRIBUTE5 VARCHAR(150),</w:t>
      </w:r>
    </w:p>
    <w:p w14:paraId="5F77A5B1" w14:textId="77777777" w:rsidR="001D1BA1" w:rsidRDefault="001D1BA1" w:rsidP="001D1BA1">
      <w:pPr>
        <w:pStyle w:val="BodyText"/>
        <w:ind w:left="2880"/>
      </w:pPr>
      <w:r>
        <w:t xml:space="preserve">    ATTRIBUTE6 VARCHAR(150),</w:t>
      </w:r>
    </w:p>
    <w:p w14:paraId="0C1C6D64" w14:textId="77777777" w:rsidR="001D1BA1" w:rsidRDefault="001D1BA1" w:rsidP="001D1BA1">
      <w:pPr>
        <w:pStyle w:val="BodyText"/>
        <w:ind w:left="2880"/>
      </w:pPr>
      <w:r>
        <w:t xml:space="preserve">    ATTRIBUTE7 VARCHAR(150),</w:t>
      </w:r>
    </w:p>
    <w:p w14:paraId="399D52FF" w14:textId="77777777" w:rsidR="001D1BA1" w:rsidRDefault="001D1BA1" w:rsidP="001D1BA1">
      <w:pPr>
        <w:pStyle w:val="BodyText"/>
        <w:ind w:left="2880"/>
      </w:pPr>
      <w:r>
        <w:t xml:space="preserve">    ATTRIBUTE8 VARCHAR(150),</w:t>
      </w:r>
    </w:p>
    <w:p w14:paraId="6385C6EB" w14:textId="77777777" w:rsidR="001D1BA1" w:rsidRDefault="001D1BA1" w:rsidP="001D1BA1">
      <w:pPr>
        <w:pStyle w:val="BodyText"/>
        <w:ind w:left="2880"/>
      </w:pPr>
      <w:r>
        <w:t xml:space="preserve">    ATTRIBUTE9 VARCHAR(150),</w:t>
      </w:r>
    </w:p>
    <w:p w14:paraId="1E2D0DC0" w14:textId="77777777" w:rsidR="001D1BA1" w:rsidRDefault="001D1BA1" w:rsidP="001D1BA1">
      <w:pPr>
        <w:pStyle w:val="BodyText"/>
        <w:ind w:left="2880"/>
      </w:pPr>
      <w:r>
        <w:lastRenderedPageBreak/>
        <w:t xml:space="preserve">    ATTRIBUTE10 VARCHAR(150),</w:t>
      </w:r>
    </w:p>
    <w:p w14:paraId="41753333" w14:textId="77777777" w:rsidR="001D1BA1" w:rsidRDefault="001D1BA1" w:rsidP="001D1BA1">
      <w:pPr>
        <w:pStyle w:val="BodyText"/>
        <w:ind w:left="2880"/>
      </w:pPr>
      <w:r>
        <w:t xml:space="preserve">    ATTRIBUTE11 VARCHAR(150),</w:t>
      </w:r>
    </w:p>
    <w:p w14:paraId="483A0B10" w14:textId="77777777" w:rsidR="001D1BA1" w:rsidRDefault="001D1BA1" w:rsidP="001D1BA1">
      <w:pPr>
        <w:pStyle w:val="BodyText"/>
        <w:ind w:left="2880"/>
      </w:pPr>
      <w:r>
        <w:t xml:space="preserve">    ATTRIBUTE12 VARCHAR(150),</w:t>
      </w:r>
    </w:p>
    <w:p w14:paraId="75C72EFD" w14:textId="77777777" w:rsidR="001D1BA1" w:rsidRDefault="001D1BA1" w:rsidP="001D1BA1">
      <w:pPr>
        <w:pStyle w:val="BodyText"/>
        <w:ind w:left="2880"/>
      </w:pPr>
      <w:r>
        <w:t xml:space="preserve">    ATTRIBUTE13 VARCHAR(150),</w:t>
      </w:r>
    </w:p>
    <w:p w14:paraId="7562995E" w14:textId="77777777" w:rsidR="001D1BA1" w:rsidRDefault="001D1BA1" w:rsidP="001D1BA1">
      <w:pPr>
        <w:pStyle w:val="BodyText"/>
        <w:ind w:left="2880"/>
      </w:pPr>
      <w:r>
        <w:t xml:space="preserve">    ATTRIBUTE14 VARCHAR(150),</w:t>
      </w:r>
    </w:p>
    <w:p w14:paraId="62A295EB" w14:textId="77777777" w:rsidR="001D1BA1" w:rsidRDefault="001D1BA1" w:rsidP="001D1BA1">
      <w:pPr>
        <w:pStyle w:val="BodyText"/>
        <w:ind w:left="2880"/>
      </w:pPr>
      <w:r>
        <w:t xml:space="preserve">    ATTRIBUTE15 VARCHAR(150)</w:t>
      </w:r>
    </w:p>
    <w:p w14:paraId="125E526F" w14:textId="77777777" w:rsidR="001D1BA1" w:rsidRDefault="001D1BA1" w:rsidP="001D1BA1">
      <w:pPr>
        <w:pStyle w:val="BodyText"/>
        <w:ind w:left="2880"/>
      </w:pPr>
      <w:r>
        <w:t>);</w:t>
      </w:r>
    </w:p>
    <w:p w14:paraId="478D1BAE" w14:textId="77777777" w:rsidR="001D1BA1" w:rsidRDefault="001D1BA1" w:rsidP="001D1BA1">
      <w:pPr>
        <w:pStyle w:val="BodyText"/>
        <w:ind w:left="2880"/>
      </w:pPr>
    </w:p>
    <w:p w14:paraId="0B6BB443" w14:textId="77777777" w:rsidR="001D1BA1" w:rsidRDefault="001D1BA1" w:rsidP="001D1BA1">
      <w:pPr>
        <w:pStyle w:val="BodyText"/>
        <w:ind w:left="2880"/>
      </w:pPr>
      <w:r>
        <w:t>CREATE UNIQUE INDEX CUX_OM_HEADERS__46321_U2</w:t>
      </w:r>
    </w:p>
    <w:p w14:paraId="3DEF1DD8" w14:textId="77777777" w:rsidR="001D1BA1" w:rsidRDefault="001D1BA1" w:rsidP="001D1BA1">
      <w:pPr>
        <w:pStyle w:val="BodyText"/>
        <w:ind w:left="2880"/>
      </w:pPr>
      <w:r>
        <w:t>ON CUX_OM_HEADERS_46321 (ORDER_NUMBER);</w:t>
      </w:r>
    </w:p>
    <w:p w14:paraId="1958C774" w14:textId="77777777" w:rsidR="001D1BA1" w:rsidRDefault="001D1BA1" w:rsidP="001D1BA1">
      <w:pPr>
        <w:pStyle w:val="BodyText"/>
        <w:ind w:left="2880"/>
      </w:pPr>
    </w:p>
    <w:p w14:paraId="7DE87AC3" w14:textId="77777777" w:rsidR="001D1BA1" w:rsidRDefault="001D1BA1" w:rsidP="001D1BA1">
      <w:pPr>
        <w:pStyle w:val="BodyText"/>
        <w:ind w:left="2880"/>
      </w:pPr>
      <w:r>
        <w:t>CREATE TABLE CUX_OM_LINES_46321(</w:t>
      </w:r>
    </w:p>
    <w:p w14:paraId="5ABA91EF" w14:textId="77777777" w:rsidR="001D1BA1" w:rsidRDefault="001D1BA1" w:rsidP="001D1BA1">
      <w:pPr>
        <w:pStyle w:val="BodyText"/>
        <w:ind w:left="2880"/>
      </w:pPr>
      <w:r>
        <w:tab/>
        <w:t>LINE_ID BIGINT PRIMARY KEY,</w:t>
      </w:r>
    </w:p>
    <w:p w14:paraId="427D6AD8" w14:textId="77777777" w:rsidR="001D1BA1" w:rsidRDefault="001D1BA1" w:rsidP="001D1BA1">
      <w:pPr>
        <w:pStyle w:val="BodyText"/>
        <w:ind w:left="2880"/>
      </w:pPr>
      <w:r>
        <w:t xml:space="preserve">    HEADER_ID BIGINT NOT NULL,</w:t>
      </w:r>
    </w:p>
    <w:p w14:paraId="6078C552" w14:textId="77777777" w:rsidR="001D1BA1" w:rsidRDefault="001D1BA1" w:rsidP="001D1BA1">
      <w:pPr>
        <w:pStyle w:val="BodyText"/>
        <w:ind w:left="2880"/>
      </w:pPr>
      <w:r>
        <w:t xml:space="preserve">    LINE_NUMBER VARCHAR(30) NOT NULL,</w:t>
      </w:r>
    </w:p>
    <w:p w14:paraId="1436C75D" w14:textId="77777777" w:rsidR="001D1BA1" w:rsidRDefault="001D1BA1" w:rsidP="001D1BA1">
      <w:pPr>
        <w:pStyle w:val="BodyText"/>
        <w:ind w:left="2880"/>
      </w:pPr>
      <w:r>
        <w:t xml:space="preserve">    ITEM_ID BIGINT NOT NULL,</w:t>
      </w:r>
    </w:p>
    <w:p w14:paraId="148AF5D5" w14:textId="77777777" w:rsidR="001D1BA1" w:rsidRDefault="001D1BA1" w:rsidP="001D1BA1">
      <w:pPr>
        <w:pStyle w:val="BodyText"/>
        <w:ind w:left="2880"/>
      </w:pPr>
      <w:r>
        <w:t xml:space="preserve">    UNIT_PRICE DECIMAL(10,2),</w:t>
      </w:r>
    </w:p>
    <w:p w14:paraId="3205A4F3" w14:textId="77777777" w:rsidR="001D1BA1" w:rsidRDefault="001D1BA1" w:rsidP="001D1BA1">
      <w:pPr>
        <w:pStyle w:val="BodyText"/>
        <w:ind w:left="2880"/>
      </w:pPr>
      <w:r>
        <w:t xml:space="preserve">    QUANTITY DECIMAL(10,2),</w:t>
      </w:r>
    </w:p>
    <w:p w14:paraId="1D95DD70" w14:textId="77777777" w:rsidR="001D1BA1" w:rsidRDefault="001D1BA1" w:rsidP="001D1BA1">
      <w:pPr>
        <w:pStyle w:val="BodyText"/>
        <w:ind w:left="2880"/>
      </w:pPr>
      <w:r>
        <w:t xml:space="preserve">    `DESCRIPTION` VARCHAR(240),</w:t>
      </w:r>
    </w:p>
    <w:p w14:paraId="195CDF64" w14:textId="77777777" w:rsidR="001D1BA1" w:rsidRDefault="001D1BA1" w:rsidP="001D1BA1">
      <w:pPr>
        <w:pStyle w:val="BodyText"/>
        <w:ind w:left="2880"/>
      </w:pPr>
      <w:r>
        <w:t xml:space="preserve">    ADDITION1 VARCHAR(150),</w:t>
      </w:r>
    </w:p>
    <w:p w14:paraId="1AF2C0AB" w14:textId="77777777" w:rsidR="001D1BA1" w:rsidRDefault="001D1BA1" w:rsidP="001D1BA1">
      <w:pPr>
        <w:pStyle w:val="BodyText"/>
        <w:ind w:left="2880"/>
      </w:pPr>
      <w:r>
        <w:t xml:space="preserve">    ADDITION2 VARCHAR(150),</w:t>
      </w:r>
    </w:p>
    <w:p w14:paraId="6DD62294" w14:textId="77777777" w:rsidR="001D1BA1" w:rsidRDefault="001D1BA1" w:rsidP="001D1BA1">
      <w:pPr>
        <w:pStyle w:val="BodyText"/>
        <w:ind w:left="2880"/>
      </w:pPr>
      <w:r>
        <w:t xml:space="preserve">    ADDITION3 VARCHAR(150),</w:t>
      </w:r>
    </w:p>
    <w:p w14:paraId="4AF98C63" w14:textId="77777777" w:rsidR="001D1BA1" w:rsidRDefault="001D1BA1" w:rsidP="001D1BA1">
      <w:pPr>
        <w:pStyle w:val="BodyText"/>
        <w:ind w:left="2880"/>
      </w:pPr>
      <w:r>
        <w:t xml:space="preserve">    ADDITION4 VARCHAR(150),</w:t>
      </w:r>
    </w:p>
    <w:p w14:paraId="628B9F49" w14:textId="77777777" w:rsidR="001D1BA1" w:rsidRDefault="001D1BA1" w:rsidP="001D1BA1">
      <w:pPr>
        <w:pStyle w:val="BodyText"/>
        <w:ind w:left="2880"/>
      </w:pPr>
      <w:r>
        <w:t xml:space="preserve">    ADDITION5 VARCHAR(150),</w:t>
      </w:r>
    </w:p>
    <w:p w14:paraId="216A8DE3" w14:textId="77777777" w:rsidR="001D1BA1" w:rsidRDefault="001D1BA1" w:rsidP="001D1BA1">
      <w:pPr>
        <w:pStyle w:val="BodyText"/>
        <w:ind w:left="2880"/>
      </w:pPr>
      <w:r>
        <w:t xml:space="preserve">    CREATED_BY BIGINT NOT NULL,</w:t>
      </w:r>
    </w:p>
    <w:p w14:paraId="0FD1F331" w14:textId="77777777" w:rsidR="001D1BA1" w:rsidRDefault="001D1BA1" w:rsidP="001D1BA1">
      <w:pPr>
        <w:pStyle w:val="BodyText"/>
        <w:ind w:left="2880"/>
      </w:pPr>
      <w:r>
        <w:t xml:space="preserve">    CREATION_DATE DATE NOT NULL,</w:t>
      </w:r>
    </w:p>
    <w:p w14:paraId="046B5B59" w14:textId="77777777" w:rsidR="001D1BA1" w:rsidRDefault="001D1BA1" w:rsidP="001D1BA1">
      <w:pPr>
        <w:pStyle w:val="BodyText"/>
        <w:ind w:left="2880"/>
      </w:pPr>
      <w:r>
        <w:t xml:space="preserve">    LAST_UPDATED_BY BIGINT NOT NULL,</w:t>
      </w:r>
    </w:p>
    <w:p w14:paraId="259C0FD1" w14:textId="77777777" w:rsidR="001D1BA1" w:rsidRDefault="001D1BA1" w:rsidP="001D1BA1">
      <w:pPr>
        <w:pStyle w:val="BodyText"/>
        <w:ind w:left="2880"/>
      </w:pPr>
      <w:r>
        <w:t xml:space="preserve">    LAST_UPDATE_DATE DATE NOT NULL,</w:t>
      </w:r>
    </w:p>
    <w:p w14:paraId="6F179E63" w14:textId="77777777" w:rsidR="001D1BA1" w:rsidRDefault="001D1BA1" w:rsidP="001D1BA1">
      <w:pPr>
        <w:pStyle w:val="BodyText"/>
        <w:ind w:left="2880"/>
      </w:pPr>
      <w:r>
        <w:t xml:space="preserve">    LAST_UPDATE_LOGIN BIGINT,</w:t>
      </w:r>
    </w:p>
    <w:p w14:paraId="78243785" w14:textId="77777777" w:rsidR="001D1BA1" w:rsidRDefault="001D1BA1" w:rsidP="001D1BA1">
      <w:pPr>
        <w:pStyle w:val="BodyText"/>
        <w:ind w:left="2880"/>
      </w:pPr>
      <w:r>
        <w:t xml:space="preserve">    ATTRIBUTE_CATEGORY VARCHAR(30),</w:t>
      </w:r>
    </w:p>
    <w:p w14:paraId="2072D763" w14:textId="77777777" w:rsidR="001D1BA1" w:rsidRDefault="001D1BA1" w:rsidP="001D1BA1">
      <w:pPr>
        <w:pStyle w:val="BodyText"/>
        <w:ind w:left="2880"/>
      </w:pPr>
      <w:r>
        <w:t xml:space="preserve">    ATTRIBUTE1 VARCHAR(150),</w:t>
      </w:r>
    </w:p>
    <w:p w14:paraId="70BDC45B" w14:textId="77777777" w:rsidR="001D1BA1" w:rsidRDefault="001D1BA1" w:rsidP="001D1BA1">
      <w:pPr>
        <w:pStyle w:val="BodyText"/>
        <w:ind w:left="2880"/>
      </w:pPr>
      <w:r>
        <w:t xml:space="preserve">    ATTRIBUTE2 VARCHAR(150),</w:t>
      </w:r>
    </w:p>
    <w:p w14:paraId="3B22DDA1" w14:textId="77777777" w:rsidR="001D1BA1" w:rsidRDefault="001D1BA1" w:rsidP="001D1BA1">
      <w:pPr>
        <w:pStyle w:val="BodyText"/>
        <w:ind w:left="2880"/>
      </w:pPr>
      <w:r>
        <w:t xml:space="preserve">    ATTRIBUTE3 VARCHAR(150),</w:t>
      </w:r>
    </w:p>
    <w:p w14:paraId="439D4C05" w14:textId="77777777" w:rsidR="001D1BA1" w:rsidRDefault="001D1BA1" w:rsidP="001D1BA1">
      <w:pPr>
        <w:pStyle w:val="BodyText"/>
        <w:ind w:left="2880"/>
      </w:pPr>
      <w:r>
        <w:t xml:space="preserve">    ATTRIBUTE4 VARCHAR(150),</w:t>
      </w:r>
    </w:p>
    <w:p w14:paraId="047A3031" w14:textId="77777777" w:rsidR="001D1BA1" w:rsidRDefault="001D1BA1" w:rsidP="001D1BA1">
      <w:pPr>
        <w:pStyle w:val="BodyText"/>
        <w:ind w:left="2880"/>
      </w:pPr>
      <w:r>
        <w:t xml:space="preserve">    ATTRIBUTE5 VARCHAR(150),</w:t>
      </w:r>
    </w:p>
    <w:p w14:paraId="5E976924" w14:textId="77777777" w:rsidR="001D1BA1" w:rsidRDefault="001D1BA1" w:rsidP="001D1BA1">
      <w:pPr>
        <w:pStyle w:val="BodyText"/>
        <w:ind w:left="2880"/>
      </w:pPr>
      <w:r>
        <w:t xml:space="preserve">    ATTRIBUTE6 VARCHAR(150),</w:t>
      </w:r>
    </w:p>
    <w:p w14:paraId="71A983C2" w14:textId="77777777" w:rsidR="001D1BA1" w:rsidRDefault="001D1BA1" w:rsidP="001D1BA1">
      <w:pPr>
        <w:pStyle w:val="BodyText"/>
        <w:ind w:left="2880"/>
      </w:pPr>
      <w:r>
        <w:lastRenderedPageBreak/>
        <w:t xml:space="preserve">    ATTRIBUTE7 VARCHAR(150),</w:t>
      </w:r>
    </w:p>
    <w:p w14:paraId="0F30A915" w14:textId="77777777" w:rsidR="001D1BA1" w:rsidRDefault="001D1BA1" w:rsidP="001D1BA1">
      <w:pPr>
        <w:pStyle w:val="BodyText"/>
        <w:ind w:left="2880"/>
      </w:pPr>
      <w:r>
        <w:t xml:space="preserve">    ATTRIBUTE8 VARCHAR(150),</w:t>
      </w:r>
    </w:p>
    <w:p w14:paraId="58D34AFE" w14:textId="77777777" w:rsidR="001D1BA1" w:rsidRDefault="001D1BA1" w:rsidP="001D1BA1">
      <w:pPr>
        <w:pStyle w:val="BodyText"/>
        <w:ind w:left="2880"/>
      </w:pPr>
      <w:r>
        <w:t xml:space="preserve">    ATTRIBUTE9 VARCHAR(150),</w:t>
      </w:r>
    </w:p>
    <w:p w14:paraId="3CF0CD3D" w14:textId="77777777" w:rsidR="001D1BA1" w:rsidRDefault="001D1BA1" w:rsidP="001D1BA1">
      <w:pPr>
        <w:pStyle w:val="BodyText"/>
        <w:ind w:left="2880"/>
      </w:pPr>
      <w:r>
        <w:t xml:space="preserve">    ATTRIBUTE10 VARCHAR(150),</w:t>
      </w:r>
    </w:p>
    <w:p w14:paraId="7CFE6444" w14:textId="77777777" w:rsidR="001D1BA1" w:rsidRDefault="001D1BA1" w:rsidP="001D1BA1">
      <w:pPr>
        <w:pStyle w:val="BodyText"/>
        <w:ind w:left="2880"/>
      </w:pPr>
      <w:r>
        <w:t xml:space="preserve">    ATTRIBUTE11 VARCHAR(150),</w:t>
      </w:r>
    </w:p>
    <w:p w14:paraId="46596D01" w14:textId="77777777" w:rsidR="001D1BA1" w:rsidRDefault="001D1BA1" w:rsidP="001D1BA1">
      <w:pPr>
        <w:pStyle w:val="BodyText"/>
        <w:ind w:left="2880"/>
      </w:pPr>
      <w:r>
        <w:t xml:space="preserve">    ATTRIBUTE12 VARCHAR(150),</w:t>
      </w:r>
    </w:p>
    <w:p w14:paraId="6FB79335" w14:textId="77777777" w:rsidR="001D1BA1" w:rsidRDefault="001D1BA1" w:rsidP="001D1BA1">
      <w:pPr>
        <w:pStyle w:val="BodyText"/>
        <w:ind w:left="2880"/>
      </w:pPr>
      <w:r>
        <w:t xml:space="preserve">    ATTRIBUTE13 VARCHAR(150),</w:t>
      </w:r>
    </w:p>
    <w:p w14:paraId="70973BE8" w14:textId="77777777" w:rsidR="001D1BA1" w:rsidRDefault="001D1BA1" w:rsidP="001D1BA1">
      <w:pPr>
        <w:pStyle w:val="BodyText"/>
        <w:ind w:left="2880"/>
      </w:pPr>
      <w:r>
        <w:t xml:space="preserve">    ATTRIBUTE14 VARCHAR(150),</w:t>
      </w:r>
    </w:p>
    <w:p w14:paraId="74E22399" w14:textId="77777777" w:rsidR="001D1BA1" w:rsidRDefault="001D1BA1" w:rsidP="001D1BA1">
      <w:pPr>
        <w:pStyle w:val="BodyText"/>
        <w:ind w:left="2880"/>
      </w:pPr>
      <w:r>
        <w:t xml:space="preserve">    ATTRIBUTE15 VARCHAR(150)</w:t>
      </w:r>
    </w:p>
    <w:p w14:paraId="06D028F2" w14:textId="227C8936" w:rsidR="001D1BA1" w:rsidRDefault="001D1BA1" w:rsidP="001D1BA1">
      <w:pPr>
        <w:pStyle w:val="BodyText"/>
        <w:ind w:left="2880"/>
      </w:pPr>
      <w:r>
        <w:t>);</w:t>
      </w:r>
    </w:p>
    <w:p w14:paraId="30AF3555" w14:textId="1FAC1D8D" w:rsidR="00806BF6" w:rsidRDefault="00806BF6" w:rsidP="00806BF6">
      <w:pPr>
        <w:pStyle w:val="BodyText"/>
        <w:numPr>
          <w:ilvl w:val="0"/>
          <w:numId w:val="36"/>
        </w:numPr>
      </w:pPr>
      <w:r>
        <w:t>Imported Data Below</w:t>
      </w:r>
    </w:p>
    <w:p w14:paraId="5C3338FE" w14:textId="19DF00AC" w:rsidR="00806BF6" w:rsidRDefault="00806BF6" w:rsidP="00806BF6">
      <w:pPr>
        <w:pStyle w:val="BodyText"/>
        <w:ind w:left="0"/>
      </w:pPr>
      <w:r w:rsidRPr="00806BF6">
        <w:drawing>
          <wp:inline distT="0" distB="0" distL="0" distR="0" wp14:anchorId="1B297F78" wp14:editId="2E30B01E">
            <wp:extent cx="6629400" cy="1188085"/>
            <wp:effectExtent l="0" t="0" r="0" b="0"/>
            <wp:docPr id="325755577" name="Picture 1" descr="A screenshot of a phone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5577" name="Picture 1" descr="A screenshot of a phone numb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BBDF" w14:textId="17357C2D" w:rsidR="00806BF6" w:rsidRDefault="00806BF6" w:rsidP="00806BF6">
      <w:pPr>
        <w:pStyle w:val="BodyText"/>
        <w:ind w:left="0"/>
      </w:pPr>
      <w:r w:rsidRPr="00806BF6">
        <w:drawing>
          <wp:inline distT="0" distB="0" distL="0" distR="0" wp14:anchorId="79E97F2B" wp14:editId="7CC31199">
            <wp:extent cx="6629400" cy="1581785"/>
            <wp:effectExtent l="0" t="0" r="0" b="0"/>
            <wp:docPr id="626761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6103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C7AE" w14:textId="2F9FD4AD" w:rsidR="00806BF6" w:rsidRDefault="00806BF6" w:rsidP="00806BF6">
      <w:pPr>
        <w:pStyle w:val="BodyText"/>
        <w:ind w:left="0"/>
      </w:pPr>
      <w:r w:rsidRPr="00806BF6">
        <w:drawing>
          <wp:inline distT="0" distB="0" distL="0" distR="0" wp14:anchorId="21AEB961" wp14:editId="26724239">
            <wp:extent cx="6629400" cy="1176020"/>
            <wp:effectExtent l="0" t="0" r="0" b="5080"/>
            <wp:docPr id="1198112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1284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D9A4" w14:textId="379490C2" w:rsidR="00806BF6" w:rsidRDefault="00806BF6" w:rsidP="00806BF6">
      <w:pPr>
        <w:pStyle w:val="BodyText"/>
        <w:ind w:left="0"/>
      </w:pPr>
      <w:r w:rsidRPr="00806BF6">
        <w:drawing>
          <wp:inline distT="0" distB="0" distL="0" distR="0" wp14:anchorId="598240CF" wp14:editId="72417DD6">
            <wp:extent cx="6629400" cy="1412240"/>
            <wp:effectExtent l="0" t="0" r="0" b="0"/>
            <wp:docPr id="74457142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71421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15B3" w14:textId="64740BB2" w:rsidR="00806BF6" w:rsidRDefault="00FD57E6" w:rsidP="00DE295E">
      <w:pPr>
        <w:pStyle w:val="BodyText"/>
        <w:numPr>
          <w:ilvl w:val="0"/>
          <w:numId w:val="36"/>
        </w:numPr>
      </w:pPr>
      <w:r>
        <w:t>Answer for Create View</w:t>
      </w:r>
    </w:p>
    <w:p w14:paraId="1B5E40B4" w14:textId="7DED3020" w:rsidR="00FD57E6" w:rsidRDefault="00FD57E6" w:rsidP="00FD57E6">
      <w:pPr>
        <w:pStyle w:val="BodyText"/>
      </w:pPr>
      <w:r>
        <w:rPr>
          <w:noProof/>
        </w:rPr>
        <w:lastRenderedPageBreak/>
        <w:drawing>
          <wp:inline distT="0" distB="0" distL="0" distR="0" wp14:anchorId="0F5C3A8F" wp14:editId="7D8DE3D1">
            <wp:extent cx="6629400" cy="3729355"/>
            <wp:effectExtent l="0" t="0" r="0" b="4445"/>
            <wp:docPr id="137286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627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348F" w14:textId="645F0154" w:rsidR="00FD57E6" w:rsidRDefault="00FD57E6" w:rsidP="00FD57E6">
      <w:pPr>
        <w:pStyle w:val="BodyText"/>
      </w:pPr>
    </w:p>
    <w:p w14:paraId="54EB5AFC" w14:textId="3485ED77" w:rsidR="00FD57E6" w:rsidRDefault="00AA3951" w:rsidP="00FD57E6">
      <w:pPr>
        <w:pStyle w:val="BodyText"/>
        <w:numPr>
          <w:ilvl w:val="0"/>
          <w:numId w:val="36"/>
        </w:numPr>
      </w:pPr>
      <w:r>
        <w:t>Answer</w:t>
      </w:r>
    </w:p>
    <w:p w14:paraId="6F684926" w14:textId="06DEAEBD" w:rsidR="00AA3951" w:rsidRDefault="00290A1C" w:rsidP="00AA3951">
      <w:pPr>
        <w:pStyle w:val="BodyText"/>
      </w:pPr>
      <w:r>
        <w:rPr>
          <w:noProof/>
        </w:rPr>
        <w:drawing>
          <wp:inline distT="0" distB="0" distL="0" distR="0" wp14:anchorId="27E24C2C" wp14:editId="7580FE88">
            <wp:extent cx="6629400" cy="3729355"/>
            <wp:effectExtent l="0" t="0" r="0" b="4445"/>
            <wp:docPr id="271080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806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E052" w14:textId="77777777" w:rsidR="00AA3951" w:rsidRDefault="00AA3951" w:rsidP="00AA3951">
      <w:pPr>
        <w:pStyle w:val="BodyText"/>
      </w:pPr>
    </w:p>
    <w:p w14:paraId="6058F2CD" w14:textId="4ACAC545" w:rsidR="00AA3951" w:rsidRDefault="00D62885" w:rsidP="00AA3951">
      <w:pPr>
        <w:pStyle w:val="BodyText"/>
        <w:numPr>
          <w:ilvl w:val="0"/>
          <w:numId w:val="36"/>
        </w:numPr>
      </w:pPr>
      <w:r>
        <w:lastRenderedPageBreak/>
        <w:t>Answer</w:t>
      </w:r>
    </w:p>
    <w:p w14:paraId="4C6FE6CC" w14:textId="4E72058C" w:rsidR="00D62885" w:rsidRDefault="00D62885" w:rsidP="00D62885">
      <w:pPr>
        <w:pStyle w:val="BodyText"/>
      </w:pPr>
      <w:r>
        <w:rPr>
          <w:noProof/>
        </w:rPr>
        <w:drawing>
          <wp:inline distT="0" distB="0" distL="0" distR="0" wp14:anchorId="074B9F69" wp14:editId="338DE008">
            <wp:extent cx="6629400" cy="3729355"/>
            <wp:effectExtent l="0" t="0" r="0" b="4445"/>
            <wp:docPr id="75618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843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339E" w14:textId="77777777" w:rsidR="003D5BA8" w:rsidRDefault="003D5BA8" w:rsidP="00D62885">
      <w:pPr>
        <w:pStyle w:val="BodyText"/>
      </w:pPr>
    </w:p>
    <w:p w14:paraId="5E1D389F" w14:textId="7E147BED" w:rsidR="003D5BA8" w:rsidRDefault="00DD6E9C" w:rsidP="003D5BA8">
      <w:pPr>
        <w:pStyle w:val="BodyText"/>
        <w:numPr>
          <w:ilvl w:val="0"/>
          <w:numId w:val="36"/>
        </w:numPr>
      </w:pPr>
      <w:r>
        <w:t>Answer</w:t>
      </w:r>
    </w:p>
    <w:p w14:paraId="0F063BD0" w14:textId="376EB7C4" w:rsidR="00DD6E9C" w:rsidRDefault="00DD6E9C" w:rsidP="00DD6E9C">
      <w:pPr>
        <w:pStyle w:val="BodyText"/>
      </w:pPr>
      <w:r>
        <w:rPr>
          <w:noProof/>
        </w:rPr>
        <w:drawing>
          <wp:inline distT="0" distB="0" distL="0" distR="0" wp14:anchorId="2D8CAB80" wp14:editId="0F6DBFCE">
            <wp:extent cx="6629400" cy="3729355"/>
            <wp:effectExtent l="0" t="0" r="0" b="4445"/>
            <wp:docPr id="65870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032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93AC" w14:textId="246837A6" w:rsidR="00DD6E9C" w:rsidRDefault="00053646" w:rsidP="00DD6E9C">
      <w:pPr>
        <w:pStyle w:val="BodyText"/>
        <w:numPr>
          <w:ilvl w:val="0"/>
          <w:numId w:val="36"/>
        </w:numPr>
      </w:pPr>
      <w:r>
        <w:lastRenderedPageBreak/>
        <w:t>Answer:</w:t>
      </w:r>
    </w:p>
    <w:p w14:paraId="1BA9B97A" w14:textId="386A2032" w:rsidR="00053646" w:rsidRDefault="00053646" w:rsidP="00053646">
      <w:pPr>
        <w:pStyle w:val="BodyText"/>
      </w:pPr>
      <w:r>
        <w:rPr>
          <w:noProof/>
        </w:rPr>
        <w:drawing>
          <wp:inline distT="0" distB="0" distL="0" distR="0" wp14:anchorId="5A61E412" wp14:editId="0E62CE65">
            <wp:extent cx="6629400" cy="3729355"/>
            <wp:effectExtent l="0" t="0" r="0" b="4445"/>
            <wp:docPr id="827539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3943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D5D1" w14:textId="77777777" w:rsidR="00810083" w:rsidRDefault="00810083" w:rsidP="00053646">
      <w:pPr>
        <w:pStyle w:val="BodyText"/>
      </w:pPr>
    </w:p>
    <w:p w14:paraId="6EC31E93" w14:textId="2CA36FEA" w:rsidR="00810083" w:rsidRDefault="00292A66" w:rsidP="00810083">
      <w:pPr>
        <w:pStyle w:val="BodyText"/>
        <w:numPr>
          <w:ilvl w:val="0"/>
          <w:numId w:val="36"/>
        </w:numPr>
      </w:pPr>
      <w:r>
        <w:t>Answer:</w:t>
      </w:r>
    </w:p>
    <w:p w14:paraId="3F643DF5" w14:textId="25EBDAB2" w:rsidR="001C0BA9" w:rsidRDefault="001C0BA9" w:rsidP="001C0BA9">
      <w:pPr>
        <w:pStyle w:val="BodyText"/>
      </w:pPr>
      <w:r>
        <w:rPr>
          <w:noProof/>
        </w:rPr>
        <w:drawing>
          <wp:inline distT="0" distB="0" distL="0" distR="0" wp14:anchorId="64319270" wp14:editId="0C6104CA">
            <wp:extent cx="6629400" cy="3729355"/>
            <wp:effectExtent l="0" t="0" r="0" b="4445"/>
            <wp:docPr id="591931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317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07AA" w14:textId="189C9294" w:rsidR="001C0BA9" w:rsidRDefault="0008272A" w:rsidP="001C0BA9">
      <w:pPr>
        <w:pStyle w:val="BodyText"/>
        <w:numPr>
          <w:ilvl w:val="0"/>
          <w:numId w:val="36"/>
        </w:numPr>
      </w:pPr>
      <w:r>
        <w:lastRenderedPageBreak/>
        <w:t>Answer:</w:t>
      </w:r>
    </w:p>
    <w:p w14:paraId="7DF74EA6" w14:textId="61D000FB" w:rsidR="0008272A" w:rsidRDefault="00E46C0B" w:rsidP="0008272A">
      <w:pPr>
        <w:pStyle w:val="BodyText"/>
      </w:pPr>
      <w:r>
        <w:rPr>
          <w:noProof/>
        </w:rPr>
        <w:drawing>
          <wp:inline distT="0" distB="0" distL="0" distR="0" wp14:anchorId="03C28A6F" wp14:editId="577EC19B">
            <wp:extent cx="6629400" cy="3729355"/>
            <wp:effectExtent l="0" t="0" r="0" b="4445"/>
            <wp:docPr id="86012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214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D216" w14:textId="40478A89" w:rsidR="00E46C0B" w:rsidRDefault="00E46C0B" w:rsidP="00E46C0B">
      <w:pPr>
        <w:pStyle w:val="BodyText"/>
        <w:numPr>
          <w:ilvl w:val="0"/>
          <w:numId w:val="36"/>
        </w:numPr>
      </w:pPr>
      <w:r>
        <w:t>Answer:</w:t>
      </w:r>
    </w:p>
    <w:p w14:paraId="26BE0B9E" w14:textId="7188D84E" w:rsidR="00E46C0B" w:rsidRDefault="002F0AE0" w:rsidP="00E46C0B">
      <w:pPr>
        <w:pStyle w:val="BodyText"/>
      </w:pPr>
      <w:r>
        <w:rPr>
          <w:noProof/>
        </w:rPr>
        <w:drawing>
          <wp:inline distT="0" distB="0" distL="0" distR="0" wp14:anchorId="29DF2924" wp14:editId="4923773B">
            <wp:extent cx="6629400" cy="3729355"/>
            <wp:effectExtent l="0" t="0" r="0" b="4445"/>
            <wp:docPr id="4889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81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E47C" w14:textId="77777777" w:rsidR="00914A1B" w:rsidRPr="00106A69" w:rsidRDefault="00914A1B" w:rsidP="00914A1B">
      <w:pPr>
        <w:pStyle w:val="BodyText"/>
      </w:pPr>
    </w:p>
    <w:sectPr w:rsidR="00914A1B" w:rsidRPr="00106A69" w:rsidSect="002F28C6">
      <w:headerReference w:type="default" r:id="rId20"/>
      <w:footerReference w:type="even" r:id="rId21"/>
      <w:footerReference w:type="default" r:id="rId22"/>
      <w:footerReference w:type="first" r:id="rId23"/>
      <w:pgSz w:w="12240" w:h="15840" w:code="1"/>
      <w:pgMar w:top="1494" w:right="720" w:bottom="1080" w:left="720" w:header="432" w:footer="432" w:gutter="360"/>
      <w:paperSrc w:first="1" w:other="1"/>
      <w:pgNumType w:fmt="numberInDash"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3327B0" w14:textId="77777777" w:rsidR="002F28C6" w:rsidRDefault="002F28C6">
      <w:r>
        <w:separator/>
      </w:r>
    </w:p>
  </w:endnote>
  <w:endnote w:type="continuationSeparator" w:id="0">
    <w:p w14:paraId="373FAA33" w14:textId="77777777" w:rsidR="002F28C6" w:rsidRDefault="002F28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FBF105" w14:textId="77777777" w:rsidR="00FA20B8" w:rsidRDefault="00FA20B8" w:rsidP="00263952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31</w:t>
    </w:r>
    <w:r>
      <w:rPr>
        <w:rStyle w:val="PageNumber"/>
      </w:rPr>
      <w:fldChar w:fldCharType="end"/>
    </w:r>
  </w:p>
  <w:p w14:paraId="205A058A" w14:textId="77777777" w:rsidR="00FA20B8" w:rsidRDefault="00FA20B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EC1B1C" w14:textId="77777777" w:rsidR="00FA20B8" w:rsidRDefault="00FA20B8" w:rsidP="00EA7F66">
    <w:pPr>
      <w:pStyle w:val="Footer"/>
      <w:framePr w:wrap="around" w:vAnchor="text" w:hAnchor="page" w:x="11281" w:y="155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602E7">
      <w:rPr>
        <w:rStyle w:val="PageNumber"/>
        <w:noProof/>
      </w:rPr>
      <w:t>- 5 -</w:t>
    </w:r>
    <w:r>
      <w:rPr>
        <w:rStyle w:val="PageNumber"/>
      </w:rPr>
      <w:fldChar w:fldCharType="end"/>
    </w:r>
  </w:p>
  <w:p w14:paraId="70D8C342" w14:textId="7D4B5B1E" w:rsidR="00FA20B8" w:rsidRDefault="007536D3" w:rsidP="005C4F14">
    <w:pPr>
      <w:pStyle w:val="Footer"/>
      <w:ind w:right="36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304E3B8E" wp14:editId="6F5DD1ED">
              <wp:simplePos x="0" y="0"/>
              <wp:positionH relativeFrom="column">
                <wp:posOffset>0</wp:posOffset>
              </wp:positionH>
              <wp:positionV relativeFrom="paragraph">
                <wp:posOffset>12065</wp:posOffset>
              </wp:positionV>
              <wp:extent cx="6604000" cy="0"/>
              <wp:effectExtent l="9525" t="12065" r="6350" b="6985"/>
              <wp:wrapNone/>
              <wp:docPr id="195330830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66040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3ADB1A" id="Line 4" o:spid="_x0000_s1026" style="position:absolute;left:0;text-align:lef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.95pt" to="520pt,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"/>
          </w:pict>
        </mc:Fallback>
      </mc:AlternateContent>
    </w:r>
    <w:r w:rsidR="00FA20B8">
      <w:rPr>
        <w:rFonts w:hint="eastAsia"/>
      </w:rPr>
      <w:t xml:space="preserve"> </w:t>
    </w:r>
    <w:r w:rsidR="00FA20B8">
      <w:rPr>
        <w:rFonts w:hint="eastAsia"/>
      </w:rPr>
      <w:t>汉得信息</w:t>
    </w:r>
    <w:r w:rsidR="00FA20B8">
      <w:rPr>
        <w:rFonts w:hint="eastAsia"/>
      </w:rPr>
      <w:t xml:space="preserve"> </w:t>
    </w:r>
    <w:r w:rsidR="00FA20B8">
      <w:rPr>
        <w:rFonts w:hint="eastAsia"/>
      </w:rPr>
      <w:t>内部资料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D599F6" w14:textId="77777777" w:rsidR="00FA20B8" w:rsidRDefault="00FA20B8">
    <w:pPr>
      <w:pStyle w:val="Footer"/>
      <w:tabs>
        <w:tab w:val="clear" w:pos="7920"/>
        <w:tab w:val="right" w:pos="1044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5CDE67" w14:textId="77777777" w:rsidR="002F28C6" w:rsidRDefault="002F28C6">
      <w:r>
        <w:separator/>
      </w:r>
    </w:p>
  </w:footnote>
  <w:footnote w:type="continuationSeparator" w:id="0">
    <w:p w14:paraId="1500A8C8" w14:textId="77777777" w:rsidR="002F28C6" w:rsidRDefault="002F28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16D9EF" w14:textId="2673F04C" w:rsidR="00FA20B8" w:rsidRDefault="007536D3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2AA61A5" wp14:editId="153B7E96">
              <wp:simplePos x="0" y="0"/>
              <wp:positionH relativeFrom="column">
                <wp:posOffset>0</wp:posOffset>
              </wp:positionH>
              <wp:positionV relativeFrom="paragraph">
                <wp:posOffset>588010</wp:posOffset>
              </wp:positionV>
              <wp:extent cx="6604000" cy="0"/>
              <wp:effectExtent l="9525" t="6985" r="6350" b="12065"/>
              <wp:wrapNone/>
              <wp:docPr id="617776835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66040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B6B0F54" id="Line 3" o:spid="_x0000_s1026" style="position:absolute;left:0;text-align:left;flip:x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46.3pt" to="520pt,4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"/>
          </w:pict>
        </mc:Fallback>
      </mc:AlternateContent>
    </w:r>
    <w:r w:rsidR="00FA20B8">
      <w:rPr>
        <w:noProof/>
      </w:rPr>
      <w:drawing>
        <wp:inline distT="0" distB="0" distL="0" distR="0" wp14:anchorId="2D70C1F2" wp14:editId="59CD33EF">
          <wp:extent cx="4459605" cy="560705"/>
          <wp:effectExtent l="19050" t="0" r="0" b="0"/>
          <wp:docPr id="1" name="图片 1" descr="hand_large_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and_large_logo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459605" cy="56070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E"/>
    <w:multiLevelType w:val="singleLevel"/>
    <w:tmpl w:val="1396E73A"/>
    <w:lvl w:ilvl="0">
      <w:numFmt w:val="decimal"/>
      <w:lvlText w:val="*"/>
      <w:lvlJc w:val="left"/>
    </w:lvl>
  </w:abstractNum>
  <w:abstractNum w:abstractNumId="1" w15:restartNumberingAfterBreak="0">
    <w:nsid w:val="01747F9F"/>
    <w:multiLevelType w:val="multilevel"/>
    <w:tmpl w:val="9B92BDB4"/>
    <w:lvl w:ilvl="0">
      <w:start w:val="1"/>
      <w:numFmt w:val="decimal"/>
      <w:lvlText w:val="%1、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1">
      <w:start w:val="1"/>
      <w:numFmt w:val="decimalEnclosedCircle"/>
      <w:lvlText w:val="%2"/>
      <w:lvlJc w:val="left"/>
      <w:pPr>
        <w:tabs>
          <w:tab w:val="num" w:pos="3300"/>
        </w:tabs>
        <w:ind w:left="33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3780"/>
        </w:tabs>
        <w:ind w:left="3780" w:hanging="420"/>
      </w:pPr>
    </w:lvl>
    <w:lvl w:ilvl="3">
      <w:start w:val="1"/>
      <w:numFmt w:val="decimal"/>
      <w:lvlText w:val="%4."/>
      <w:lvlJc w:val="left"/>
      <w:pPr>
        <w:tabs>
          <w:tab w:val="num" w:pos="4200"/>
        </w:tabs>
        <w:ind w:left="4200" w:hanging="420"/>
      </w:pPr>
    </w:lvl>
    <w:lvl w:ilvl="4">
      <w:start w:val="1"/>
      <w:numFmt w:val="lowerLetter"/>
      <w:lvlText w:val="%5)"/>
      <w:lvlJc w:val="left"/>
      <w:pPr>
        <w:tabs>
          <w:tab w:val="num" w:pos="4620"/>
        </w:tabs>
        <w:ind w:left="4620" w:hanging="420"/>
      </w:pPr>
    </w:lvl>
    <w:lvl w:ilvl="5">
      <w:start w:val="1"/>
      <w:numFmt w:val="lowerRoman"/>
      <w:lvlText w:val="%6."/>
      <w:lvlJc w:val="right"/>
      <w:pPr>
        <w:tabs>
          <w:tab w:val="num" w:pos="5040"/>
        </w:tabs>
        <w:ind w:left="5040" w:hanging="420"/>
      </w:pPr>
    </w:lvl>
    <w:lvl w:ilvl="6">
      <w:start w:val="1"/>
      <w:numFmt w:val="decimal"/>
      <w:lvlText w:val="%7."/>
      <w:lvlJc w:val="left"/>
      <w:pPr>
        <w:tabs>
          <w:tab w:val="num" w:pos="5460"/>
        </w:tabs>
        <w:ind w:left="5460" w:hanging="420"/>
      </w:pPr>
    </w:lvl>
    <w:lvl w:ilvl="7">
      <w:start w:val="1"/>
      <w:numFmt w:val="lowerLetter"/>
      <w:lvlText w:val="%8)"/>
      <w:lvlJc w:val="left"/>
      <w:pPr>
        <w:tabs>
          <w:tab w:val="num" w:pos="5880"/>
        </w:tabs>
        <w:ind w:left="5880" w:hanging="420"/>
      </w:pPr>
    </w:lvl>
    <w:lvl w:ilvl="8">
      <w:start w:val="1"/>
      <w:numFmt w:val="lowerRoman"/>
      <w:lvlText w:val="%9."/>
      <w:lvlJc w:val="right"/>
      <w:pPr>
        <w:tabs>
          <w:tab w:val="num" w:pos="6300"/>
        </w:tabs>
        <w:ind w:left="6300" w:hanging="420"/>
      </w:pPr>
    </w:lvl>
  </w:abstractNum>
  <w:abstractNum w:abstractNumId="2" w15:restartNumberingAfterBreak="0">
    <w:nsid w:val="066630D4"/>
    <w:multiLevelType w:val="hybridMultilevel"/>
    <w:tmpl w:val="A8707F56"/>
    <w:lvl w:ilvl="0" w:tplc="AE9AE486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SimSun" w:hAnsi="SimSun" w:hint="default"/>
      </w:rPr>
    </w:lvl>
    <w:lvl w:ilvl="1" w:tplc="789EB084" w:tentative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SimSun" w:hAnsi="SimSun" w:hint="default"/>
      </w:rPr>
    </w:lvl>
    <w:lvl w:ilvl="2" w:tplc="5D505C8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SimSun" w:hAnsi="SimSun" w:hint="default"/>
      </w:rPr>
    </w:lvl>
    <w:lvl w:ilvl="3" w:tplc="174ABD08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SimSun" w:hAnsi="SimSun" w:hint="default"/>
      </w:rPr>
    </w:lvl>
    <w:lvl w:ilvl="4" w:tplc="81EA4B8C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SimSun" w:hAnsi="SimSun" w:hint="default"/>
      </w:rPr>
    </w:lvl>
    <w:lvl w:ilvl="5" w:tplc="92008E8E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SimSun" w:hAnsi="SimSun" w:hint="default"/>
      </w:rPr>
    </w:lvl>
    <w:lvl w:ilvl="6" w:tplc="784A1738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SimSun" w:hAnsi="SimSun" w:hint="default"/>
      </w:rPr>
    </w:lvl>
    <w:lvl w:ilvl="7" w:tplc="0606778A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SimSun" w:hAnsi="SimSun" w:hint="default"/>
      </w:rPr>
    </w:lvl>
    <w:lvl w:ilvl="8" w:tplc="780AA7D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SimSun" w:hAnsi="SimSun" w:hint="default"/>
      </w:rPr>
    </w:lvl>
  </w:abstractNum>
  <w:abstractNum w:abstractNumId="3" w15:restartNumberingAfterBreak="0">
    <w:nsid w:val="0B200BE7"/>
    <w:multiLevelType w:val="hybridMultilevel"/>
    <w:tmpl w:val="6ADABEF2"/>
    <w:lvl w:ilvl="0" w:tplc="71C03602">
      <w:start w:val="1"/>
      <w:numFmt w:val="decimal"/>
      <w:lvlText w:val="%1、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4" w15:restartNumberingAfterBreak="0">
    <w:nsid w:val="0C41580E"/>
    <w:multiLevelType w:val="hybridMultilevel"/>
    <w:tmpl w:val="8EAAB8AC"/>
    <w:lvl w:ilvl="0" w:tplc="0409001B">
      <w:start w:val="1"/>
      <w:numFmt w:val="lowerRoman"/>
      <w:lvlText w:val="%1."/>
      <w:lvlJc w:val="right"/>
      <w:pPr>
        <w:tabs>
          <w:tab w:val="num" w:pos="4780"/>
        </w:tabs>
        <w:ind w:left="478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3940"/>
        </w:tabs>
        <w:ind w:left="39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4360"/>
        </w:tabs>
        <w:ind w:left="4360" w:hanging="420"/>
      </w:pPr>
    </w:lvl>
    <w:lvl w:ilvl="3" w:tplc="0409000F">
      <w:start w:val="1"/>
      <w:numFmt w:val="decimal"/>
      <w:lvlText w:val="%4."/>
      <w:lvlJc w:val="left"/>
      <w:pPr>
        <w:tabs>
          <w:tab w:val="num" w:pos="4780"/>
        </w:tabs>
        <w:ind w:left="47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5200"/>
        </w:tabs>
        <w:ind w:left="52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20"/>
        </w:tabs>
        <w:ind w:left="56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040"/>
        </w:tabs>
        <w:ind w:left="60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6460"/>
        </w:tabs>
        <w:ind w:left="64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80"/>
        </w:tabs>
        <w:ind w:left="6880" w:hanging="420"/>
      </w:pPr>
    </w:lvl>
  </w:abstractNum>
  <w:abstractNum w:abstractNumId="5" w15:restartNumberingAfterBreak="0">
    <w:nsid w:val="0FA15333"/>
    <w:multiLevelType w:val="hybridMultilevel"/>
    <w:tmpl w:val="B18CCE84"/>
    <w:lvl w:ilvl="0" w:tplc="B7F01CEA">
      <w:start w:val="1"/>
      <w:numFmt w:val="decimal"/>
      <w:lvlText w:val="%1．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3360"/>
        </w:tabs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780"/>
        </w:tabs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00"/>
        </w:tabs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4620"/>
        </w:tabs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60"/>
        </w:tabs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5880"/>
        </w:tabs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00"/>
        </w:tabs>
        <w:ind w:left="6300" w:hanging="420"/>
      </w:pPr>
    </w:lvl>
  </w:abstractNum>
  <w:abstractNum w:abstractNumId="6" w15:restartNumberingAfterBreak="0">
    <w:nsid w:val="11B625C6"/>
    <w:multiLevelType w:val="hybridMultilevel"/>
    <w:tmpl w:val="3CD8B20E"/>
    <w:lvl w:ilvl="0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8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00" w:hanging="420"/>
      </w:pPr>
      <w:rPr>
        <w:rFonts w:ascii="Wingdings" w:hAnsi="Wingdings" w:hint="default"/>
      </w:rPr>
    </w:lvl>
  </w:abstractNum>
  <w:abstractNum w:abstractNumId="7" w15:restartNumberingAfterBreak="0">
    <w:nsid w:val="16B42F76"/>
    <w:multiLevelType w:val="hybridMultilevel"/>
    <w:tmpl w:val="420A0574"/>
    <w:lvl w:ilvl="0" w:tplc="3EA0D9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600" w:hanging="360"/>
      </w:pPr>
    </w:lvl>
    <w:lvl w:ilvl="2" w:tplc="3809001B" w:tentative="1">
      <w:start w:val="1"/>
      <w:numFmt w:val="lowerRoman"/>
      <w:lvlText w:val="%3."/>
      <w:lvlJc w:val="right"/>
      <w:pPr>
        <w:ind w:left="4320" w:hanging="180"/>
      </w:pPr>
    </w:lvl>
    <w:lvl w:ilvl="3" w:tplc="3809000F" w:tentative="1">
      <w:start w:val="1"/>
      <w:numFmt w:val="decimal"/>
      <w:lvlText w:val="%4."/>
      <w:lvlJc w:val="left"/>
      <w:pPr>
        <w:ind w:left="5040" w:hanging="360"/>
      </w:pPr>
    </w:lvl>
    <w:lvl w:ilvl="4" w:tplc="38090019" w:tentative="1">
      <w:start w:val="1"/>
      <w:numFmt w:val="lowerLetter"/>
      <w:lvlText w:val="%5."/>
      <w:lvlJc w:val="left"/>
      <w:pPr>
        <w:ind w:left="5760" w:hanging="360"/>
      </w:pPr>
    </w:lvl>
    <w:lvl w:ilvl="5" w:tplc="3809001B" w:tentative="1">
      <w:start w:val="1"/>
      <w:numFmt w:val="lowerRoman"/>
      <w:lvlText w:val="%6."/>
      <w:lvlJc w:val="right"/>
      <w:pPr>
        <w:ind w:left="6480" w:hanging="180"/>
      </w:pPr>
    </w:lvl>
    <w:lvl w:ilvl="6" w:tplc="3809000F" w:tentative="1">
      <w:start w:val="1"/>
      <w:numFmt w:val="decimal"/>
      <w:lvlText w:val="%7."/>
      <w:lvlJc w:val="left"/>
      <w:pPr>
        <w:ind w:left="7200" w:hanging="360"/>
      </w:pPr>
    </w:lvl>
    <w:lvl w:ilvl="7" w:tplc="38090019" w:tentative="1">
      <w:start w:val="1"/>
      <w:numFmt w:val="lowerLetter"/>
      <w:lvlText w:val="%8."/>
      <w:lvlJc w:val="left"/>
      <w:pPr>
        <w:ind w:left="7920" w:hanging="360"/>
      </w:pPr>
    </w:lvl>
    <w:lvl w:ilvl="8" w:tplc="38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18A64CE4"/>
    <w:multiLevelType w:val="hybridMultilevel"/>
    <w:tmpl w:val="B0E84D7E"/>
    <w:lvl w:ilvl="0" w:tplc="62F8214C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9" w15:restartNumberingAfterBreak="0">
    <w:nsid w:val="1BA118F6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0" w15:restartNumberingAfterBreak="0">
    <w:nsid w:val="1C70206D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1" w15:restartNumberingAfterBreak="0">
    <w:nsid w:val="1D1F631B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2" w15:restartNumberingAfterBreak="0">
    <w:nsid w:val="266D6FDA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3" w15:restartNumberingAfterBreak="0">
    <w:nsid w:val="2E176833"/>
    <w:multiLevelType w:val="hybridMultilevel"/>
    <w:tmpl w:val="624C618A"/>
    <w:lvl w:ilvl="0" w:tplc="16947CA0">
      <w:start w:val="1"/>
      <w:numFmt w:val="decimal"/>
      <w:lvlText w:val="%1、"/>
      <w:lvlJc w:val="left"/>
      <w:pPr>
        <w:tabs>
          <w:tab w:val="num" w:pos="1155"/>
        </w:tabs>
        <w:ind w:left="1155" w:hanging="735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4" w15:restartNumberingAfterBreak="0">
    <w:nsid w:val="2E6924C4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5" w15:restartNumberingAfterBreak="0">
    <w:nsid w:val="3121049D"/>
    <w:multiLevelType w:val="singleLevel"/>
    <w:tmpl w:val="476080F8"/>
    <w:lvl w:ilvl="0">
      <w:start w:val="1"/>
      <w:numFmt w:val="decimal"/>
      <w:lvlText w:val="%1."/>
      <w:legacy w:legacy="1" w:legacySpace="0" w:legacyIndent="360"/>
      <w:lvlJc w:val="left"/>
      <w:pPr>
        <w:ind w:left="3240" w:hanging="360"/>
      </w:pPr>
    </w:lvl>
  </w:abstractNum>
  <w:abstractNum w:abstractNumId="16" w15:restartNumberingAfterBreak="0">
    <w:nsid w:val="325935A3"/>
    <w:multiLevelType w:val="hybridMultilevel"/>
    <w:tmpl w:val="FDB25B3E"/>
    <w:lvl w:ilvl="0" w:tplc="26A4B178">
      <w:start w:val="2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eastAsia="SimSun" w:hint="default"/>
      </w:rPr>
    </w:lvl>
    <w:lvl w:ilvl="1" w:tplc="04090017" w:tentative="1">
      <w:start w:val="1"/>
      <w:numFmt w:val="aiueoFullWidth"/>
      <w:lvlText w:val="(%2)"/>
      <w:lvlJc w:val="left"/>
      <w:pPr>
        <w:tabs>
          <w:tab w:val="num" w:pos="840"/>
        </w:tabs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2100"/>
        </w:tabs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3360"/>
        </w:tabs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374928AA"/>
    <w:multiLevelType w:val="hybridMultilevel"/>
    <w:tmpl w:val="861EA868"/>
    <w:lvl w:ilvl="0" w:tplc="0409001B">
      <w:start w:val="1"/>
      <w:numFmt w:val="lowerRoman"/>
      <w:lvlText w:val="%1."/>
      <w:lvlJc w:val="right"/>
      <w:pPr>
        <w:tabs>
          <w:tab w:val="num" w:pos="3920"/>
        </w:tabs>
        <w:ind w:left="39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3080"/>
        </w:tabs>
        <w:ind w:left="308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00"/>
        </w:tabs>
        <w:ind w:left="350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20"/>
        </w:tabs>
        <w:ind w:left="39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4340"/>
        </w:tabs>
        <w:ind w:left="43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760"/>
        </w:tabs>
        <w:ind w:left="47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180"/>
        </w:tabs>
        <w:ind w:left="51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5600"/>
        </w:tabs>
        <w:ind w:left="56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020"/>
        </w:tabs>
        <w:ind w:left="6020" w:hanging="420"/>
      </w:pPr>
    </w:lvl>
  </w:abstractNum>
  <w:abstractNum w:abstractNumId="18" w15:restartNumberingAfterBreak="0">
    <w:nsid w:val="38654578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9" w15:restartNumberingAfterBreak="0">
    <w:nsid w:val="3B8C1FEE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20" w15:restartNumberingAfterBreak="0">
    <w:nsid w:val="3F1011C1"/>
    <w:multiLevelType w:val="singleLevel"/>
    <w:tmpl w:val="904AE776"/>
    <w:lvl w:ilvl="0">
      <w:start w:val="1"/>
      <w:numFmt w:val="decimal"/>
      <w:lvlText w:val="%1"/>
      <w:legacy w:legacy="1" w:legacySpace="0" w:legacyIndent="360"/>
      <w:lvlJc w:val="left"/>
      <w:pPr>
        <w:ind w:left="360" w:hanging="360"/>
      </w:pPr>
    </w:lvl>
  </w:abstractNum>
  <w:abstractNum w:abstractNumId="21" w15:restartNumberingAfterBreak="0">
    <w:nsid w:val="42AE5468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22" w15:restartNumberingAfterBreak="0">
    <w:nsid w:val="42E76CDD"/>
    <w:multiLevelType w:val="hybridMultilevel"/>
    <w:tmpl w:val="48D44F9C"/>
    <w:lvl w:ilvl="0" w:tplc="C25CCEAC">
      <w:start w:val="1"/>
      <w:numFmt w:val="decimal"/>
      <w:lvlText w:val="%1、"/>
      <w:lvlJc w:val="left"/>
      <w:pPr>
        <w:tabs>
          <w:tab w:val="num" w:pos="3255"/>
        </w:tabs>
        <w:ind w:left="325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3735"/>
        </w:tabs>
        <w:ind w:left="373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4155"/>
        </w:tabs>
        <w:ind w:left="415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575"/>
        </w:tabs>
        <w:ind w:left="457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4995"/>
        </w:tabs>
        <w:ind w:left="499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15"/>
        </w:tabs>
        <w:ind w:left="541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835"/>
        </w:tabs>
        <w:ind w:left="583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6255"/>
        </w:tabs>
        <w:ind w:left="625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675"/>
        </w:tabs>
        <w:ind w:left="6675" w:hanging="420"/>
      </w:pPr>
    </w:lvl>
  </w:abstractNum>
  <w:abstractNum w:abstractNumId="23" w15:restartNumberingAfterBreak="0">
    <w:nsid w:val="47041BAC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24" w15:restartNumberingAfterBreak="0">
    <w:nsid w:val="4A892873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25" w15:restartNumberingAfterBreak="0">
    <w:nsid w:val="4C1917D3"/>
    <w:multiLevelType w:val="hybridMultilevel"/>
    <w:tmpl w:val="7B34EE5E"/>
    <w:lvl w:ilvl="0" w:tplc="5332FA7A">
      <w:start w:val="1"/>
      <w:numFmt w:val="decimal"/>
      <w:lvlText w:val="%1、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6" w15:restartNumberingAfterBreak="0">
    <w:nsid w:val="4E3F0F02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27" w15:restartNumberingAfterBreak="0">
    <w:nsid w:val="4EEC7C39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28" w15:restartNumberingAfterBreak="0">
    <w:nsid w:val="51AA1F30"/>
    <w:multiLevelType w:val="hybridMultilevel"/>
    <w:tmpl w:val="9B92BDB4"/>
    <w:lvl w:ilvl="0" w:tplc="5332FA7A">
      <w:start w:val="1"/>
      <w:numFmt w:val="decimal"/>
      <w:lvlText w:val="%1、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1" w:tplc="40AA24B6">
      <w:start w:val="1"/>
      <w:numFmt w:val="decimalEnclosedCircle"/>
      <w:lvlText w:val="%2"/>
      <w:lvlJc w:val="left"/>
      <w:pPr>
        <w:tabs>
          <w:tab w:val="num" w:pos="3300"/>
        </w:tabs>
        <w:ind w:left="330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3780"/>
        </w:tabs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00"/>
        </w:tabs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4620"/>
        </w:tabs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60"/>
        </w:tabs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5880"/>
        </w:tabs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00"/>
        </w:tabs>
        <w:ind w:left="6300" w:hanging="420"/>
      </w:pPr>
    </w:lvl>
  </w:abstractNum>
  <w:abstractNum w:abstractNumId="29" w15:restartNumberingAfterBreak="0">
    <w:nsid w:val="53E837B6"/>
    <w:multiLevelType w:val="hybridMultilevel"/>
    <w:tmpl w:val="F080149E"/>
    <w:lvl w:ilvl="0" w:tplc="07E4FDEC">
      <w:start w:val="1"/>
      <w:numFmt w:val="decimal"/>
      <w:lvlText w:val="%1、"/>
      <w:lvlJc w:val="left"/>
      <w:pPr>
        <w:tabs>
          <w:tab w:val="num" w:pos="3255"/>
        </w:tabs>
        <w:ind w:left="3255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3735"/>
        </w:tabs>
        <w:ind w:left="373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4155"/>
        </w:tabs>
        <w:ind w:left="415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575"/>
        </w:tabs>
        <w:ind w:left="457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4995"/>
        </w:tabs>
        <w:ind w:left="499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15"/>
        </w:tabs>
        <w:ind w:left="541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835"/>
        </w:tabs>
        <w:ind w:left="583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6255"/>
        </w:tabs>
        <w:ind w:left="625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675"/>
        </w:tabs>
        <w:ind w:left="6675" w:hanging="420"/>
      </w:pPr>
    </w:lvl>
  </w:abstractNum>
  <w:abstractNum w:abstractNumId="30" w15:restartNumberingAfterBreak="0">
    <w:nsid w:val="61BE735F"/>
    <w:multiLevelType w:val="hybridMultilevel"/>
    <w:tmpl w:val="950A431E"/>
    <w:lvl w:ilvl="0" w:tplc="04E2926A">
      <w:start w:val="1"/>
      <w:numFmt w:val="lowerLetter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31" w15:restartNumberingAfterBreak="0">
    <w:nsid w:val="620F2FF4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32" w15:restartNumberingAfterBreak="0">
    <w:nsid w:val="62855AF1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33" w15:restartNumberingAfterBreak="0">
    <w:nsid w:val="72474F66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34" w15:restartNumberingAfterBreak="0">
    <w:nsid w:val="7E607F7D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num w:numId="1" w16cid:durableId="426540769">
    <w:abstractNumId w:val="14"/>
  </w:num>
  <w:num w:numId="2" w16cid:durableId="1349986070">
    <w:abstractNumId w:val="27"/>
  </w:num>
  <w:num w:numId="3" w16cid:durableId="757990368">
    <w:abstractNumId w:val="34"/>
  </w:num>
  <w:num w:numId="4" w16cid:durableId="1633176050">
    <w:abstractNumId w:val="20"/>
  </w:num>
  <w:num w:numId="5" w16cid:durableId="1583220722">
    <w:abstractNumId w:val="9"/>
  </w:num>
  <w:num w:numId="6" w16cid:durableId="283772442">
    <w:abstractNumId w:val="23"/>
  </w:num>
  <w:num w:numId="7" w16cid:durableId="16783775">
    <w:abstractNumId w:val="18"/>
  </w:num>
  <w:num w:numId="8" w16cid:durableId="931469692">
    <w:abstractNumId w:val="15"/>
  </w:num>
  <w:num w:numId="9" w16cid:durableId="1036274864">
    <w:abstractNumId w:val="0"/>
    <w:lvlOverride w:ilvl="0">
      <w:lvl w:ilvl="0">
        <w:start w:val="1"/>
        <w:numFmt w:val="bullet"/>
        <w:lvlText w:val=""/>
        <w:legacy w:legacy="1" w:legacySpace="0" w:legacyIndent="216"/>
        <w:lvlJc w:val="left"/>
        <w:pPr>
          <w:ind w:left="3096" w:hanging="216"/>
        </w:pPr>
        <w:rPr>
          <w:rFonts w:ascii="Helvetica" w:hAnsi="Helvetica" w:hint="default"/>
        </w:rPr>
      </w:lvl>
    </w:lvlOverride>
  </w:num>
  <w:num w:numId="10" w16cid:durableId="2043434836">
    <w:abstractNumId w:val="12"/>
  </w:num>
  <w:num w:numId="11" w16cid:durableId="2012294572">
    <w:abstractNumId w:val="0"/>
    <w:lvlOverride w:ilvl="0">
      <w:lvl w:ilvl="0">
        <w:start w:val="1"/>
        <w:numFmt w:val="bullet"/>
        <w:lvlText w:val=""/>
        <w:legacy w:legacy="1" w:legacySpace="0" w:legacyIndent="360"/>
        <w:lvlJc w:val="left"/>
        <w:pPr>
          <w:ind w:left="3240" w:hanging="360"/>
        </w:pPr>
        <w:rPr>
          <w:rFonts w:ascii="Courier" w:hAnsi="Courier" w:hint="default"/>
          <w:sz w:val="28"/>
        </w:rPr>
      </w:lvl>
    </w:lvlOverride>
  </w:num>
  <w:num w:numId="12" w16cid:durableId="569460102">
    <w:abstractNumId w:val="32"/>
  </w:num>
  <w:num w:numId="13" w16cid:durableId="1373456460">
    <w:abstractNumId w:val="31"/>
  </w:num>
  <w:num w:numId="14" w16cid:durableId="498079201">
    <w:abstractNumId w:val="19"/>
  </w:num>
  <w:num w:numId="15" w16cid:durableId="1769689697">
    <w:abstractNumId w:val="33"/>
  </w:num>
  <w:num w:numId="16" w16cid:durableId="131600887">
    <w:abstractNumId w:val="11"/>
  </w:num>
  <w:num w:numId="17" w16cid:durableId="396826828">
    <w:abstractNumId w:val="24"/>
  </w:num>
  <w:num w:numId="18" w16cid:durableId="829711197">
    <w:abstractNumId w:val="26"/>
  </w:num>
  <w:num w:numId="19" w16cid:durableId="1983848614">
    <w:abstractNumId w:val="21"/>
  </w:num>
  <w:num w:numId="20" w16cid:durableId="192769452">
    <w:abstractNumId w:val="10"/>
  </w:num>
  <w:num w:numId="21" w16cid:durableId="1014187533">
    <w:abstractNumId w:val="28"/>
  </w:num>
  <w:num w:numId="22" w16cid:durableId="304748557">
    <w:abstractNumId w:val="1"/>
  </w:num>
  <w:num w:numId="23" w16cid:durableId="448092916">
    <w:abstractNumId w:val="25"/>
  </w:num>
  <w:num w:numId="24" w16cid:durableId="1499032058">
    <w:abstractNumId w:val="16"/>
  </w:num>
  <w:num w:numId="25" w16cid:durableId="245379127">
    <w:abstractNumId w:val="29"/>
  </w:num>
  <w:num w:numId="26" w16cid:durableId="1916548696">
    <w:abstractNumId w:val="22"/>
  </w:num>
  <w:num w:numId="27" w16cid:durableId="1663703322">
    <w:abstractNumId w:val="13"/>
  </w:num>
  <w:num w:numId="28" w16cid:durableId="1796752279">
    <w:abstractNumId w:val="4"/>
  </w:num>
  <w:num w:numId="29" w16cid:durableId="1624651855">
    <w:abstractNumId w:val="17"/>
  </w:num>
  <w:num w:numId="30" w16cid:durableId="1338920478">
    <w:abstractNumId w:val="2"/>
  </w:num>
  <w:num w:numId="31" w16cid:durableId="144317638">
    <w:abstractNumId w:val="30"/>
  </w:num>
  <w:num w:numId="32" w16cid:durableId="1741900200">
    <w:abstractNumId w:val="8"/>
  </w:num>
  <w:num w:numId="33" w16cid:durableId="2059930598">
    <w:abstractNumId w:val="5"/>
  </w:num>
  <w:num w:numId="34" w16cid:durableId="1981567824">
    <w:abstractNumId w:val="6"/>
  </w:num>
  <w:num w:numId="35" w16cid:durableId="121730032">
    <w:abstractNumId w:val="3"/>
  </w:num>
  <w:num w:numId="36" w16cid:durableId="40888759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intFractionalCharacterWidth/>
  <w:bordersDoNotSurroundHeader/>
  <w:bordersDoNotSurroundFooter/>
  <w:hideSpellingErrors/>
  <w:proofState w:spelling="clean"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965"/>
  <w:doNotHyphenateCaps/>
  <w:drawingGridHorizontalSpacing w:val="100"/>
  <w:drawingGridVerticalSpacing w:val="136"/>
  <w:displayHorizontalDrawingGridEvery w:val="2"/>
  <w:displayVerticalDrawingGridEvery w:val="0"/>
  <w:doNotShadeFormData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AIM_Version" w:val="1.2.0"/>
    <w:docVar w:name="DocumentName" w:val="MD.030 - Design Standards"/>
    <w:docVar w:name="MenuFileStack" w:val="AIM.mnu|aimMD.mnu|aimMD.mnu"/>
    <w:docVar w:name="MenuNameStack" w:val="Main Menu|Module Design and Build|MD.030 - Design Standards"/>
    <w:docVar w:name="ProjectCode" w:val="AIM20DEV"/>
  </w:docVars>
  <w:rsids>
    <w:rsidRoot w:val="00A55CCA"/>
    <w:rsid w:val="00007711"/>
    <w:rsid w:val="00016305"/>
    <w:rsid w:val="00045B71"/>
    <w:rsid w:val="0004662C"/>
    <w:rsid w:val="00053646"/>
    <w:rsid w:val="00065C29"/>
    <w:rsid w:val="00077E5B"/>
    <w:rsid w:val="0008272A"/>
    <w:rsid w:val="00095575"/>
    <w:rsid w:val="000A694A"/>
    <w:rsid w:val="000B3207"/>
    <w:rsid w:val="000C2385"/>
    <w:rsid w:val="000C4E52"/>
    <w:rsid w:val="000D2F56"/>
    <w:rsid w:val="000D45BA"/>
    <w:rsid w:val="000F12B3"/>
    <w:rsid w:val="000F36C6"/>
    <w:rsid w:val="00103393"/>
    <w:rsid w:val="00105696"/>
    <w:rsid w:val="001061F3"/>
    <w:rsid w:val="00106A69"/>
    <w:rsid w:val="001071A6"/>
    <w:rsid w:val="001377B8"/>
    <w:rsid w:val="00150221"/>
    <w:rsid w:val="001516CF"/>
    <w:rsid w:val="00155F09"/>
    <w:rsid w:val="00174538"/>
    <w:rsid w:val="00174DF1"/>
    <w:rsid w:val="00182C87"/>
    <w:rsid w:val="001913B4"/>
    <w:rsid w:val="00197E86"/>
    <w:rsid w:val="001A2AB7"/>
    <w:rsid w:val="001A4D92"/>
    <w:rsid w:val="001A6381"/>
    <w:rsid w:val="001B2A15"/>
    <w:rsid w:val="001C0BA9"/>
    <w:rsid w:val="001D1BA1"/>
    <w:rsid w:val="001F25E2"/>
    <w:rsid w:val="001F521A"/>
    <w:rsid w:val="001F7305"/>
    <w:rsid w:val="00210882"/>
    <w:rsid w:val="002248BA"/>
    <w:rsid w:val="0022548B"/>
    <w:rsid w:val="00245AD1"/>
    <w:rsid w:val="00263952"/>
    <w:rsid w:val="00267865"/>
    <w:rsid w:val="00277EEA"/>
    <w:rsid w:val="00290A1C"/>
    <w:rsid w:val="00292A66"/>
    <w:rsid w:val="002A1F15"/>
    <w:rsid w:val="002B4406"/>
    <w:rsid w:val="002E1079"/>
    <w:rsid w:val="002E15B7"/>
    <w:rsid w:val="002F0AE0"/>
    <w:rsid w:val="002F28C6"/>
    <w:rsid w:val="00315BAF"/>
    <w:rsid w:val="003232F8"/>
    <w:rsid w:val="003245E0"/>
    <w:rsid w:val="00345412"/>
    <w:rsid w:val="003472E4"/>
    <w:rsid w:val="00351F33"/>
    <w:rsid w:val="00367FBA"/>
    <w:rsid w:val="003774F1"/>
    <w:rsid w:val="003C1B40"/>
    <w:rsid w:val="003D5BA8"/>
    <w:rsid w:val="003D7841"/>
    <w:rsid w:val="003E42BA"/>
    <w:rsid w:val="003E70FF"/>
    <w:rsid w:val="00406FFF"/>
    <w:rsid w:val="004071BE"/>
    <w:rsid w:val="00425EFD"/>
    <w:rsid w:val="00436681"/>
    <w:rsid w:val="00437012"/>
    <w:rsid w:val="0044788A"/>
    <w:rsid w:val="00480E4B"/>
    <w:rsid w:val="00481756"/>
    <w:rsid w:val="00493CD5"/>
    <w:rsid w:val="004A2B1C"/>
    <w:rsid w:val="004C102E"/>
    <w:rsid w:val="004F03F7"/>
    <w:rsid w:val="005174A4"/>
    <w:rsid w:val="0053095F"/>
    <w:rsid w:val="005339CF"/>
    <w:rsid w:val="00557840"/>
    <w:rsid w:val="00561F8F"/>
    <w:rsid w:val="00571F7E"/>
    <w:rsid w:val="005C4F14"/>
    <w:rsid w:val="005E48A1"/>
    <w:rsid w:val="00605B71"/>
    <w:rsid w:val="00633FA4"/>
    <w:rsid w:val="0065278F"/>
    <w:rsid w:val="006560E9"/>
    <w:rsid w:val="00674361"/>
    <w:rsid w:val="006820B4"/>
    <w:rsid w:val="0069456B"/>
    <w:rsid w:val="006B3095"/>
    <w:rsid w:val="006B37AB"/>
    <w:rsid w:val="006C0CA7"/>
    <w:rsid w:val="006D0C6C"/>
    <w:rsid w:val="006D77FC"/>
    <w:rsid w:val="006E3272"/>
    <w:rsid w:val="006F3C10"/>
    <w:rsid w:val="007033F9"/>
    <w:rsid w:val="0072380A"/>
    <w:rsid w:val="0074499C"/>
    <w:rsid w:val="007536D3"/>
    <w:rsid w:val="007624F3"/>
    <w:rsid w:val="00783E46"/>
    <w:rsid w:val="00791700"/>
    <w:rsid w:val="007C323C"/>
    <w:rsid w:val="007D27BB"/>
    <w:rsid w:val="007E561B"/>
    <w:rsid w:val="007F4448"/>
    <w:rsid w:val="00806BF6"/>
    <w:rsid w:val="00810083"/>
    <w:rsid w:val="00820E55"/>
    <w:rsid w:val="0083480F"/>
    <w:rsid w:val="00872433"/>
    <w:rsid w:val="008740A8"/>
    <w:rsid w:val="00875AAC"/>
    <w:rsid w:val="00891358"/>
    <w:rsid w:val="008A3E5C"/>
    <w:rsid w:val="008A3E89"/>
    <w:rsid w:val="008A628C"/>
    <w:rsid w:val="008C787E"/>
    <w:rsid w:val="008C7A5D"/>
    <w:rsid w:val="008D1107"/>
    <w:rsid w:val="008E34CB"/>
    <w:rsid w:val="008F1E92"/>
    <w:rsid w:val="00914A1B"/>
    <w:rsid w:val="00914E0C"/>
    <w:rsid w:val="00941948"/>
    <w:rsid w:val="00941B33"/>
    <w:rsid w:val="0094498E"/>
    <w:rsid w:val="00963F00"/>
    <w:rsid w:val="00975ABF"/>
    <w:rsid w:val="00976D12"/>
    <w:rsid w:val="009A4F97"/>
    <w:rsid w:val="009D450F"/>
    <w:rsid w:val="009F35FC"/>
    <w:rsid w:val="009F5B04"/>
    <w:rsid w:val="009F6448"/>
    <w:rsid w:val="009F7C53"/>
    <w:rsid w:val="00A30F29"/>
    <w:rsid w:val="00A35123"/>
    <w:rsid w:val="00A448FF"/>
    <w:rsid w:val="00A50093"/>
    <w:rsid w:val="00A55CCA"/>
    <w:rsid w:val="00A62F3A"/>
    <w:rsid w:val="00A743D2"/>
    <w:rsid w:val="00A81124"/>
    <w:rsid w:val="00A84325"/>
    <w:rsid w:val="00A908FA"/>
    <w:rsid w:val="00A917A2"/>
    <w:rsid w:val="00A948D5"/>
    <w:rsid w:val="00AA0F86"/>
    <w:rsid w:val="00AA3951"/>
    <w:rsid w:val="00AB378D"/>
    <w:rsid w:val="00AB5E30"/>
    <w:rsid w:val="00AC3235"/>
    <w:rsid w:val="00AD4F30"/>
    <w:rsid w:val="00AE1787"/>
    <w:rsid w:val="00AE6532"/>
    <w:rsid w:val="00B02A89"/>
    <w:rsid w:val="00B308A2"/>
    <w:rsid w:val="00B4130F"/>
    <w:rsid w:val="00B41845"/>
    <w:rsid w:val="00B45B44"/>
    <w:rsid w:val="00B7110B"/>
    <w:rsid w:val="00B901E0"/>
    <w:rsid w:val="00B92F98"/>
    <w:rsid w:val="00BA4A6E"/>
    <w:rsid w:val="00BB172A"/>
    <w:rsid w:val="00BB6BB6"/>
    <w:rsid w:val="00C03A24"/>
    <w:rsid w:val="00C03C6B"/>
    <w:rsid w:val="00C104AA"/>
    <w:rsid w:val="00C333C0"/>
    <w:rsid w:val="00C35710"/>
    <w:rsid w:val="00C55BB5"/>
    <w:rsid w:val="00C602E7"/>
    <w:rsid w:val="00C96401"/>
    <w:rsid w:val="00CA0BDA"/>
    <w:rsid w:val="00CC1A31"/>
    <w:rsid w:val="00CE5A92"/>
    <w:rsid w:val="00CF62F6"/>
    <w:rsid w:val="00D054E1"/>
    <w:rsid w:val="00D11190"/>
    <w:rsid w:val="00D22059"/>
    <w:rsid w:val="00D31FD2"/>
    <w:rsid w:val="00D3493D"/>
    <w:rsid w:val="00D473BD"/>
    <w:rsid w:val="00D53BC6"/>
    <w:rsid w:val="00D62885"/>
    <w:rsid w:val="00D735C8"/>
    <w:rsid w:val="00D828FC"/>
    <w:rsid w:val="00DA703C"/>
    <w:rsid w:val="00DC41F6"/>
    <w:rsid w:val="00DC5D09"/>
    <w:rsid w:val="00DD5E7B"/>
    <w:rsid w:val="00DD6E9C"/>
    <w:rsid w:val="00DE2789"/>
    <w:rsid w:val="00DE295E"/>
    <w:rsid w:val="00DF029B"/>
    <w:rsid w:val="00DF2A31"/>
    <w:rsid w:val="00DF476C"/>
    <w:rsid w:val="00DF7436"/>
    <w:rsid w:val="00E46C0B"/>
    <w:rsid w:val="00E47353"/>
    <w:rsid w:val="00E50FBB"/>
    <w:rsid w:val="00E52AA0"/>
    <w:rsid w:val="00E75967"/>
    <w:rsid w:val="00E846CF"/>
    <w:rsid w:val="00E85A8A"/>
    <w:rsid w:val="00E945F5"/>
    <w:rsid w:val="00E96D4E"/>
    <w:rsid w:val="00EA7F66"/>
    <w:rsid w:val="00EB2651"/>
    <w:rsid w:val="00EC2389"/>
    <w:rsid w:val="00EF2948"/>
    <w:rsid w:val="00F03E7F"/>
    <w:rsid w:val="00F13677"/>
    <w:rsid w:val="00F245EE"/>
    <w:rsid w:val="00F26D54"/>
    <w:rsid w:val="00F27176"/>
    <w:rsid w:val="00F326A6"/>
    <w:rsid w:val="00F35778"/>
    <w:rsid w:val="00F42F54"/>
    <w:rsid w:val="00F5452C"/>
    <w:rsid w:val="00F57FC2"/>
    <w:rsid w:val="00F62C92"/>
    <w:rsid w:val="00F70A1A"/>
    <w:rsid w:val="00F845C7"/>
    <w:rsid w:val="00FA20B8"/>
    <w:rsid w:val="00FA3196"/>
    <w:rsid w:val="00FD5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3A08A6EB"/>
  <w15:docId w15:val="{D4D8EC03-5CA8-4053-B5B4-8E6EB853F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" w:eastAsia="SimSun" w:hAnsi="Times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C4F14"/>
    <w:rPr>
      <w:rFonts w:ascii="Book Antiqua" w:hAnsi="Book Antiqua"/>
    </w:rPr>
  </w:style>
  <w:style w:type="paragraph" w:styleId="Heading1">
    <w:name w:val="heading 1"/>
    <w:basedOn w:val="Normal"/>
    <w:next w:val="BodyText"/>
    <w:qFormat/>
    <w:rsid w:val="005C4F14"/>
    <w:pPr>
      <w:keepNext/>
      <w:keepLines/>
      <w:tabs>
        <w:tab w:val="left" w:pos="2520"/>
      </w:tabs>
      <w:spacing w:after="960"/>
      <w:ind w:right="720"/>
      <w:outlineLvl w:val="0"/>
    </w:pPr>
    <w:rPr>
      <w:sz w:val="60"/>
    </w:rPr>
  </w:style>
  <w:style w:type="paragraph" w:styleId="Heading2">
    <w:name w:val="heading 2"/>
    <w:aliases w:val="HD2"/>
    <w:basedOn w:val="BodyText"/>
    <w:next w:val="BodyText"/>
    <w:qFormat/>
    <w:rsid w:val="005C4F14"/>
    <w:pPr>
      <w:keepNext/>
      <w:keepLines/>
      <w:pageBreakBefore/>
      <w:pBdr>
        <w:top w:val="single" w:sz="48" w:space="4" w:color="auto"/>
      </w:pBdr>
      <w:ind w:left="0"/>
      <w:outlineLvl w:val="1"/>
    </w:pPr>
    <w:rPr>
      <w:b/>
      <w:sz w:val="28"/>
    </w:rPr>
  </w:style>
  <w:style w:type="paragraph" w:styleId="Heading3">
    <w:name w:val="heading 3"/>
    <w:basedOn w:val="BodyText"/>
    <w:next w:val="BodyText"/>
    <w:qFormat/>
    <w:rsid w:val="005C4F14"/>
    <w:pPr>
      <w:keepNext/>
      <w:keepLines/>
      <w:ind w:left="0"/>
      <w:outlineLvl w:val="2"/>
    </w:pPr>
    <w:rPr>
      <w:b/>
      <w:sz w:val="24"/>
    </w:rPr>
  </w:style>
  <w:style w:type="paragraph" w:styleId="Heading4">
    <w:name w:val="heading 4"/>
    <w:basedOn w:val="BodyText"/>
    <w:next w:val="BodyText"/>
    <w:qFormat/>
    <w:rsid w:val="005C4F14"/>
    <w:pPr>
      <w:keepNext/>
      <w:keepLines/>
      <w:pBdr>
        <w:bottom w:val="single" w:sz="6" w:space="1" w:color="auto"/>
      </w:pBdr>
      <w:tabs>
        <w:tab w:val="center" w:pos="6480"/>
        <w:tab w:val="right" w:pos="10440"/>
      </w:tabs>
      <w:spacing w:before="240" w:after="0"/>
      <w:outlineLvl w:val="3"/>
    </w:pPr>
    <w:rPr>
      <w:b/>
    </w:rPr>
  </w:style>
  <w:style w:type="paragraph" w:styleId="Heading5">
    <w:name w:val="heading 5"/>
    <w:basedOn w:val="BodyText"/>
    <w:next w:val="BodyText"/>
    <w:qFormat/>
    <w:rsid w:val="005C4F14"/>
    <w:pPr>
      <w:keepNext/>
      <w:keepLines/>
      <w:outlineLvl w:val="4"/>
    </w:pPr>
    <w:rPr>
      <w:b/>
      <w:i/>
    </w:rPr>
  </w:style>
  <w:style w:type="paragraph" w:styleId="Heading6">
    <w:name w:val="heading 6"/>
    <w:basedOn w:val="Normal"/>
    <w:next w:val="NormalIndent"/>
    <w:qFormat/>
    <w:rsid w:val="005C4F14"/>
    <w:pPr>
      <w:ind w:left="720"/>
      <w:outlineLvl w:val="5"/>
    </w:pPr>
    <w:rPr>
      <w:rFonts w:ascii="Times" w:hAnsi="Times"/>
      <w:u w:val="single"/>
    </w:rPr>
  </w:style>
  <w:style w:type="paragraph" w:styleId="Heading7">
    <w:name w:val="heading 7"/>
    <w:basedOn w:val="Normal"/>
    <w:next w:val="NormalIndent"/>
    <w:qFormat/>
    <w:rsid w:val="005C4F14"/>
    <w:pPr>
      <w:ind w:left="720"/>
      <w:outlineLvl w:val="6"/>
    </w:pPr>
    <w:rPr>
      <w:rFonts w:ascii="Times" w:hAnsi="Times"/>
      <w:i/>
    </w:rPr>
  </w:style>
  <w:style w:type="paragraph" w:styleId="Heading8">
    <w:name w:val="heading 8"/>
    <w:basedOn w:val="Normal"/>
    <w:next w:val="NormalIndent"/>
    <w:qFormat/>
    <w:rsid w:val="005C4F14"/>
    <w:pPr>
      <w:ind w:left="720"/>
      <w:outlineLvl w:val="7"/>
    </w:pPr>
    <w:rPr>
      <w:rFonts w:ascii="Times" w:hAnsi="Times"/>
      <w:i/>
    </w:rPr>
  </w:style>
  <w:style w:type="paragraph" w:styleId="Heading9">
    <w:name w:val="heading 9"/>
    <w:basedOn w:val="Normal"/>
    <w:next w:val="NormalIndent"/>
    <w:qFormat/>
    <w:rsid w:val="005C4F14"/>
    <w:pPr>
      <w:ind w:left="720"/>
      <w:outlineLvl w:val="8"/>
    </w:pPr>
    <w:rPr>
      <w:rFonts w:ascii="Times" w:hAnsi="Times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aliases w:val="body text"/>
    <w:basedOn w:val="Normal"/>
    <w:rsid w:val="005C4F14"/>
    <w:pPr>
      <w:spacing w:before="120" w:after="120"/>
      <w:ind w:left="2520"/>
    </w:pPr>
  </w:style>
  <w:style w:type="paragraph" w:styleId="NormalIndent">
    <w:name w:val="Normal Indent"/>
    <w:basedOn w:val="Normal"/>
    <w:rsid w:val="005C4F14"/>
    <w:pPr>
      <w:ind w:left="720"/>
    </w:pPr>
  </w:style>
  <w:style w:type="paragraph" w:styleId="TOC5">
    <w:name w:val="toc 5"/>
    <w:basedOn w:val="Normal"/>
    <w:next w:val="Normal"/>
    <w:semiHidden/>
    <w:rsid w:val="005C4F14"/>
    <w:pPr>
      <w:tabs>
        <w:tab w:val="right" w:leader="dot" w:pos="10080"/>
      </w:tabs>
      <w:ind w:left="3600"/>
    </w:pPr>
    <w:rPr>
      <w:sz w:val="18"/>
    </w:rPr>
  </w:style>
  <w:style w:type="paragraph" w:customStyle="1" w:styleId="Checklist-X">
    <w:name w:val="Checklist-X"/>
    <w:basedOn w:val="Checklist"/>
    <w:rsid w:val="005C4F14"/>
  </w:style>
  <w:style w:type="paragraph" w:styleId="TOC3">
    <w:name w:val="toc 3"/>
    <w:basedOn w:val="Normal"/>
    <w:next w:val="Normal"/>
    <w:semiHidden/>
    <w:rsid w:val="005C4F14"/>
    <w:pPr>
      <w:tabs>
        <w:tab w:val="right" w:leader="dot" w:pos="10080"/>
      </w:tabs>
      <w:ind w:left="2880"/>
    </w:pPr>
  </w:style>
  <w:style w:type="paragraph" w:styleId="TOC2">
    <w:name w:val="toc 2"/>
    <w:basedOn w:val="Normal"/>
    <w:next w:val="Normal"/>
    <w:semiHidden/>
    <w:rsid w:val="005C4F14"/>
    <w:pPr>
      <w:tabs>
        <w:tab w:val="right" w:leader="dot" w:pos="10080"/>
      </w:tabs>
      <w:spacing w:before="120" w:after="120"/>
      <w:ind w:left="2520"/>
    </w:pPr>
  </w:style>
  <w:style w:type="paragraph" w:styleId="TOC1">
    <w:name w:val="toc 1"/>
    <w:basedOn w:val="Normal"/>
    <w:next w:val="Normal"/>
    <w:semiHidden/>
    <w:rsid w:val="005C4F14"/>
    <w:pPr>
      <w:keepNext/>
      <w:tabs>
        <w:tab w:val="left" w:pos="2520"/>
        <w:tab w:val="right" w:leader="dot" w:pos="10080"/>
      </w:tabs>
      <w:spacing w:before="240" w:after="120"/>
    </w:pPr>
    <w:rPr>
      <w:b/>
    </w:rPr>
  </w:style>
  <w:style w:type="paragraph" w:styleId="Footer">
    <w:name w:val="footer"/>
    <w:basedOn w:val="Normal"/>
    <w:rsid w:val="005C4F14"/>
    <w:pPr>
      <w:tabs>
        <w:tab w:val="right" w:pos="7920"/>
      </w:tabs>
    </w:pPr>
    <w:rPr>
      <w:sz w:val="16"/>
    </w:rPr>
  </w:style>
  <w:style w:type="paragraph" w:styleId="Header">
    <w:name w:val="header"/>
    <w:basedOn w:val="Normal"/>
    <w:rsid w:val="005C4F14"/>
    <w:pPr>
      <w:tabs>
        <w:tab w:val="right" w:pos="10440"/>
      </w:tabs>
    </w:pPr>
    <w:rPr>
      <w:sz w:val="16"/>
    </w:rPr>
  </w:style>
  <w:style w:type="character" w:styleId="FootnoteReference">
    <w:name w:val="footnote reference"/>
    <w:basedOn w:val="DefaultParagraphFont"/>
    <w:semiHidden/>
    <w:rsid w:val="001516CF"/>
    <w:rPr>
      <w:position w:val="6"/>
      <w:sz w:val="16"/>
    </w:rPr>
  </w:style>
  <w:style w:type="paragraph" w:styleId="FootnoteText">
    <w:name w:val="footnote text"/>
    <w:basedOn w:val="Normal"/>
    <w:semiHidden/>
    <w:rsid w:val="001516CF"/>
    <w:pPr>
      <w:spacing w:after="240"/>
      <w:ind w:hanging="720"/>
    </w:pPr>
  </w:style>
  <w:style w:type="paragraph" w:styleId="Title">
    <w:name w:val="Title"/>
    <w:basedOn w:val="Normal"/>
    <w:qFormat/>
    <w:rsid w:val="005C4F14"/>
    <w:pPr>
      <w:keepLines/>
      <w:spacing w:after="120"/>
      <w:ind w:left="2520" w:right="720"/>
    </w:pPr>
    <w:rPr>
      <w:sz w:val="48"/>
    </w:rPr>
  </w:style>
  <w:style w:type="paragraph" w:customStyle="1" w:styleId="Bullet">
    <w:name w:val="Bullet"/>
    <w:basedOn w:val="BodyText"/>
    <w:rsid w:val="005C4F14"/>
    <w:pPr>
      <w:keepLines/>
      <w:spacing w:before="60" w:after="60"/>
      <w:ind w:left="3096" w:hanging="216"/>
    </w:pPr>
  </w:style>
  <w:style w:type="paragraph" w:customStyle="1" w:styleId="tty132">
    <w:name w:val="tty132"/>
    <w:basedOn w:val="Normal"/>
    <w:rsid w:val="005C4F14"/>
    <w:rPr>
      <w:rFonts w:ascii="Courier New" w:hAnsi="Courier New"/>
      <w:sz w:val="12"/>
    </w:rPr>
  </w:style>
  <w:style w:type="paragraph" w:customStyle="1" w:styleId="tty80">
    <w:name w:val="tty80"/>
    <w:basedOn w:val="Normal"/>
    <w:rsid w:val="005C4F14"/>
    <w:rPr>
      <w:rFonts w:ascii="Courier New" w:hAnsi="Courier New"/>
    </w:rPr>
  </w:style>
  <w:style w:type="paragraph" w:customStyle="1" w:styleId="hangingindent">
    <w:name w:val="hanging indent"/>
    <w:basedOn w:val="BodyText"/>
    <w:rsid w:val="001516CF"/>
    <w:pPr>
      <w:keepLines/>
      <w:ind w:left="5400" w:hanging="2880"/>
    </w:pPr>
  </w:style>
  <w:style w:type="paragraph" w:customStyle="1" w:styleId="TableText">
    <w:name w:val="Table Text"/>
    <w:basedOn w:val="Normal"/>
    <w:rsid w:val="005C4F14"/>
    <w:pPr>
      <w:keepLines/>
    </w:pPr>
    <w:rPr>
      <w:sz w:val="16"/>
    </w:rPr>
  </w:style>
  <w:style w:type="paragraph" w:customStyle="1" w:styleId="NumberList">
    <w:name w:val="Number List"/>
    <w:basedOn w:val="BodyText"/>
    <w:rsid w:val="005C4F14"/>
    <w:pPr>
      <w:spacing w:before="60" w:after="60"/>
      <w:ind w:left="3240" w:hanging="360"/>
    </w:pPr>
  </w:style>
  <w:style w:type="paragraph" w:customStyle="1" w:styleId="HeadingBar">
    <w:name w:val="Heading Bar"/>
    <w:basedOn w:val="Normal"/>
    <w:next w:val="Heading3"/>
    <w:rsid w:val="005C4F14"/>
    <w:pPr>
      <w:keepNext/>
      <w:keepLines/>
      <w:shd w:val="solid" w:color="auto" w:fill="auto"/>
      <w:spacing w:before="240"/>
      <w:ind w:right="7920"/>
    </w:pPr>
    <w:rPr>
      <w:color w:val="FFFFFF"/>
      <w:sz w:val="8"/>
    </w:rPr>
  </w:style>
  <w:style w:type="paragraph" w:customStyle="1" w:styleId="InfoBox">
    <w:name w:val="Info Box"/>
    <w:basedOn w:val="BodyText"/>
    <w:rsid w:val="005C4F14"/>
    <w:pPr>
      <w:keepLines/>
      <w:pBdr>
        <w:top w:val="single" w:sz="6" w:space="6" w:color="auto"/>
        <w:left w:val="single" w:sz="6" w:space="6" w:color="auto"/>
        <w:bottom w:val="single" w:sz="6" w:space="6" w:color="auto"/>
        <w:right w:val="single" w:sz="6" w:space="6" w:color="auto"/>
        <w:between w:val="single" w:sz="6" w:space="6" w:color="auto"/>
      </w:pBdr>
      <w:ind w:left="3600" w:right="1080"/>
      <w:jc w:val="center"/>
    </w:pPr>
    <w:rPr>
      <w:sz w:val="18"/>
    </w:rPr>
  </w:style>
  <w:style w:type="paragraph" w:customStyle="1" w:styleId="tty180">
    <w:name w:val="tty180"/>
    <w:basedOn w:val="Normal"/>
    <w:rsid w:val="005C4F14"/>
    <w:pPr>
      <w:ind w:right="-720"/>
    </w:pPr>
    <w:rPr>
      <w:rFonts w:ascii="Courier New" w:hAnsi="Courier New"/>
      <w:sz w:val="8"/>
    </w:rPr>
  </w:style>
  <w:style w:type="paragraph" w:customStyle="1" w:styleId="TitleBar">
    <w:name w:val="Title Bar"/>
    <w:basedOn w:val="Normal"/>
    <w:rsid w:val="005C4F14"/>
    <w:pPr>
      <w:keepNext/>
      <w:pageBreakBefore/>
      <w:shd w:val="solid" w:color="auto" w:fill="auto"/>
      <w:spacing w:before="1680"/>
      <w:ind w:left="2520" w:right="720"/>
    </w:pPr>
    <w:rPr>
      <w:sz w:val="36"/>
    </w:rPr>
  </w:style>
  <w:style w:type="paragraph" w:customStyle="1" w:styleId="tty80indent">
    <w:name w:val="tty80 indent"/>
    <w:basedOn w:val="tty80"/>
    <w:rsid w:val="005C4F14"/>
    <w:pPr>
      <w:ind w:left="2895"/>
    </w:pPr>
  </w:style>
  <w:style w:type="paragraph" w:customStyle="1" w:styleId="TOC10">
    <w:name w:val="TOC 标题1"/>
    <w:basedOn w:val="Normal"/>
    <w:rsid w:val="005C4F14"/>
    <w:pPr>
      <w:keepNext/>
      <w:pageBreakBefore/>
      <w:pBdr>
        <w:top w:val="single" w:sz="48" w:space="26" w:color="auto"/>
      </w:pBdr>
      <w:spacing w:before="960" w:after="960"/>
      <w:ind w:left="2520"/>
    </w:pPr>
    <w:rPr>
      <w:sz w:val="36"/>
    </w:rPr>
  </w:style>
  <w:style w:type="character" w:customStyle="1" w:styleId="ChapterTitle">
    <w:name w:val="Chapter Title"/>
    <w:basedOn w:val="DefaultParagraphFont"/>
    <w:rsid w:val="001516CF"/>
  </w:style>
  <w:style w:type="paragraph" w:customStyle="1" w:styleId="Legal">
    <w:name w:val="Legal"/>
    <w:basedOn w:val="Normal"/>
    <w:rsid w:val="001516CF"/>
    <w:pPr>
      <w:spacing w:after="240"/>
      <w:ind w:left="2160"/>
    </w:pPr>
    <w:rPr>
      <w:rFonts w:ascii="Times" w:hAnsi="Times"/>
    </w:rPr>
  </w:style>
  <w:style w:type="character" w:customStyle="1" w:styleId="HighlightedVariable">
    <w:name w:val="Highlighted Variable"/>
    <w:basedOn w:val="DefaultParagraphFont"/>
    <w:rsid w:val="005C4F14"/>
    <w:rPr>
      <w:rFonts w:ascii="Book Antiqua" w:hAnsi="Book Antiqua"/>
      <w:color w:val="0000FF"/>
    </w:rPr>
  </w:style>
  <w:style w:type="paragraph" w:customStyle="1" w:styleId="Note">
    <w:name w:val="Note"/>
    <w:basedOn w:val="BodyText"/>
    <w:rsid w:val="005C4F14"/>
    <w:p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solid" w:color="FFFF00" w:fill="auto"/>
      <w:ind w:left="720" w:right="5040" w:hanging="720"/>
    </w:pPr>
    <w:rPr>
      <w:vanish/>
    </w:rPr>
  </w:style>
  <w:style w:type="paragraph" w:customStyle="1" w:styleId="TableHeading">
    <w:name w:val="Table Heading"/>
    <w:basedOn w:val="TableText"/>
    <w:rsid w:val="005C4F14"/>
    <w:pPr>
      <w:spacing w:before="120" w:after="120"/>
    </w:pPr>
    <w:rPr>
      <w:b/>
    </w:rPr>
  </w:style>
  <w:style w:type="paragraph" w:customStyle="1" w:styleId="Checklist">
    <w:name w:val="Checklist"/>
    <w:basedOn w:val="Bullet"/>
    <w:rsid w:val="005C4F14"/>
    <w:pPr>
      <w:ind w:left="3427" w:hanging="547"/>
    </w:pPr>
  </w:style>
  <w:style w:type="paragraph" w:styleId="MacroText">
    <w:name w:val="macro"/>
    <w:semiHidden/>
    <w:rsid w:val="001516C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overflowPunct w:val="0"/>
      <w:autoSpaceDE w:val="0"/>
      <w:autoSpaceDN w:val="0"/>
      <w:adjustRightInd w:val="0"/>
      <w:textAlignment w:val="baseline"/>
    </w:pPr>
    <w:rPr>
      <w:rFonts w:ascii="Arial Narrow" w:hAnsi="Arial Narrow"/>
      <w:lang w:eastAsia="en-US"/>
    </w:rPr>
  </w:style>
  <w:style w:type="paragraph" w:styleId="TOC4">
    <w:name w:val="toc 4"/>
    <w:basedOn w:val="Normal"/>
    <w:next w:val="Normal"/>
    <w:semiHidden/>
    <w:rsid w:val="005C4F14"/>
    <w:pPr>
      <w:tabs>
        <w:tab w:val="right" w:leader="dot" w:pos="10080"/>
      </w:tabs>
      <w:ind w:left="3240"/>
    </w:pPr>
    <w:rPr>
      <w:sz w:val="18"/>
    </w:rPr>
  </w:style>
  <w:style w:type="character" w:styleId="PageNumber">
    <w:name w:val="page number"/>
    <w:basedOn w:val="DefaultParagraphFont"/>
    <w:rsid w:val="005C4F14"/>
    <w:rPr>
      <w:rFonts w:ascii="Book Antiqua" w:hAnsi="Book Antiqua"/>
    </w:rPr>
  </w:style>
  <w:style w:type="paragraph" w:customStyle="1" w:styleId="Title-Major">
    <w:name w:val="Title-Major"/>
    <w:basedOn w:val="Title"/>
    <w:rsid w:val="005C4F14"/>
    <w:rPr>
      <w:smallCaps/>
    </w:rPr>
  </w:style>
  <w:style w:type="paragraph" w:customStyle="1" w:styleId="RouteTitle">
    <w:name w:val="Route Title"/>
    <w:basedOn w:val="Normal"/>
    <w:rsid w:val="005C4F14"/>
    <w:pPr>
      <w:keepLines/>
      <w:spacing w:after="120"/>
      <w:ind w:left="2520" w:right="720"/>
    </w:pPr>
    <w:rPr>
      <w:sz w:val="36"/>
    </w:rPr>
  </w:style>
  <w:style w:type="paragraph" w:customStyle="1" w:styleId="NoteWide">
    <w:name w:val="Note Wide"/>
    <w:basedOn w:val="Note"/>
    <w:rsid w:val="005C4F14"/>
    <w:pPr>
      <w:ind w:right="2160"/>
    </w:pPr>
  </w:style>
  <w:style w:type="paragraph" w:styleId="ListBullet">
    <w:name w:val="List Bullet"/>
    <w:basedOn w:val="Normal"/>
    <w:rsid w:val="001516CF"/>
    <w:pPr>
      <w:ind w:left="360" w:hanging="360"/>
    </w:pPr>
  </w:style>
  <w:style w:type="table" w:styleId="TableGrid">
    <w:name w:val="Table Grid"/>
    <w:basedOn w:val="TableNormal"/>
    <w:rsid w:val="00103393"/>
    <w:pPr>
      <w:widowControl w:val="0"/>
      <w:jc w:val="both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semiHidden/>
    <w:rsid w:val="000A694A"/>
    <w:pPr>
      <w:shd w:val="clear" w:color="auto" w:fill="000080"/>
    </w:pPr>
  </w:style>
  <w:style w:type="paragraph" w:styleId="BalloonText">
    <w:name w:val="Balloon Text"/>
    <w:basedOn w:val="Normal"/>
    <w:link w:val="BalloonTextChar"/>
    <w:rsid w:val="00A81124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A81124"/>
    <w:rPr>
      <w:rFonts w:ascii="Book Antiqua" w:hAnsi="Book Antiqua"/>
      <w:sz w:val="18"/>
      <w:szCs w:val="18"/>
    </w:rPr>
  </w:style>
  <w:style w:type="character" w:styleId="CommentReference">
    <w:name w:val="annotation reference"/>
    <w:basedOn w:val="DefaultParagraphFont"/>
    <w:semiHidden/>
    <w:unhideWhenUsed/>
    <w:rsid w:val="00315BAF"/>
    <w:rPr>
      <w:sz w:val="21"/>
      <w:szCs w:val="21"/>
    </w:rPr>
  </w:style>
  <w:style w:type="paragraph" w:styleId="CommentText">
    <w:name w:val="annotation text"/>
    <w:basedOn w:val="Normal"/>
    <w:link w:val="CommentTextChar"/>
    <w:semiHidden/>
    <w:unhideWhenUsed/>
    <w:rsid w:val="00315BAF"/>
  </w:style>
  <w:style w:type="character" w:customStyle="1" w:styleId="CommentTextChar">
    <w:name w:val="Comment Text Char"/>
    <w:basedOn w:val="DefaultParagraphFont"/>
    <w:link w:val="CommentText"/>
    <w:semiHidden/>
    <w:rsid w:val="00315BAF"/>
    <w:rPr>
      <w:rFonts w:ascii="Book Antiqua" w:hAnsi="Book Antiqua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315BAF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315BAF"/>
    <w:rPr>
      <w:rFonts w:ascii="Book Antiqua" w:hAnsi="Book Antiqua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32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4737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47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9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070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98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3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41426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8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198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6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837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097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23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01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25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9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9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46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83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1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50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66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46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8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92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7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2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8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4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7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4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9131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9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4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9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70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212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00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6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49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0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416522">
          <w:marLeft w:val="1267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5038">
          <w:marLeft w:val="1267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75714">
          <w:marLeft w:val="1267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52769">
          <w:marLeft w:val="1267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739519">
          <w:marLeft w:val="1267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41055">
          <w:marLeft w:val="1267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5975">
          <w:marLeft w:val="1267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56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13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74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4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66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43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8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91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73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0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Method\OM30\GLOBAL10\Wordlib\OMGuide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7EC43D-2208-4EAB-AA82-4B4EE3D505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OMGuide.dot</Template>
  <TotalTime>492</TotalTime>
  <Pages>14</Pages>
  <Words>1422</Words>
  <Characters>8110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华南开发中心 SQL考核试题</vt:lpstr>
    </vt:vector>
  </TitlesOfParts>
  <Company>Oracle</Company>
  <LinksUpToDate>false</LinksUpToDate>
  <CharactersWithSpaces>9513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华南开发中心 SQL考核试题</dc:title>
  <dc:subject/>
  <dc:creator>邓金边</dc:creator>
  <cp:keywords>Hand</cp:keywords>
  <dc:description>Copyright © 2015 Hand.  All rights reserved.</dc:description>
  <cp:lastModifiedBy>Ariel Peaceo Gunawan</cp:lastModifiedBy>
  <cp:revision>22</cp:revision>
  <cp:lastPrinted>2006-09-19T04:30:00Z</cp:lastPrinted>
  <dcterms:created xsi:type="dcterms:W3CDTF">2024-04-25T06:28:00Z</dcterms:created>
  <dcterms:modified xsi:type="dcterms:W3CDTF">2024-04-26T07:15:00Z</dcterms:modified>
</cp:coreProperties>
</file>