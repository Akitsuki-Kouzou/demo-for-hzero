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953C4" w14:textId="1339DEE7" w:rsidR="00263952" w:rsidRPr="00B7110B" w:rsidRDefault="00E50FBB" w:rsidP="00E50FBB">
      <w:pPr>
        <w:pStyle w:val="BodyText"/>
        <w:tabs>
          <w:tab w:val="left" w:pos="8505"/>
        </w:tabs>
        <w:ind w:left="0"/>
        <w:rPr>
          <w:b/>
        </w:rPr>
      </w:pPr>
      <w:bookmarkStart w:id="0" w:name="_Toc293427452"/>
      <w:r w:rsidRPr="00E50FBB">
        <w:rPr>
          <w:rFonts w:hint="eastAsia"/>
          <w:b/>
          <w:sz w:val="44"/>
          <w:szCs w:val="44"/>
        </w:rPr>
        <w:t>SQL</w:t>
      </w:r>
      <w:r w:rsidR="00875AAC">
        <w:rPr>
          <w:rFonts w:hint="eastAsia"/>
          <w:b/>
          <w:sz w:val="44"/>
          <w:szCs w:val="44"/>
        </w:rPr>
        <w:t xml:space="preserve"> Train</w:t>
      </w:r>
      <w:r w:rsidR="00875AAC">
        <w:rPr>
          <w:b/>
          <w:sz w:val="44"/>
          <w:szCs w:val="44"/>
        </w:rPr>
        <w:t>ing</w:t>
      </w:r>
      <w:r>
        <w:rPr>
          <w:rFonts w:hint="eastAsia"/>
          <w:b/>
        </w:rPr>
        <w:tab/>
      </w:r>
    </w:p>
    <w:p w14:paraId="2B8F722D" w14:textId="77777777" w:rsidR="00914E0C" w:rsidRDefault="00914E0C" w:rsidP="00914E0C">
      <w:pPr>
        <w:pStyle w:val="HeadingBar"/>
      </w:pPr>
    </w:p>
    <w:p w14:paraId="391BF85F" w14:textId="47C3EFD4" w:rsidR="00914E0C" w:rsidRPr="00A822F3" w:rsidRDefault="00875AAC" w:rsidP="00914E0C">
      <w:pPr>
        <w:pStyle w:val="Heading3"/>
      </w:pPr>
      <w:r>
        <w:rPr>
          <w:rFonts w:hint="eastAsia"/>
        </w:rPr>
        <w:t>A</w:t>
      </w:r>
      <w:r>
        <w:t>ttention</w:t>
      </w:r>
    </w:p>
    <w:p w14:paraId="0F77D0A2" w14:textId="09F52980" w:rsidR="00914E0C" w:rsidRDefault="00875AAC" w:rsidP="00875AAC">
      <w:pPr>
        <w:pStyle w:val="BodyText"/>
        <w:numPr>
          <w:ilvl w:val="0"/>
          <w:numId w:val="33"/>
        </w:numPr>
        <w:overflowPunct w:val="0"/>
        <w:autoSpaceDE w:val="0"/>
        <w:autoSpaceDN w:val="0"/>
        <w:adjustRightInd w:val="0"/>
        <w:textAlignment w:val="baseline"/>
      </w:pPr>
      <w:r w:rsidRPr="00875AAC">
        <w:t>The &lt;XXXX&gt; used in this article represents the employee</w:t>
      </w:r>
      <w:r>
        <w:t xml:space="preserve"> </w:t>
      </w:r>
      <w:r>
        <w:rPr>
          <w:rFonts w:hint="eastAsia"/>
        </w:rPr>
        <w:t>ID</w:t>
      </w:r>
      <w:r w:rsidRPr="00875AAC">
        <w:t xml:space="preserve">. Please replace it with </w:t>
      </w:r>
      <w:r>
        <w:t>your own</w:t>
      </w:r>
      <w:r w:rsidRPr="00875AAC">
        <w:t xml:space="preserve"> employee</w:t>
      </w:r>
      <w:r>
        <w:t xml:space="preserve"> ID</w:t>
      </w:r>
      <w:r w:rsidRPr="00875AAC">
        <w:t>.</w:t>
      </w:r>
      <w:r w:rsidR="00174DF1">
        <w:br/>
      </w:r>
    </w:p>
    <w:p w14:paraId="028B8BAE" w14:textId="77777777" w:rsidR="009F35FC" w:rsidRPr="00914E0C" w:rsidRDefault="009F35FC">
      <w:pPr>
        <w:pStyle w:val="HeadingBar"/>
      </w:pPr>
    </w:p>
    <w:p w14:paraId="3E7A47DC" w14:textId="382FBF49" w:rsidR="009F35FC" w:rsidRDefault="00875AAC">
      <w:pPr>
        <w:pStyle w:val="Heading3"/>
      </w:pPr>
      <w:r w:rsidRPr="00875AAC">
        <w:t>Create data object</w:t>
      </w:r>
    </w:p>
    <w:p w14:paraId="74239EDC" w14:textId="3EACB3EE" w:rsidR="00F62C92" w:rsidRDefault="00875AAC" w:rsidP="00F62C92">
      <w:pPr>
        <w:pStyle w:val="Heading4"/>
      </w:pPr>
      <w:r w:rsidRPr="00875AAC">
        <w:t>Create tables and table indexes</w:t>
      </w:r>
    </w:p>
    <w:p w14:paraId="159249E5" w14:textId="220A2FD3" w:rsidR="00F42F54" w:rsidRPr="00AF5D26" w:rsidRDefault="00351F33" w:rsidP="00F42F54">
      <w:pPr>
        <w:pStyle w:val="BodyText"/>
      </w:pPr>
      <w:r>
        <w:rPr>
          <w:rFonts w:hint="eastAsia"/>
        </w:rPr>
        <w:t>T</w:t>
      </w:r>
      <w:r>
        <w:t xml:space="preserve">able </w:t>
      </w:r>
      <w:r w:rsidR="00F42F54">
        <w:rPr>
          <w:rFonts w:hint="eastAsia"/>
        </w:rPr>
        <w:t>：</w:t>
      </w:r>
      <w:r w:rsidR="00F42F54">
        <w:t>CUX_</w:t>
      </w:r>
      <w:r w:rsidR="00F845C7">
        <w:t>OM_CUSTOMERS</w:t>
      </w:r>
      <w:r w:rsidR="00210882">
        <w:t>_XXXX</w:t>
      </w:r>
    </w:p>
    <w:p w14:paraId="2829A64B" w14:textId="1F8D32C7" w:rsidR="00F42F54" w:rsidRDefault="00875AAC" w:rsidP="00F42F54">
      <w:pPr>
        <w:pStyle w:val="BodyText"/>
      </w:pPr>
      <w:r w:rsidRPr="00875AAC">
        <w:t>For storing customer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1890"/>
        <w:gridCol w:w="839"/>
        <w:gridCol w:w="669"/>
        <w:gridCol w:w="1779"/>
      </w:tblGrid>
      <w:tr w:rsidR="00F42F54" w14:paraId="4A8D04D1" w14:textId="77777777" w:rsidTr="00E52AA0">
        <w:trPr>
          <w:cantSplit/>
          <w:tblHeader/>
        </w:trPr>
        <w:tc>
          <w:tcPr>
            <w:tcW w:w="2538" w:type="dxa"/>
            <w:tcBorders>
              <w:bottom w:val="nil"/>
              <w:right w:val="nil"/>
            </w:tcBorders>
            <w:shd w:val="pct10" w:color="auto" w:fill="auto"/>
          </w:tcPr>
          <w:p w14:paraId="60DD4564" w14:textId="229CE9B8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23BBE55F" w14:textId="53ABE446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839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7A5B3165" w14:textId="22A0504C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66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782DF43" w14:textId="784ED6B1" w:rsidR="00F42F54" w:rsidRPr="00AF5D26" w:rsidRDefault="00875AAC" w:rsidP="00E52AA0">
            <w:pPr>
              <w:pStyle w:val="TableHeading"/>
              <w:rPr>
                <w:sz w:val="20"/>
              </w:rPr>
            </w:pPr>
            <w:r>
              <w:rPr>
                <w:sz w:val="20"/>
              </w:rPr>
              <w:t xml:space="preserve">Default </w:t>
            </w:r>
            <w:r w:rsidR="00351F33">
              <w:rPr>
                <w:sz w:val="20"/>
              </w:rPr>
              <w:t>V</w:t>
            </w:r>
            <w:r>
              <w:rPr>
                <w:sz w:val="20"/>
              </w:rPr>
              <w:t>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2BBD2A7" w14:textId="78F6D1F8" w:rsidR="00F42F54" w:rsidRPr="00AF5D26" w:rsidRDefault="00351F33" w:rsidP="00E52AA0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F42F54" w14:paraId="7DEA413F" w14:textId="77777777" w:rsidTr="00E52AA0">
        <w:trPr>
          <w:cantSplit/>
          <w:trHeight w:hRule="exact" w:val="60"/>
          <w:tblHeader/>
        </w:trPr>
        <w:tc>
          <w:tcPr>
            <w:tcW w:w="2538" w:type="dxa"/>
            <w:tcBorders>
              <w:left w:val="nil"/>
              <w:right w:val="nil"/>
            </w:tcBorders>
            <w:shd w:val="pct50" w:color="auto" w:fill="auto"/>
          </w:tcPr>
          <w:p w14:paraId="1EFEAFF4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BB0D7F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83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A590A26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66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4E7263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2B2516B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0602AA95" w14:textId="77777777" w:rsidTr="00E52AA0">
        <w:trPr>
          <w:cantSplit/>
        </w:trPr>
        <w:tc>
          <w:tcPr>
            <w:tcW w:w="2538" w:type="dxa"/>
            <w:tcBorders>
              <w:top w:val="nil"/>
            </w:tcBorders>
          </w:tcPr>
          <w:p w14:paraId="1ED603C0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35AABF4" w14:textId="24A8D70F" w:rsidR="00F42F54" w:rsidRPr="00C41917" w:rsidRDefault="00106A6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BIGINT</w:t>
            </w:r>
          </w:p>
        </w:tc>
        <w:tc>
          <w:tcPr>
            <w:tcW w:w="839" w:type="dxa"/>
            <w:tcBorders>
              <w:top w:val="nil"/>
              <w:left w:val="single" w:sz="4" w:space="0" w:color="auto"/>
            </w:tcBorders>
          </w:tcPr>
          <w:p w14:paraId="188362E5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top w:val="nil"/>
              <w:right w:val="single" w:sz="4" w:space="0" w:color="auto"/>
            </w:tcBorders>
          </w:tcPr>
          <w:p w14:paraId="0375A7F6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53B947C1" w14:textId="6758952B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045624E7" w14:textId="77777777" w:rsidTr="00E52AA0">
        <w:trPr>
          <w:cantSplit/>
        </w:trPr>
        <w:tc>
          <w:tcPr>
            <w:tcW w:w="2538" w:type="dxa"/>
          </w:tcPr>
          <w:p w14:paraId="2F56C616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EF9F70F" w14:textId="7C4F1D5C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687D5B6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41E8A18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2A4B8E7" w14:textId="4C5F88EF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65E54788" w14:textId="77777777" w:rsidTr="00E52AA0">
        <w:trPr>
          <w:cantSplit/>
        </w:trPr>
        <w:tc>
          <w:tcPr>
            <w:tcW w:w="2538" w:type="dxa"/>
          </w:tcPr>
          <w:p w14:paraId="77D2611F" w14:textId="77777777" w:rsidR="00F42F54" w:rsidRPr="00C41917" w:rsidRDefault="00F845C7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="00F42F54" w:rsidRPr="00C41917">
              <w:rPr>
                <w:sz w:val="20"/>
              </w:rPr>
              <w:t>_NAME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E4E3BA" w14:textId="02264B23" w:rsidR="00F42F54" w:rsidRPr="00C41917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40142D7" w14:textId="77777777" w:rsidR="00F42F54" w:rsidRPr="00AF5D26" w:rsidRDefault="006560E9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F6E1E00" w14:textId="77777777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E81D56B" w14:textId="08150B66" w:rsidR="00F42F54" w:rsidRPr="00AF5D26" w:rsidRDefault="00F42F54" w:rsidP="00E52AA0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F42F54" w14:paraId="20F08CA4" w14:textId="77777777" w:rsidTr="00E52AA0">
        <w:trPr>
          <w:cantSplit/>
        </w:trPr>
        <w:tc>
          <w:tcPr>
            <w:tcW w:w="2538" w:type="dxa"/>
          </w:tcPr>
          <w:p w14:paraId="27F608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4A52D33" w14:textId="121D22CF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VARCAHR(50)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FC3B87E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4289B81A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868A0E0" w14:textId="2A6301FA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E90535F" w14:textId="77777777" w:rsidTr="00E52AA0">
        <w:trPr>
          <w:cantSplit/>
        </w:trPr>
        <w:tc>
          <w:tcPr>
            <w:tcW w:w="2538" w:type="dxa"/>
          </w:tcPr>
          <w:p w14:paraId="47502C32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9BC51FA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A1DF8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7509139C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842324B" w14:textId="712303E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BAD15E1" w14:textId="77777777" w:rsidTr="00E52AA0">
        <w:trPr>
          <w:cantSplit/>
        </w:trPr>
        <w:tc>
          <w:tcPr>
            <w:tcW w:w="2538" w:type="dxa"/>
          </w:tcPr>
          <w:p w14:paraId="21DB1B3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DAEB256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61FC8C65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0A2E1F9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3C3DAC8" w14:textId="334F96F5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727AFCA" w14:textId="77777777" w:rsidTr="00E52AA0">
        <w:trPr>
          <w:cantSplit/>
        </w:trPr>
        <w:tc>
          <w:tcPr>
            <w:tcW w:w="2538" w:type="dxa"/>
          </w:tcPr>
          <w:p w14:paraId="7A2D2F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292AE18" w14:textId="1FA952E6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402DA32A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1D950EF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902B005" w14:textId="0F5F0541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11B5BF83" w14:textId="77777777" w:rsidTr="00E52AA0">
        <w:trPr>
          <w:cantSplit/>
        </w:trPr>
        <w:tc>
          <w:tcPr>
            <w:tcW w:w="2538" w:type="dxa"/>
          </w:tcPr>
          <w:p w14:paraId="488FE1E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2D9343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1B482F5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3510E991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4DD1D31" w14:textId="4B5956B2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75B04C4C" w14:textId="77777777" w:rsidTr="00E52AA0">
        <w:trPr>
          <w:cantSplit/>
        </w:trPr>
        <w:tc>
          <w:tcPr>
            <w:tcW w:w="2538" w:type="dxa"/>
          </w:tcPr>
          <w:p w14:paraId="0480CED9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C8C0E88" w14:textId="52FC20F8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04165DFD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6920599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9192BC1" w14:textId="3D5FBA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37CD08A1" w14:textId="77777777" w:rsidTr="00E52AA0">
        <w:trPr>
          <w:cantSplit/>
        </w:trPr>
        <w:tc>
          <w:tcPr>
            <w:tcW w:w="2538" w:type="dxa"/>
          </w:tcPr>
          <w:p w14:paraId="076C00DD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569DE7F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5989A186" w14:textId="77777777" w:rsidR="00F42F54" w:rsidRPr="00C41917" w:rsidRDefault="006560E9" w:rsidP="00E52AA0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10068765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584EEE1" w14:textId="1C812BDE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  <w:tr w:rsidR="00F42F54" w14:paraId="500A67BB" w14:textId="77777777" w:rsidTr="00E52AA0">
        <w:trPr>
          <w:cantSplit/>
        </w:trPr>
        <w:tc>
          <w:tcPr>
            <w:tcW w:w="2538" w:type="dxa"/>
          </w:tcPr>
          <w:p w14:paraId="4FD0C8A0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AD8E8D" w14:textId="6B02EDBE" w:rsidR="00F42F54" w:rsidRPr="00C41917" w:rsidRDefault="00106A69" w:rsidP="00E52AA0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839" w:type="dxa"/>
            <w:tcBorders>
              <w:left w:val="single" w:sz="4" w:space="0" w:color="auto"/>
            </w:tcBorders>
          </w:tcPr>
          <w:p w14:paraId="78426454" w14:textId="77777777" w:rsidR="00F42F54" w:rsidRPr="00C41917" w:rsidRDefault="00F42F54" w:rsidP="00E52AA0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669" w:type="dxa"/>
            <w:tcBorders>
              <w:right w:val="single" w:sz="4" w:space="0" w:color="auto"/>
            </w:tcBorders>
          </w:tcPr>
          <w:p w14:paraId="260FD1B2" w14:textId="77777777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7EC51C9" w14:textId="227CA5D0" w:rsidR="00F42F54" w:rsidRPr="00AF5D26" w:rsidRDefault="00F42F54" w:rsidP="00E52AA0">
            <w:pPr>
              <w:pStyle w:val="TableText"/>
              <w:rPr>
                <w:sz w:val="20"/>
              </w:rPr>
            </w:pPr>
          </w:p>
        </w:tc>
      </w:tr>
    </w:tbl>
    <w:p w14:paraId="3A3A575C" w14:textId="7ED612D3" w:rsidR="00F42F54" w:rsidRDefault="00351F33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7"/>
        <w:gridCol w:w="771"/>
        <w:gridCol w:w="2347"/>
        <w:gridCol w:w="1541"/>
      </w:tblGrid>
      <w:tr w:rsidR="00351F33" w14:paraId="1E32E87C" w14:textId="77777777" w:rsidTr="00DC5D09">
        <w:trPr>
          <w:cantSplit/>
          <w:tblHeader/>
        </w:trPr>
        <w:tc>
          <w:tcPr>
            <w:tcW w:w="311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6B3649DF" w14:textId="0F08135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Index</w:t>
            </w:r>
          </w:p>
        </w:tc>
        <w:tc>
          <w:tcPr>
            <w:tcW w:w="77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CBCEDF8" w14:textId="4B4A0E8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Unique</w:t>
            </w:r>
          </w:p>
        </w:tc>
        <w:tc>
          <w:tcPr>
            <w:tcW w:w="234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1702039C" w14:textId="767FB0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541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3513A35" w14:textId="1C1C2ED1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07D7FE15" w14:textId="77777777" w:rsidTr="00DC5D09">
        <w:trPr>
          <w:cantSplit/>
          <w:trHeight w:hRule="exact" w:val="60"/>
          <w:tblHeader/>
        </w:trPr>
        <w:tc>
          <w:tcPr>
            <w:tcW w:w="311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20D9F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7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7FB5BC1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79FDEBE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1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D4F576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480DD86" w14:textId="77777777" w:rsidTr="00DC5D09">
        <w:trPr>
          <w:cantSplit/>
        </w:trPr>
        <w:tc>
          <w:tcPr>
            <w:tcW w:w="3117" w:type="dxa"/>
            <w:tcBorders>
              <w:top w:val="nil"/>
              <w:right w:val="single" w:sz="4" w:space="0" w:color="auto"/>
            </w:tcBorders>
          </w:tcPr>
          <w:p w14:paraId="043B16F1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77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EBCE93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660D1F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CUSTOMER_ID</w:t>
            </w:r>
          </w:p>
        </w:tc>
        <w:tc>
          <w:tcPr>
            <w:tcW w:w="1541" w:type="dxa"/>
            <w:tcBorders>
              <w:top w:val="nil"/>
              <w:left w:val="single" w:sz="4" w:space="0" w:color="auto"/>
            </w:tcBorders>
          </w:tcPr>
          <w:p w14:paraId="1B64C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2477D0A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5EBF1832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6410310B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5C366F0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CUSTOMER_NUMBER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2F4D447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10689E6" w14:textId="77777777" w:rsidTr="00DC5D09">
        <w:trPr>
          <w:cantSplit/>
        </w:trPr>
        <w:tc>
          <w:tcPr>
            <w:tcW w:w="3117" w:type="dxa"/>
            <w:tcBorders>
              <w:right w:val="single" w:sz="4" w:space="0" w:color="auto"/>
            </w:tcBorders>
          </w:tcPr>
          <w:p w14:paraId="4B94C83E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CUX_OM_CUSTOMERS_XXXX</w:t>
            </w:r>
            <w:r>
              <w:rPr>
                <w:rFonts w:hint="eastAsia"/>
                <w:sz w:val="20"/>
              </w:rPr>
              <w:t>_U3</w:t>
            </w:r>
          </w:p>
        </w:tc>
        <w:tc>
          <w:tcPr>
            <w:tcW w:w="771" w:type="dxa"/>
            <w:tcBorders>
              <w:left w:val="single" w:sz="4" w:space="0" w:color="auto"/>
              <w:right w:val="single" w:sz="4" w:space="0" w:color="auto"/>
            </w:tcBorders>
          </w:tcPr>
          <w:p w14:paraId="25D2C3A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347" w:type="dxa"/>
            <w:tcBorders>
              <w:left w:val="single" w:sz="4" w:space="0" w:color="auto"/>
              <w:right w:val="single" w:sz="4" w:space="0" w:color="auto"/>
            </w:tcBorders>
          </w:tcPr>
          <w:p w14:paraId="21A96C7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CUSTOMER_NAME</w:t>
            </w:r>
          </w:p>
        </w:tc>
        <w:tc>
          <w:tcPr>
            <w:tcW w:w="1541" w:type="dxa"/>
            <w:tcBorders>
              <w:left w:val="single" w:sz="4" w:space="0" w:color="auto"/>
            </w:tcBorders>
          </w:tcPr>
          <w:p w14:paraId="7BB2AF9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42E4FAD2" w14:textId="77777777" w:rsidR="00F42F54" w:rsidRDefault="00F42F54" w:rsidP="00F42F54">
      <w:pPr>
        <w:pStyle w:val="BodyText"/>
      </w:pPr>
    </w:p>
    <w:p w14:paraId="657721F4" w14:textId="627AF4B2" w:rsidR="00F42F54" w:rsidRPr="008C4575" w:rsidRDefault="00351F33" w:rsidP="00F42F54">
      <w:pPr>
        <w:pStyle w:val="BodyText"/>
      </w:pPr>
      <w:r>
        <w:rPr>
          <w:rFonts w:hint="eastAsia"/>
        </w:rPr>
        <w:t>Table</w:t>
      </w:r>
      <w:r w:rsidR="00F42F54">
        <w:rPr>
          <w:rFonts w:hint="eastAsia"/>
        </w:rPr>
        <w:t>：</w:t>
      </w:r>
      <w:r w:rsidR="00F42F54">
        <w:t>CUX_</w:t>
      </w:r>
      <w:r w:rsidR="00F845C7">
        <w:t>OM_ITEMS</w:t>
      </w:r>
      <w:r w:rsidR="00210882">
        <w:t>_XXXX</w:t>
      </w:r>
    </w:p>
    <w:p w14:paraId="265E7B6A" w14:textId="5F494DCF" w:rsidR="00F42F54" w:rsidRDefault="00351F33" w:rsidP="00F42F54">
      <w:pPr>
        <w:pStyle w:val="BodyText"/>
      </w:pPr>
      <w:r w:rsidRPr="00351F33">
        <w:t>For storing product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8"/>
        <w:gridCol w:w="1800"/>
        <w:gridCol w:w="900"/>
        <w:gridCol w:w="849"/>
        <w:gridCol w:w="1779"/>
      </w:tblGrid>
      <w:tr w:rsidR="00351F33" w14:paraId="4995BC58" w14:textId="77777777" w:rsidTr="00E52AA0">
        <w:trPr>
          <w:cantSplit/>
          <w:tblHeader/>
        </w:trPr>
        <w:tc>
          <w:tcPr>
            <w:tcW w:w="2448" w:type="dxa"/>
            <w:tcBorders>
              <w:bottom w:val="nil"/>
              <w:right w:val="nil"/>
            </w:tcBorders>
            <w:shd w:val="pct10" w:color="auto" w:fill="auto"/>
          </w:tcPr>
          <w:p w14:paraId="11B148F5" w14:textId="6E4B176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5948A25D" w14:textId="41DE267B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5289AEF0" w14:textId="0B4DA00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849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07090F46" w14:textId="0E03EF3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Default</w:t>
            </w:r>
            <w:r>
              <w:rPr>
                <w:sz w:val="20"/>
              </w:rPr>
              <w:t xml:space="preserve"> Value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19B9AFE" w14:textId="6A403897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208D0C" w14:textId="77777777" w:rsidTr="00E52AA0">
        <w:trPr>
          <w:cantSplit/>
          <w:trHeight w:hRule="exact" w:val="60"/>
          <w:tblHeader/>
        </w:trPr>
        <w:tc>
          <w:tcPr>
            <w:tcW w:w="2448" w:type="dxa"/>
            <w:tcBorders>
              <w:left w:val="nil"/>
              <w:right w:val="nil"/>
            </w:tcBorders>
            <w:shd w:val="pct50" w:color="auto" w:fill="auto"/>
          </w:tcPr>
          <w:p w14:paraId="10674D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60372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D4B266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49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70D423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2B1268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4C66F17" w14:textId="77777777" w:rsidTr="00E52AA0">
        <w:trPr>
          <w:cantSplit/>
        </w:trPr>
        <w:tc>
          <w:tcPr>
            <w:tcW w:w="2448" w:type="dxa"/>
            <w:tcBorders>
              <w:top w:val="nil"/>
            </w:tcBorders>
          </w:tcPr>
          <w:p w14:paraId="48CFC413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65A1E803" w14:textId="6A9D4287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0F4EB68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top w:val="nil"/>
              <w:right w:val="single" w:sz="4" w:space="0" w:color="auto"/>
            </w:tcBorders>
          </w:tcPr>
          <w:p w14:paraId="59BC0632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1D4680C3" w14:textId="1A3AEFCB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74A31DF" w14:textId="77777777" w:rsidTr="00E52AA0">
        <w:trPr>
          <w:cantSplit/>
        </w:trPr>
        <w:tc>
          <w:tcPr>
            <w:tcW w:w="2448" w:type="dxa"/>
          </w:tcPr>
          <w:p w14:paraId="3BA08C50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33B36E" w14:textId="2E0E1A0C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F7738AF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4BC6747B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176F6389" w14:textId="620E004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2385FA0" w14:textId="77777777" w:rsidTr="00E52AA0">
        <w:trPr>
          <w:cantSplit/>
        </w:trPr>
        <w:tc>
          <w:tcPr>
            <w:tcW w:w="2448" w:type="dxa"/>
          </w:tcPr>
          <w:p w14:paraId="64680D34" w14:textId="77777777" w:rsidR="00351F33" w:rsidRPr="008C4575" w:rsidRDefault="00351F33" w:rsidP="00351F33">
            <w:pPr>
              <w:pStyle w:val="TableText"/>
              <w:rPr>
                <w:sz w:val="20"/>
              </w:rPr>
            </w:pPr>
            <w:r w:rsidRPr="008C4575">
              <w:rPr>
                <w:sz w:val="20"/>
              </w:rPr>
              <w:t>ITEM_NAME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6CF71E4" w14:textId="6E0A1280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C41917">
              <w:rPr>
                <w:sz w:val="20"/>
              </w:rPr>
              <w:t>VARCHAR(100)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F50DDD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3C5A784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5C56ECB" w14:textId="4E2EAE11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02A5C432" w14:textId="77777777" w:rsidTr="00E52AA0">
        <w:trPr>
          <w:cantSplit/>
        </w:trPr>
        <w:tc>
          <w:tcPr>
            <w:tcW w:w="2448" w:type="dxa"/>
          </w:tcPr>
          <w:p w14:paraId="37B95CF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UOM_CODE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D30090E" w14:textId="1374B808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VARCHAR(25)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6D847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22AF6A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544FCDF" w14:textId="6FD8941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76B1DF5" w14:textId="77777777" w:rsidTr="00E52AA0">
        <w:trPr>
          <w:cantSplit/>
        </w:trPr>
        <w:tc>
          <w:tcPr>
            <w:tcW w:w="2448" w:type="dxa"/>
          </w:tcPr>
          <w:p w14:paraId="2C6459B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START_DATE_ACTIVE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0D30AD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52C10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10C3FFD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4A3B7E5A" w14:textId="62B564D5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2F648F" w14:textId="77777777" w:rsidTr="00E52AA0">
        <w:trPr>
          <w:cantSplit/>
        </w:trPr>
        <w:tc>
          <w:tcPr>
            <w:tcW w:w="2448" w:type="dxa"/>
          </w:tcPr>
          <w:p w14:paraId="136922F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END_DATE_ACTIVE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36FF55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24C62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2D1B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522EF30F" w14:textId="63EA279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612FA5" w14:textId="77777777" w:rsidTr="00E52AA0">
        <w:trPr>
          <w:cantSplit/>
        </w:trPr>
        <w:tc>
          <w:tcPr>
            <w:tcW w:w="2448" w:type="dxa"/>
          </w:tcPr>
          <w:p w14:paraId="2B31A1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015CD2" w14:textId="6C84E9BC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52A87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2B160F0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084BA763" w14:textId="28FE3230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ABDBB4" w14:textId="77777777" w:rsidTr="00E52AA0">
        <w:trPr>
          <w:cantSplit/>
        </w:trPr>
        <w:tc>
          <w:tcPr>
            <w:tcW w:w="2448" w:type="dxa"/>
          </w:tcPr>
          <w:p w14:paraId="006DAD0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92AD9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1A7CD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B33C9D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3CD2FFCB" w14:textId="3AD81CD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938455" w14:textId="77777777" w:rsidTr="00E52AA0">
        <w:trPr>
          <w:cantSplit/>
        </w:trPr>
        <w:tc>
          <w:tcPr>
            <w:tcW w:w="2448" w:type="dxa"/>
          </w:tcPr>
          <w:p w14:paraId="2D182A6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1FC375" w14:textId="2CD2976F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9A13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65F0D7B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38F7BF6" w14:textId="0FD7A0A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B61D183" w14:textId="77777777" w:rsidTr="00E52AA0">
        <w:trPr>
          <w:cantSplit/>
        </w:trPr>
        <w:tc>
          <w:tcPr>
            <w:tcW w:w="2448" w:type="dxa"/>
          </w:tcPr>
          <w:p w14:paraId="40485CF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22358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6C942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5A7C454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6C7B9075" w14:textId="5E39F44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1B7601" w14:textId="77777777" w:rsidTr="00E52AA0">
        <w:trPr>
          <w:cantSplit/>
        </w:trPr>
        <w:tc>
          <w:tcPr>
            <w:tcW w:w="2448" w:type="dxa"/>
          </w:tcPr>
          <w:p w14:paraId="52AF75E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04B7E5B" w14:textId="7FD753B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3B358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849" w:type="dxa"/>
            <w:tcBorders>
              <w:right w:val="single" w:sz="4" w:space="0" w:color="auto"/>
            </w:tcBorders>
          </w:tcPr>
          <w:p w14:paraId="09829A4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26440EB" w14:textId="705C9BE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378AB6F1" w14:textId="0157B9F8" w:rsidR="00F42F54" w:rsidRDefault="00351F33" w:rsidP="00F42F54">
      <w:pPr>
        <w:pStyle w:val="BodyText"/>
      </w:pPr>
      <w:r>
        <w:rPr>
          <w:rFonts w:hint="eastAsia"/>
        </w:rPr>
        <w:t>Create</w:t>
      </w:r>
      <w:r>
        <w:t xml:space="preserve">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3"/>
        <w:gridCol w:w="567"/>
        <w:gridCol w:w="2597"/>
        <w:gridCol w:w="1779"/>
      </w:tblGrid>
      <w:tr w:rsidR="00351F33" w14:paraId="4E20E82B" w14:textId="77777777" w:rsidTr="00174538">
        <w:trPr>
          <w:cantSplit/>
          <w:tblHeader/>
        </w:trPr>
        <w:tc>
          <w:tcPr>
            <w:tcW w:w="2833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5F990654" w14:textId="4BE3CA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56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C94A8FF" w14:textId="0B296812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597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E24085E" w14:textId="067A083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779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761CDCD" w14:textId="2D7C249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3499AF2" w14:textId="77777777" w:rsidTr="00174538">
        <w:trPr>
          <w:cantSplit/>
          <w:trHeight w:hRule="exact" w:val="60"/>
          <w:tblHeader/>
        </w:trPr>
        <w:tc>
          <w:tcPr>
            <w:tcW w:w="283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F77AA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5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CD07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35CA05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779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2312A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C5BCED8" w14:textId="77777777" w:rsidTr="00174538">
        <w:trPr>
          <w:cantSplit/>
        </w:trPr>
        <w:tc>
          <w:tcPr>
            <w:tcW w:w="2833" w:type="dxa"/>
            <w:tcBorders>
              <w:top w:val="nil"/>
              <w:right w:val="single" w:sz="4" w:space="0" w:color="auto"/>
            </w:tcBorders>
          </w:tcPr>
          <w:p w14:paraId="49CA1A9E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96BFE08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6EFD628D" w14:textId="77777777" w:rsidR="00351F33" w:rsidRPr="00D832F4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D832F4">
              <w:rPr>
                <w:sz w:val="20"/>
              </w:rPr>
              <w:t>ITEM_ID</w:t>
            </w:r>
          </w:p>
        </w:tc>
        <w:tc>
          <w:tcPr>
            <w:tcW w:w="1779" w:type="dxa"/>
            <w:tcBorders>
              <w:top w:val="nil"/>
              <w:left w:val="single" w:sz="4" w:space="0" w:color="auto"/>
            </w:tcBorders>
          </w:tcPr>
          <w:p w14:paraId="09BABF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E12B1C1" w14:textId="77777777" w:rsidTr="00174538">
        <w:trPr>
          <w:cantSplit/>
        </w:trPr>
        <w:tc>
          <w:tcPr>
            <w:tcW w:w="2833" w:type="dxa"/>
            <w:tcBorders>
              <w:right w:val="single" w:sz="4" w:space="0" w:color="auto"/>
            </w:tcBorders>
          </w:tcPr>
          <w:p w14:paraId="491B0BFC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 w:rsidRPr="00345412">
              <w:rPr>
                <w:sz w:val="20"/>
              </w:rPr>
              <w:t>CUX_</w:t>
            </w:r>
            <w:r>
              <w:rPr>
                <w:sz w:val="20"/>
              </w:rPr>
              <w:t>OM_ITEMS_XXXX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567" w:type="dxa"/>
            <w:tcBorders>
              <w:left w:val="single" w:sz="4" w:space="0" w:color="auto"/>
              <w:right w:val="single" w:sz="4" w:space="0" w:color="auto"/>
            </w:tcBorders>
          </w:tcPr>
          <w:p w14:paraId="2DA7A26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597" w:type="dxa"/>
            <w:tcBorders>
              <w:left w:val="single" w:sz="4" w:space="0" w:color="auto"/>
              <w:right w:val="single" w:sz="4" w:space="0" w:color="auto"/>
            </w:tcBorders>
          </w:tcPr>
          <w:p w14:paraId="130D494B" w14:textId="77777777" w:rsidR="00351F33" w:rsidRPr="00D832F4" w:rsidRDefault="00351F33" w:rsidP="00351F33">
            <w:pPr>
              <w:pStyle w:val="TableText"/>
              <w:rPr>
                <w:sz w:val="20"/>
              </w:rPr>
            </w:pPr>
            <w:r w:rsidRPr="00D832F4">
              <w:rPr>
                <w:sz w:val="20"/>
              </w:rPr>
              <w:t>ITEM_NUMBER</w:t>
            </w:r>
          </w:p>
        </w:tc>
        <w:tc>
          <w:tcPr>
            <w:tcW w:w="1779" w:type="dxa"/>
            <w:tcBorders>
              <w:left w:val="single" w:sz="4" w:space="0" w:color="auto"/>
            </w:tcBorders>
          </w:tcPr>
          <w:p w14:paraId="7FC184D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6E3A1E0A" w14:textId="77777777" w:rsidR="00F42F54" w:rsidRDefault="00F42F54" w:rsidP="00F42F54">
      <w:pPr>
        <w:pStyle w:val="BodyText"/>
      </w:pPr>
    </w:p>
    <w:p w14:paraId="469F592C" w14:textId="4D827DDF" w:rsidR="00F42F54" w:rsidRDefault="00674361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4C102E">
        <w:t>CUX_</w:t>
      </w:r>
      <w:r w:rsidR="00F845C7">
        <w:t>OM_</w:t>
      </w:r>
      <w:r w:rsidR="00F42F54" w:rsidRPr="0099009E">
        <w:t>HEADERS</w:t>
      </w:r>
      <w:r w:rsidR="00210882">
        <w:t>_XXXX</w:t>
      </w:r>
    </w:p>
    <w:p w14:paraId="6A2CCA6B" w14:textId="7B506FC4" w:rsidR="00F42F54" w:rsidRDefault="00351F33" w:rsidP="00F42F54">
      <w:pPr>
        <w:pStyle w:val="BodyText"/>
      </w:pPr>
      <w:r w:rsidRPr="00351F33">
        <w:t>For storing sales order header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6F40EA43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535E581E" w14:textId="2042F48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65674A4B" w14:textId="6CCD3BF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699FF74" w14:textId="65D7343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CE9E7AC" w14:textId="01DB8F81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546985DA" w14:textId="364DB13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65A1C8B2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86806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9BBE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990088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5A3D0A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1889482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138EC2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0A9D4E47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4FD0A5B3" w14:textId="592BB9C0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1271AECE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E4BC21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B61E178" w14:textId="04B58F6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AF276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A58A455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ORG</w:t>
            </w:r>
            <w:r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75A53461" w14:textId="33C12BAF" w:rsidR="00351F33" w:rsidRPr="00C41917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5DD775D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2DD04B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101</w:t>
            </w: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2AE61B39" w14:textId="444C4C8C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36B37E6" w14:textId="77777777" w:rsidTr="00E52AA0">
        <w:trPr>
          <w:cantSplit/>
        </w:trPr>
        <w:tc>
          <w:tcPr>
            <w:tcW w:w="2718" w:type="dxa"/>
          </w:tcPr>
          <w:p w14:paraId="5287A87B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9575F82" w14:textId="07EDFCFD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F7DC7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AD26E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5DB26C5" w14:textId="3E216BA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C900D2C" w14:textId="77777777" w:rsidTr="00E52AA0">
        <w:trPr>
          <w:cantSplit/>
        </w:trPr>
        <w:tc>
          <w:tcPr>
            <w:tcW w:w="2718" w:type="dxa"/>
          </w:tcPr>
          <w:p w14:paraId="634C2E5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C9AE438" w14:textId="23F477E1" w:rsidR="00351F33" w:rsidRPr="006E5064" w:rsidRDefault="00106A69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323B0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F0043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989F530" w14:textId="232CBD5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26FB9BC6" w14:textId="77777777" w:rsidTr="00E52AA0">
        <w:trPr>
          <w:cantSplit/>
        </w:trPr>
        <w:tc>
          <w:tcPr>
            <w:tcW w:w="2718" w:type="dxa"/>
          </w:tcPr>
          <w:p w14:paraId="3D564FEA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3449275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B3732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55D1D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613A05" w14:textId="066979B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B077571" w14:textId="77777777" w:rsidTr="00E52AA0">
        <w:trPr>
          <w:cantSplit/>
        </w:trPr>
        <w:tc>
          <w:tcPr>
            <w:tcW w:w="2718" w:type="dxa"/>
          </w:tcPr>
          <w:p w14:paraId="1D93B91F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731AAF6" w14:textId="11A12A0F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30</w:t>
            </w:r>
            <w:r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7786AE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A9B0A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5E9D75F" w14:textId="7F1EBB6B" w:rsidR="00351F33" w:rsidRDefault="00D828FC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tatus list:</w:t>
            </w:r>
          </w:p>
          <w:p w14:paraId="16F82AE9" w14:textId="0D35C64B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4992E67D" w14:textId="275CDE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23A12BF1" w14:textId="1E249F8C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1F90EB" w14:textId="4E58BEDE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1FDE5322" w14:textId="77777777" w:rsidTr="00E52AA0">
        <w:trPr>
          <w:cantSplit/>
        </w:trPr>
        <w:tc>
          <w:tcPr>
            <w:tcW w:w="2718" w:type="dxa"/>
          </w:tcPr>
          <w:p w14:paraId="7831437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4F54CA0" w14:textId="6ED74B7A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VARCHAR(</w:t>
            </w:r>
            <w:r>
              <w:rPr>
                <w:rFonts w:hint="eastAsia"/>
                <w:sz w:val="20"/>
              </w:rPr>
              <w:t>24</w:t>
            </w:r>
            <w:r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8952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6DB9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C4041A" w14:textId="3D9F1F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8915C17" w14:textId="77777777" w:rsidTr="00E52AA0">
        <w:trPr>
          <w:cantSplit/>
        </w:trPr>
        <w:tc>
          <w:tcPr>
            <w:tcW w:w="2718" w:type="dxa"/>
          </w:tcPr>
          <w:p w14:paraId="2F27F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A8481B9" w14:textId="25ACA026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716A3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04181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21E1ED3" w14:textId="1C95691A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A7E0697" w14:textId="77777777" w:rsidTr="00E52AA0">
        <w:trPr>
          <w:cantSplit/>
        </w:trPr>
        <w:tc>
          <w:tcPr>
            <w:tcW w:w="2718" w:type="dxa"/>
          </w:tcPr>
          <w:p w14:paraId="7B86DD9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FEF877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2C3D6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33BED7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1284D0" w14:textId="2AEDD6C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8B2E7C" w14:textId="77777777" w:rsidTr="00E52AA0">
        <w:trPr>
          <w:cantSplit/>
        </w:trPr>
        <w:tc>
          <w:tcPr>
            <w:tcW w:w="2718" w:type="dxa"/>
          </w:tcPr>
          <w:p w14:paraId="3FCF9F5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203681" w14:textId="13170251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DD7B64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7796D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8737CE5" w14:textId="01562D7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0C566C" w14:textId="77777777" w:rsidTr="00E52AA0">
        <w:trPr>
          <w:cantSplit/>
        </w:trPr>
        <w:tc>
          <w:tcPr>
            <w:tcW w:w="2718" w:type="dxa"/>
          </w:tcPr>
          <w:p w14:paraId="03834E5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F60829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47FD7A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7808C2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8DFC13" w14:textId="621B3ADE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9F09D0" w14:textId="77777777" w:rsidTr="00E52AA0">
        <w:trPr>
          <w:cantSplit/>
        </w:trPr>
        <w:tc>
          <w:tcPr>
            <w:tcW w:w="2718" w:type="dxa"/>
          </w:tcPr>
          <w:p w14:paraId="7F5C27D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D70CB82" w14:textId="18902520" w:rsidR="00351F33" w:rsidRPr="00C41917" w:rsidRDefault="00106A69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3BE57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3DEB24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6A933B" w14:textId="49AE548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CE6945" w14:textId="77777777" w:rsidTr="00E52AA0">
        <w:trPr>
          <w:cantSplit/>
        </w:trPr>
        <w:tc>
          <w:tcPr>
            <w:tcW w:w="2718" w:type="dxa"/>
          </w:tcPr>
          <w:p w14:paraId="3048401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CE74EF" w14:textId="547772D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168EDD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78EB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6F464DE" w14:textId="3FEDAA5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1129C98" w14:textId="77777777" w:rsidTr="00E52AA0">
        <w:trPr>
          <w:cantSplit/>
        </w:trPr>
        <w:tc>
          <w:tcPr>
            <w:tcW w:w="2718" w:type="dxa"/>
          </w:tcPr>
          <w:p w14:paraId="01A966F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0D977" w14:textId="057D9520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F0397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7C8A2D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1B6585" w14:textId="1BACA9A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1D8DC7" w14:textId="77777777" w:rsidTr="00E52AA0">
        <w:trPr>
          <w:cantSplit/>
        </w:trPr>
        <w:tc>
          <w:tcPr>
            <w:tcW w:w="2718" w:type="dxa"/>
          </w:tcPr>
          <w:p w14:paraId="720E680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DB9DBA4" w14:textId="34F86A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E2BE93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59F87A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423D7E0" w14:textId="49F4D0D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E257A97" w14:textId="77777777" w:rsidTr="00E52AA0">
        <w:trPr>
          <w:cantSplit/>
        </w:trPr>
        <w:tc>
          <w:tcPr>
            <w:tcW w:w="2718" w:type="dxa"/>
          </w:tcPr>
          <w:p w14:paraId="4ED510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EA5016" w14:textId="33FC01F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E0F570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8A64C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1484FAE" w14:textId="4FFCC74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C3EC49" w14:textId="77777777" w:rsidTr="00E52AA0">
        <w:trPr>
          <w:cantSplit/>
        </w:trPr>
        <w:tc>
          <w:tcPr>
            <w:tcW w:w="2718" w:type="dxa"/>
          </w:tcPr>
          <w:p w14:paraId="1EDCA50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1B4FEC1" w14:textId="0A9786C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79DDE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E6C8FD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D5FFD3" w14:textId="2F7512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9018671" w14:textId="77777777" w:rsidTr="00E52AA0">
        <w:trPr>
          <w:cantSplit/>
        </w:trPr>
        <w:tc>
          <w:tcPr>
            <w:tcW w:w="2718" w:type="dxa"/>
          </w:tcPr>
          <w:p w14:paraId="704C93E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4D391B0" w14:textId="4C1395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88D56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6F4FF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5BB37C" w14:textId="39475B6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577E7D8" w14:textId="77777777" w:rsidTr="00E52AA0">
        <w:trPr>
          <w:cantSplit/>
        </w:trPr>
        <w:tc>
          <w:tcPr>
            <w:tcW w:w="2718" w:type="dxa"/>
          </w:tcPr>
          <w:p w14:paraId="7A8F9A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291CF0" w14:textId="22FDB4C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E481DF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B38E6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66A4222" w14:textId="018B7A4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326012" w14:textId="77777777" w:rsidTr="00E52AA0">
        <w:trPr>
          <w:cantSplit/>
        </w:trPr>
        <w:tc>
          <w:tcPr>
            <w:tcW w:w="2718" w:type="dxa"/>
          </w:tcPr>
          <w:p w14:paraId="14062CF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F82EB0" w14:textId="6AF894E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B23F4C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D730E4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1F871CB" w14:textId="5EDFD9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9EA13A3" w14:textId="77777777" w:rsidTr="00E52AA0">
        <w:trPr>
          <w:cantSplit/>
        </w:trPr>
        <w:tc>
          <w:tcPr>
            <w:tcW w:w="2718" w:type="dxa"/>
          </w:tcPr>
          <w:p w14:paraId="6E9C7EE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BC971F" w14:textId="642C1A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FE2CD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0B373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C52A755" w14:textId="4C95C1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ED75439" w14:textId="77777777" w:rsidTr="00E52AA0">
        <w:trPr>
          <w:cantSplit/>
        </w:trPr>
        <w:tc>
          <w:tcPr>
            <w:tcW w:w="2718" w:type="dxa"/>
          </w:tcPr>
          <w:p w14:paraId="040031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6669B96" w14:textId="230FA73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6B97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9F99F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8E330E4" w14:textId="282B514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0665A24" w14:textId="77777777" w:rsidTr="00E52AA0">
        <w:trPr>
          <w:cantSplit/>
        </w:trPr>
        <w:tc>
          <w:tcPr>
            <w:tcW w:w="2718" w:type="dxa"/>
          </w:tcPr>
          <w:p w14:paraId="05C6ED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B9D4B7B" w14:textId="38800F6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C65732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AFF14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6C360D4" w14:textId="20D9542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68FF4" w14:textId="77777777" w:rsidTr="00E52AA0">
        <w:trPr>
          <w:cantSplit/>
        </w:trPr>
        <w:tc>
          <w:tcPr>
            <w:tcW w:w="2718" w:type="dxa"/>
          </w:tcPr>
          <w:p w14:paraId="619CE8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B942766" w14:textId="6988C133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DB84A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20FC1B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862999" w14:textId="4C7F1E3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76CEA1" w14:textId="77777777" w:rsidTr="00E52AA0">
        <w:trPr>
          <w:cantSplit/>
        </w:trPr>
        <w:tc>
          <w:tcPr>
            <w:tcW w:w="2718" w:type="dxa"/>
          </w:tcPr>
          <w:p w14:paraId="47FD45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4EF384" w14:textId="53615A2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1E1001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CD7D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948D742" w14:textId="43B6CB9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29CF86" w14:textId="77777777" w:rsidTr="00E52AA0">
        <w:trPr>
          <w:cantSplit/>
        </w:trPr>
        <w:tc>
          <w:tcPr>
            <w:tcW w:w="2718" w:type="dxa"/>
          </w:tcPr>
          <w:p w14:paraId="5AE1AD2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EBDD4D8" w14:textId="48E2A389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9B241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1C4FE2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D569F4B" w14:textId="56AE499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1B5E9E" w14:textId="77777777" w:rsidTr="00E52AA0">
        <w:trPr>
          <w:cantSplit/>
        </w:trPr>
        <w:tc>
          <w:tcPr>
            <w:tcW w:w="2718" w:type="dxa"/>
          </w:tcPr>
          <w:p w14:paraId="220B01E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B54B391" w14:textId="1189662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B79817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6795A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3E42990" w14:textId="774ABE0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3B7AEC3" w14:textId="77777777" w:rsidTr="00E52AA0">
        <w:trPr>
          <w:cantSplit/>
        </w:trPr>
        <w:tc>
          <w:tcPr>
            <w:tcW w:w="2718" w:type="dxa"/>
          </w:tcPr>
          <w:p w14:paraId="0C099D0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7DAEAC4" w14:textId="012EBB0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6D426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E9899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F5890CC" w14:textId="096858D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78B841B5" w14:textId="5CC840C7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7"/>
        <w:gridCol w:w="641"/>
        <w:gridCol w:w="2160"/>
        <w:gridCol w:w="1008"/>
      </w:tblGrid>
      <w:tr w:rsidR="00351F33" w14:paraId="3FC107FF" w14:textId="77777777" w:rsidTr="00210882">
        <w:trPr>
          <w:cantSplit/>
          <w:tblHeader/>
        </w:trPr>
        <w:tc>
          <w:tcPr>
            <w:tcW w:w="3967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4FBDB8E9" w14:textId="36B07D48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641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3C6B9BBC" w14:textId="67673F4E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216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07425404" w14:textId="01985F0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00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169DD354" w14:textId="64ED6CD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313BD46E" w14:textId="77777777" w:rsidTr="00210882">
        <w:trPr>
          <w:cantSplit/>
          <w:trHeight w:hRule="exact" w:val="85"/>
          <w:tblHeader/>
        </w:trPr>
        <w:tc>
          <w:tcPr>
            <w:tcW w:w="3967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B5C8A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641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583046B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4F168EC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00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F7186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2EAF9E7" w14:textId="77777777" w:rsidTr="00210882">
        <w:trPr>
          <w:cantSplit/>
        </w:trPr>
        <w:tc>
          <w:tcPr>
            <w:tcW w:w="3967" w:type="dxa"/>
            <w:tcBorders>
              <w:top w:val="nil"/>
              <w:right w:val="single" w:sz="4" w:space="0" w:color="auto"/>
            </w:tcBorders>
          </w:tcPr>
          <w:p w14:paraId="5F51607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64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4FEEB3A2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136E381A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 w:rsidRPr="00B82780">
              <w:rPr>
                <w:sz w:val="20"/>
              </w:rPr>
              <w:t>HEADER_ID</w:t>
            </w:r>
          </w:p>
        </w:tc>
        <w:tc>
          <w:tcPr>
            <w:tcW w:w="1008" w:type="dxa"/>
            <w:tcBorders>
              <w:top w:val="nil"/>
              <w:left w:val="single" w:sz="4" w:space="0" w:color="auto"/>
            </w:tcBorders>
          </w:tcPr>
          <w:p w14:paraId="066B06A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5821FC15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1B81E677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_U2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61732B0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1A45EC62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 w:rsidRPr="00B82780">
              <w:rPr>
                <w:sz w:val="20"/>
              </w:rPr>
              <w:t>ORDER_NUMBER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078A1A5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D90777" w14:textId="77777777" w:rsidTr="00210882">
        <w:trPr>
          <w:cantSplit/>
        </w:trPr>
        <w:tc>
          <w:tcPr>
            <w:tcW w:w="3967" w:type="dxa"/>
            <w:tcBorders>
              <w:right w:val="single" w:sz="4" w:space="0" w:color="auto"/>
            </w:tcBorders>
          </w:tcPr>
          <w:p w14:paraId="2AD0A877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 w:rsidRPr="00B82780">
              <w:rPr>
                <w:sz w:val="20"/>
              </w:rPr>
              <w:t>HEADERS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641" w:type="dxa"/>
            <w:tcBorders>
              <w:left w:val="single" w:sz="4" w:space="0" w:color="auto"/>
              <w:right w:val="single" w:sz="4" w:space="0" w:color="auto"/>
            </w:tcBorders>
          </w:tcPr>
          <w:p w14:paraId="21DBBA38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2160" w:type="dxa"/>
            <w:tcBorders>
              <w:left w:val="single" w:sz="4" w:space="0" w:color="auto"/>
              <w:right w:val="single" w:sz="4" w:space="0" w:color="auto"/>
            </w:tcBorders>
          </w:tcPr>
          <w:p w14:paraId="0583B9C8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008" w:type="dxa"/>
            <w:tcBorders>
              <w:left w:val="single" w:sz="4" w:space="0" w:color="auto"/>
            </w:tcBorders>
          </w:tcPr>
          <w:p w14:paraId="297AF3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D0057E4" w14:textId="77777777" w:rsidR="00F42F54" w:rsidRDefault="00F42F54" w:rsidP="00F42F54">
      <w:pPr>
        <w:pStyle w:val="BodyText"/>
      </w:pPr>
    </w:p>
    <w:p w14:paraId="7138A2D0" w14:textId="7C96FF77" w:rsidR="00F42F54" w:rsidRDefault="00D828FC" w:rsidP="00F42F54">
      <w:pPr>
        <w:pStyle w:val="BodyText"/>
      </w:pPr>
      <w:r>
        <w:rPr>
          <w:rFonts w:hint="eastAsia"/>
        </w:rPr>
        <w:t>T</w:t>
      </w:r>
      <w:r>
        <w:t>able</w:t>
      </w:r>
      <w:r w:rsidR="00F42F54">
        <w:rPr>
          <w:rFonts w:hint="eastAsia"/>
        </w:rPr>
        <w:t>：</w:t>
      </w:r>
      <w:r w:rsidR="0053095F">
        <w:rPr>
          <w:rFonts w:hint="eastAsia"/>
        </w:rPr>
        <w:t>CUX_</w:t>
      </w:r>
      <w:r w:rsidR="00F845C7">
        <w:rPr>
          <w:rFonts w:hint="eastAsia"/>
        </w:rPr>
        <w:t>OM_</w:t>
      </w:r>
      <w:r w:rsidR="00F42F54">
        <w:rPr>
          <w:rFonts w:hint="eastAsia"/>
        </w:rPr>
        <w:t>LINE</w:t>
      </w:r>
      <w:r w:rsidR="00F42F54" w:rsidRPr="0099009E">
        <w:t>S</w:t>
      </w:r>
      <w:r w:rsidR="00210882">
        <w:t>_XXXX</w:t>
      </w:r>
    </w:p>
    <w:p w14:paraId="24CAEF5D" w14:textId="61A6E922" w:rsidR="00F42F54" w:rsidRDefault="00D828FC" w:rsidP="00F42F54">
      <w:pPr>
        <w:pStyle w:val="BodyText"/>
      </w:pPr>
      <w:r w:rsidRPr="00D828FC">
        <w:t>For storing sales order line information</w:t>
      </w:r>
      <w:r w:rsidR="00F42F54">
        <w:rPr>
          <w:rFonts w:hint="eastAsia"/>
        </w:rPr>
        <w:t>。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90"/>
        <w:gridCol w:w="900"/>
        <w:gridCol w:w="720"/>
        <w:gridCol w:w="1548"/>
      </w:tblGrid>
      <w:tr w:rsidR="00351F33" w14:paraId="1433D419" w14:textId="77777777" w:rsidTr="00E52AA0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184D888C" w14:textId="423E5748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9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17C1A74" w14:textId="129A5F93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410FCBCD" w14:textId="5D82978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60A5476" w14:textId="0DF1C396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 Value</w:t>
            </w:r>
          </w:p>
        </w:tc>
        <w:tc>
          <w:tcPr>
            <w:tcW w:w="154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2556F64E" w14:textId="2F8BE405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73311B3E" w14:textId="77777777" w:rsidTr="00E52AA0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235C7AA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9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DB368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4DC6F623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64DD7F8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2072E7B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46BB58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3DEF14B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17FA2EE9" w14:textId="3E25B53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73E65B3C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67470EA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C09C7E7" w14:textId="5B4AAAF8" w:rsidR="00351F33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3CBD5DE6" w14:textId="77777777" w:rsidTr="00E52AA0">
        <w:trPr>
          <w:cantSplit/>
        </w:trPr>
        <w:tc>
          <w:tcPr>
            <w:tcW w:w="2718" w:type="dxa"/>
            <w:tcBorders>
              <w:top w:val="nil"/>
            </w:tcBorders>
          </w:tcPr>
          <w:p w14:paraId="4A8DCAF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90" w:type="dxa"/>
            <w:tcBorders>
              <w:top w:val="nil"/>
              <w:right w:val="single" w:sz="4" w:space="0" w:color="auto"/>
            </w:tcBorders>
          </w:tcPr>
          <w:p w14:paraId="3CAFBE05" w14:textId="71A3100B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B</w:t>
            </w:r>
            <w:r>
              <w:rPr>
                <w:sz w:val="20"/>
              </w:rPr>
              <w:t>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D19955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198213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top w:val="nil"/>
              <w:left w:val="single" w:sz="4" w:space="0" w:color="auto"/>
            </w:tcBorders>
          </w:tcPr>
          <w:p w14:paraId="2E34DADF" w14:textId="5A8DE254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82E8FD7" w14:textId="77777777" w:rsidTr="00E52AA0">
        <w:trPr>
          <w:cantSplit/>
        </w:trPr>
        <w:tc>
          <w:tcPr>
            <w:tcW w:w="2718" w:type="dxa"/>
          </w:tcPr>
          <w:p w14:paraId="47C825E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LINE_NUMBER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4641272" w14:textId="2FCEDCC3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248A5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ADBE6C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1320D22" w14:textId="1030A27C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35897A7" w14:textId="77777777" w:rsidTr="00E52AA0">
        <w:trPr>
          <w:cantSplit/>
        </w:trPr>
        <w:tc>
          <w:tcPr>
            <w:tcW w:w="2718" w:type="dxa"/>
          </w:tcPr>
          <w:p w14:paraId="5D5117AD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ITEM_ID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B062942" w14:textId="291A84B0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69818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89BB705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8C90885" w14:textId="34D62D1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BE349A4" w14:textId="77777777" w:rsidTr="00E52AA0">
        <w:trPr>
          <w:cantSplit/>
        </w:trPr>
        <w:tc>
          <w:tcPr>
            <w:tcW w:w="2718" w:type="dxa"/>
          </w:tcPr>
          <w:p w14:paraId="38BECA7E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UNIT</w:t>
            </w:r>
            <w:r w:rsidRPr="00F92AED">
              <w:rPr>
                <w:sz w:val="20"/>
              </w:rPr>
              <w:t>_PRICE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A6B2209" w14:textId="60082CD6" w:rsidR="00351F33" w:rsidRPr="006E5064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B057A1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291DB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064F3A1" w14:textId="178C8E1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F5CE8F7" w14:textId="77777777" w:rsidTr="00E52AA0">
        <w:trPr>
          <w:cantSplit/>
        </w:trPr>
        <w:tc>
          <w:tcPr>
            <w:tcW w:w="2718" w:type="dxa"/>
          </w:tcPr>
          <w:p w14:paraId="598D16D5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QUANTITY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B1C5C5" w14:textId="3F34A821" w:rsidR="00351F33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DECIMAL(10,2)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2FCC89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6A93C2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747298" w14:textId="0634E8A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5CEC66E" w14:textId="77777777" w:rsidTr="00E52AA0">
        <w:trPr>
          <w:cantSplit/>
        </w:trPr>
        <w:tc>
          <w:tcPr>
            <w:tcW w:w="2718" w:type="dxa"/>
          </w:tcPr>
          <w:p w14:paraId="1A622AF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3171A66" w14:textId="3751CB85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85C9EA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3E960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00F4B76" w14:textId="36CEC4C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FF59609" w14:textId="77777777" w:rsidTr="00E52AA0">
        <w:trPr>
          <w:cantSplit/>
        </w:trPr>
        <w:tc>
          <w:tcPr>
            <w:tcW w:w="2718" w:type="dxa"/>
          </w:tcPr>
          <w:p w14:paraId="789F5E9F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4FDF2D9" w14:textId="18811533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D5A36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8F0DF3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AF5251" w14:textId="356107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CD9869" w14:textId="77777777" w:rsidTr="00E52AA0">
        <w:trPr>
          <w:cantSplit/>
        </w:trPr>
        <w:tc>
          <w:tcPr>
            <w:tcW w:w="2718" w:type="dxa"/>
          </w:tcPr>
          <w:p w14:paraId="6B89C257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F1731A" w14:textId="7E26579E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D96AB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DF9FC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801A96E" w14:textId="665B2CD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95EFC6" w14:textId="77777777" w:rsidTr="00E52AA0">
        <w:trPr>
          <w:cantSplit/>
        </w:trPr>
        <w:tc>
          <w:tcPr>
            <w:tcW w:w="2718" w:type="dxa"/>
          </w:tcPr>
          <w:p w14:paraId="745CB78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3F8B505" w14:textId="2CA52BD4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453CB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635E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C894E83" w14:textId="52D51D1C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AE1244D" w14:textId="77777777" w:rsidTr="00E52AA0">
        <w:trPr>
          <w:cantSplit/>
        </w:trPr>
        <w:tc>
          <w:tcPr>
            <w:tcW w:w="2718" w:type="dxa"/>
          </w:tcPr>
          <w:p w14:paraId="151C6642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D8BB7F5" w14:textId="2BC67D6F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41D24D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1C44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6A58E5" w14:textId="54CA9A8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E6F8E05" w14:textId="77777777" w:rsidTr="00E52AA0">
        <w:trPr>
          <w:cantSplit/>
        </w:trPr>
        <w:tc>
          <w:tcPr>
            <w:tcW w:w="2718" w:type="dxa"/>
          </w:tcPr>
          <w:p w14:paraId="5A3A9961" w14:textId="77777777" w:rsidR="00351F33" w:rsidRPr="00F92AED" w:rsidRDefault="00351F33" w:rsidP="00351F33">
            <w:pPr>
              <w:pStyle w:val="TableText"/>
              <w:rPr>
                <w:sz w:val="20"/>
              </w:rPr>
            </w:pPr>
            <w:r w:rsidRPr="00F92AED">
              <w:rPr>
                <w:sz w:val="20"/>
              </w:rPr>
              <w:t>ADDITION5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51AFE60" w14:textId="7D27DDE8" w:rsidR="00351F33" w:rsidRPr="00F92AED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F92AED">
              <w:rPr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79D5E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B2ED76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4F0A0506" w14:textId="7B981C3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2E73B8F" w14:textId="77777777" w:rsidTr="00E52AA0">
        <w:trPr>
          <w:cantSplit/>
        </w:trPr>
        <w:tc>
          <w:tcPr>
            <w:tcW w:w="2718" w:type="dxa"/>
          </w:tcPr>
          <w:p w14:paraId="28A843AA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A388F2C" w14:textId="0CE29738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6D9709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EC110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906E60" w14:textId="157E5F2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EA58141" w14:textId="77777777" w:rsidTr="00E52AA0">
        <w:trPr>
          <w:cantSplit/>
        </w:trPr>
        <w:tc>
          <w:tcPr>
            <w:tcW w:w="2718" w:type="dxa"/>
          </w:tcPr>
          <w:p w14:paraId="4BE498F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BCD288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9892F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04BECD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BC9FAC0" w14:textId="2C14ABBD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CFA3E75" w14:textId="77777777" w:rsidTr="00E52AA0">
        <w:trPr>
          <w:cantSplit/>
        </w:trPr>
        <w:tc>
          <w:tcPr>
            <w:tcW w:w="2718" w:type="dxa"/>
          </w:tcPr>
          <w:p w14:paraId="7E5C52E2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lastRenderedPageBreak/>
              <w:t>LAST_UPDATED_BY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E491C0" w14:textId="212D543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B8511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F0B86C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83DFC05" w14:textId="300D4C53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F5A8C6" w14:textId="77777777" w:rsidTr="00E52AA0">
        <w:trPr>
          <w:cantSplit/>
        </w:trPr>
        <w:tc>
          <w:tcPr>
            <w:tcW w:w="2718" w:type="dxa"/>
          </w:tcPr>
          <w:p w14:paraId="173AE4E6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96C0F9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9EEAF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8AA1BF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100B392" w14:textId="0935DDC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175379" w14:textId="77777777" w:rsidTr="00E52AA0">
        <w:trPr>
          <w:cantSplit/>
        </w:trPr>
        <w:tc>
          <w:tcPr>
            <w:tcW w:w="2718" w:type="dxa"/>
          </w:tcPr>
          <w:p w14:paraId="0558B1B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6A7522A" w14:textId="0C553B20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07D91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41F49C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F5E20A6" w14:textId="7288E12B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BEF7C" w14:textId="77777777" w:rsidTr="00E52AA0">
        <w:trPr>
          <w:cantSplit/>
        </w:trPr>
        <w:tc>
          <w:tcPr>
            <w:tcW w:w="2718" w:type="dxa"/>
          </w:tcPr>
          <w:p w14:paraId="0EEA3AA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ATTRIBUTE_CATEGORY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4AD7D4BB" w14:textId="27212A24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08E425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12553F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012A2CA" w14:textId="083327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2001ABB" w14:textId="77777777" w:rsidTr="00E52AA0">
        <w:trPr>
          <w:cantSplit/>
        </w:trPr>
        <w:tc>
          <w:tcPr>
            <w:tcW w:w="2718" w:type="dxa"/>
          </w:tcPr>
          <w:p w14:paraId="2D1F223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6F89D8" w14:textId="2FB7989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807E75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243574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C7790F1" w14:textId="2D78B35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27FE4F5" w14:textId="77777777" w:rsidTr="00E52AA0">
        <w:trPr>
          <w:cantSplit/>
        </w:trPr>
        <w:tc>
          <w:tcPr>
            <w:tcW w:w="2718" w:type="dxa"/>
          </w:tcPr>
          <w:p w14:paraId="390E661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86EE78D" w14:textId="7C94BFD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1B607B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F526B6B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7EFB859" w14:textId="0A849A5A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E799472" w14:textId="77777777" w:rsidTr="00E52AA0">
        <w:trPr>
          <w:cantSplit/>
        </w:trPr>
        <w:tc>
          <w:tcPr>
            <w:tcW w:w="2718" w:type="dxa"/>
          </w:tcPr>
          <w:p w14:paraId="6F7F4E7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1F10AD0" w14:textId="689C85D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38853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E5C271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053809B" w14:textId="1C2213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7640F51" w14:textId="77777777" w:rsidTr="00E52AA0">
        <w:trPr>
          <w:cantSplit/>
        </w:trPr>
        <w:tc>
          <w:tcPr>
            <w:tcW w:w="2718" w:type="dxa"/>
          </w:tcPr>
          <w:p w14:paraId="1940C6F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51D946C" w14:textId="3C9580A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AD3D0E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01BCF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3CBBB037" w14:textId="624C9D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F625F" w14:textId="77777777" w:rsidTr="00E52AA0">
        <w:trPr>
          <w:cantSplit/>
        </w:trPr>
        <w:tc>
          <w:tcPr>
            <w:tcW w:w="2718" w:type="dxa"/>
          </w:tcPr>
          <w:p w14:paraId="24AC480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05417D4" w14:textId="25191DF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522C6F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23850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5639B74" w14:textId="3039F712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7FBB70A" w14:textId="77777777" w:rsidTr="00E52AA0">
        <w:trPr>
          <w:cantSplit/>
        </w:trPr>
        <w:tc>
          <w:tcPr>
            <w:tcW w:w="2718" w:type="dxa"/>
          </w:tcPr>
          <w:p w14:paraId="657D96F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14CA36" w14:textId="13171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E9E3C9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787C89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F284C15" w14:textId="3AC83E5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EA0A14" w14:textId="77777777" w:rsidTr="00E52AA0">
        <w:trPr>
          <w:cantSplit/>
        </w:trPr>
        <w:tc>
          <w:tcPr>
            <w:tcW w:w="2718" w:type="dxa"/>
          </w:tcPr>
          <w:p w14:paraId="0EA9ECC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27EC4DCE" w14:textId="47DAAD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F7199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13D58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7F4583D" w14:textId="2F0B558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F98A21F" w14:textId="77777777" w:rsidTr="00E52AA0">
        <w:trPr>
          <w:cantSplit/>
        </w:trPr>
        <w:tc>
          <w:tcPr>
            <w:tcW w:w="2718" w:type="dxa"/>
          </w:tcPr>
          <w:p w14:paraId="74918D1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EDE6D85" w14:textId="7DF0B4E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1C49C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64735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4DE4F64" w14:textId="60DE284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918F149" w14:textId="77777777" w:rsidTr="00E52AA0">
        <w:trPr>
          <w:cantSplit/>
        </w:trPr>
        <w:tc>
          <w:tcPr>
            <w:tcW w:w="2718" w:type="dxa"/>
          </w:tcPr>
          <w:p w14:paraId="6D903D3A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189BC3A" w14:textId="71905B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C06D51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2A7D6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21A6172" w14:textId="45BB7FF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F19B752" w14:textId="77777777" w:rsidTr="00E52AA0">
        <w:trPr>
          <w:cantSplit/>
        </w:trPr>
        <w:tc>
          <w:tcPr>
            <w:tcW w:w="2718" w:type="dxa"/>
          </w:tcPr>
          <w:p w14:paraId="5CED511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74BD7F6" w14:textId="14E1E9C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3A8C997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D4A7B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7D7C280F" w14:textId="4528D03E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E0CD8C9" w14:textId="77777777" w:rsidTr="00E52AA0">
        <w:trPr>
          <w:cantSplit/>
        </w:trPr>
        <w:tc>
          <w:tcPr>
            <w:tcW w:w="2718" w:type="dxa"/>
          </w:tcPr>
          <w:p w14:paraId="389A7F9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A1E4DB4" w14:textId="3453E98B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97B78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26968C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10E64C61" w14:textId="49C9A62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8433BC" w14:textId="77777777" w:rsidTr="00E52AA0">
        <w:trPr>
          <w:cantSplit/>
        </w:trPr>
        <w:tc>
          <w:tcPr>
            <w:tcW w:w="2718" w:type="dxa"/>
          </w:tcPr>
          <w:p w14:paraId="7DE596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6BB93985" w14:textId="54A3CC56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BE09F5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4CFE4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2BC4D74B" w14:textId="57F6FE0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3A44FCB" w14:textId="77777777" w:rsidTr="00E52AA0">
        <w:trPr>
          <w:cantSplit/>
        </w:trPr>
        <w:tc>
          <w:tcPr>
            <w:tcW w:w="2718" w:type="dxa"/>
          </w:tcPr>
          <w:p w14:paraId="1FC184D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E1137BE" w14:textId="5F4F4287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5944A7D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4FA8E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0B443B51" w14:textId="397C3BA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B628011" w14:textId="77777777" w:rsidTr="00E52AA0">
        <w:trPr>
          <w:cantSplit/>
        </w:trPr>
        <w:tc>
          <w:tcPr>
            <w:tcW w:w="2718" w:type="dxa"/>
          </w:tcPr>
          <w:p w14:paraId="6195EF84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501293D0" w14:textId="77CC128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BD6BE0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4E05DF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82CF95" w14:textId="6E09E2E3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45F10AC" w14:textId="77777777" w:rsidTr="00E52AA0">
        <w:trPr>
          <w:cantSplit/>
        </w:trPr>
        <w:tc>
          <w:tcPr>
            <w:tcW w:w="2718" w:type="dxa"/>
          </w:tcPr>
          <w:p w14:paraId="7CD7C63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7CDD2FF5" w14:textId="6319A42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C85B88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104C38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548" w:type="dxa"/>
            <w:tcBorders>
              <w:left w:val="single" w:sz="4" w:space="0" w:color="auto"/>
            </w:tcBorders>
          </w:tcPr>
          <w:p w14:paraId="6ECDB329" w14:textId="0C522185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2E0F7C2A" w14:textId="018C6EC4" w:rsidR="00F42F54" w:rsidRDefault="00D828FC" w:rsidP="00F42F54">
      <w:pPr>
        <w:pStyle w:val="BodyText"/>
      </w:pPr>
      <w:r>
        <w:rPr>
          <w:rFonts w:hint="eastAsia"/>
        </w:rPr>
        <w:t>C</w:t>
      </w:r>
      <w:r>
        <w:t>reate Indexes</w:t>
      </w:r>
      <w:r w:rsidR="00F42F54">
        <w:rPr>
          <w:rFonts w:hint="eastAsia"/>
        </w:rPr>
        <w:t>：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5"/>
        <w:gridCol w:w="873"/>
        <w:gridCol w:w="1800"/>
        <w:gridCol w:w="1278"/>
      </w:tblGrid>
      <w:tr w:rsidR="00351F33" w14:paraId="72AB310F" w14:textId="77777777" w:rsidTr="00EC2389">
        <w:trPr>
          <w:cantSplit/>
          <w:tblHeader/>
        </w:trPr>
        <w:tc>
          <w:tcPr>
            <w:tcW w:w="3825" w:type="dxa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231B1D65" w14:textId="47D2D74B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I</w:t>
            </w:r>
            <w:r>
              <w:rPr>
                <w:sz w:val="20"/>
              </w:rPr>
              <w:t>ndex</w:t>
            </w:r>
          </w:p>
        </w:tc>
        <w:tc>
          <w:tcPr>
            <w:tcW w:w="873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62435FC4" w14:textId="59ED4BAD" w:rsidR="00351F33" w:rsidRPr="00AF5D26" w:rsidRDefault="00D828FC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nique</w:t>
            </w:r>
          </w:p>
        </w:tc>
        <w:tc>
          <w:tcPr>
            <w:tcW w:w="1800" w:type="dxa"/>
            <w:tcBorders>
              <w:left w:val="single" w:sz="4" w:space="0" w:color="auto"/>
              <w:bottom w:val="nil"/>
              <w:right w:val="single" w:sz="4" w:space="0" w:color="auto"/>
            </w:tcBorders>
            <w:shd w:val="pct10" w:color="auto" w:fill="auto"/>
          </w:tcPr>
          <w:p w14:paraId="4DBDC542" w14:textId="7BDB95AF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27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044553C4" w14:textId="22AF2DBE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23DC650E" w14:textId="77777777" w:rsidTr="00EC2389">
        <w:trPr>
          <w:cantSplit/>
          <w:trHeight w:hRule="exact" w:val="60"/>
          <w:tblHeader/>
        </w:trPr>
        <w:tc>
          <w:tcPr>
            <w:tcW w:w="3825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C8608C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873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2D0ABB2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0FBA248E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27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319123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3A074D" w14:textId="77777777" w:rsidTr="00EC2389">
        <w:trPr>
          <w:cantSplit/>
        </w:trPr>
        <w:tc>
          <w:tcPr>
            <w:tcW w:w="3825" w:type="dxa"/>
            <w:tcBorders>
              <w:top w:val="nil"/>
              <w:right w:val="single" w:sz="4" w:space="0" w:color="auto"/>
            </w:tcBorders>
          </w:tcPr>
          <w:p w14:paraId="591D8FD8" w14:textId="77777777" w:rsidR="00351F33" w:rsidRPr="00184842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_U1</w:t>
            </w:r>
          </w:p>
        </w:tc>
        <w:tc>
          <w:tcPr>
            <w:tcW w:w="873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E242F6D" w14:textId="77777777" w:rsidR="00351F33" w:rsidRPr="00C41917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1800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2D3C6042" w14:textId="77777777" w:rsidR="00351F33" w:rsidRPr="00B82780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top w:val="nil"/>
              <w:left w:val="single" w:sz="4" w:space="0" w:color="auto"/>
            </w:tcBorders>
          </w:tcPr>
          <w:p w14:paraId="0045A0E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707FA713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F36B87D" w14:textId="77777777" w:rsidR="00351F33" w:rsidRPr="00184842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8A4E7C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_N1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21507F6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283346B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HEADER_ID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522BAC59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19ECE45" w14:textId="77777777" w:rsidTr="00EC2389">
        <w:trPr>
          <w:cantSplit/>
        </w:trPr>
        <w:tc>
          <w:tcPr>
            <w:tcW w:w="3825" w:type="dxa"/>
            <w:tcBorders>
              <w:right w:val="single" w:sz="4" w:space="0" w:color="auto"/>
            </w:tcBorders>
          </w:tcPr>
          <w:p w14:paraId="6C396E73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CUX_OM_</w:t>
            </w:r>
            <w:r>
              <w:rPr>
                <w:rFonts w:hint="eastAsia"/>
                <w:sz w:val="20"/>
              </w:rPr>
              <w:t>LINE</w:t>
            </w:r>
            <w:r w:rsidRPr="00B82780">
              <w:rPr>
                <w:sz w:val="20"/>
              </w:rPr>
              <w:t>S</w:t>
            </w:r>
            <w:r>
              <w:rPr>
                <w:sz w:val="20"/>
              </w:rPr>
              <w:t>_XXXX</w:t>
            </w:r>
            <w:r w:rsidRPr="00B82780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_N2</w:t>
            </w:r>
          </w:p>
        </w:tc>
        <w:tc>
          <w:tcPr>
            <w:tcW w:w="873" w:type="dxa"/>
            <w:tcBorders>
              <w:left w:val="single" w:sz="4" w:space="0" w:color="auto"/>
              <w:right w:val="single" w:sz="4" w:space="0" w:color="auto"/>
            </w:tcBorders>
          </w:tcPr>
          <w:p w14:paraId="724F1701" w14:textId="77777777" w:rsidR="00351F33" w:rsidRPr="00B82780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single" w:sz="4" w:space="0" w:color="auto"/>
              <w:right w:val="single" w:sz="4" w:space="0" w:color="auto"/>
            </w:tcBorders>
          </w:tcPr>
          <w:p w14:paraId="5F326A7C" w14:textId="77777777" w:rsidR="00351F33" w:rsidRPr="008A4E7C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ITEM</w:t>
            </w:r>
            <w:r w:rsidRPr="008A4E7C">
              <w:rPr>
                <w:sz w:val="20"/>
              </w:rPr>
              <w:t>_ID</w:t>
            </w:r>
          </w:p>
        </w:tc>
        <w:tc>
          <w:tcPr>
            <w:tcW w:w="1278" w:type="dxa"/>
            <w:tcBorders>
              <w:left w:val="single" w:sz="4" w:space="0" w:color="auto"/>
            </w:tcBorders>
          </w:tcPr>
          <w:p w14:paraId="2C2C114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5E44EEA7" w14:textId="0D60F5E5" w:rsidR="00AB5E30" w:rsidRDefault="00674361" w:rsidP="00AB5E30">
      <w:pPr>
        <w:pStyle w:val="Heading4"/>
      </w:pPr>
      <w:r>
        <w:rPr>
          <w:rFonts w:hint="eastAsia"/>
        </w:rPr>
        <w:t>I</w:t>
      </w:r>
      <w:r>
        <w:t>mport data</w:t>
      </w:r>
    </w:p>
    <w:p w14:paraId="1584632C" w14:textId="5B7ACBC7" w:rsidR="00437012" w:rsidRDefault="00437012" w:rsidP="00AB5E30">
      <w:pPr>
        <w:pStyle w:val="BodyText"/>
      </w:pPr>
      <w:r>
        <w:rPr>
          <w:rFonts w:hint="eastAsia"/>
        </w:rPr>
        <w:t>excel</w:t>
      </w:r>
      <w:r>
        <w:rPr>
          <w:rFonts w:hint="eastAsia"/>
        </w:rPr>
        <w:t>：《</w:t>
      </w:r>
      <w:r w:rsidR="00BB172A">
        <w:rPr>
          <w:rFonts w:hint="eastAsia"/>
        </w:rPr>
        <w:t>1</w:t>
      </w:r>
      <w:r w:rsidR="00674361">
        <w:t xml:space="preserve"> – </w:t>
      </w:r>
      <w:r w:rsidR="00674361">
        <w:rPr>
          <w:rFonts w:hint="eastAsia"/>
        </w:rPr>
        <w:t>Table</w:t>
      </w:r>
      <w:r w:rsidR="00674361">
        <w:t xml:space="preserve"> Data</w:t>
      </w:r>
      <w:r>
        <w:rPr>
          <w:rFonts w:hint="eastAsia"/>
        </w:rPr>
        <w:t>.xls</w:t>
      </w:r>
      <w:r>
        <w:t>》</w:t>
      </w:r>
    </w:p>
    <w:p w14:paraId="12DD550C" w14:textId="77777777" w:rsidR="00AB5E30" w:rsidRDefault="00AB5E30" w:rsidP="00AB5E30">
      <w:pPr>
        <w:pStyle w:val="BodyText"/>
      </w:pPr>
      <w:r>
        <w:rPr>
          <w:rFonts w:hint="eastAsia"/>
        </w:rPr>
        <w:t>1</w:t>
      </w:r>
      <w:r>
        <w:rPr>
          <w:rFonts w:hint="eastAsia"/>
        </w:rPr>
        <w:t>．</w:t>
      </w:r>
      <w:r w:rsidRPr="00A743D2">
        <w:t>CUX_</w:t>
      </w:r>
      <w:r w:rsidR="00F845C7">
        <w:t>OM_CUSTOMERS</w:t>
      </w:r>
      <w:r w:rsidRPr="00A743D2">
        <w:t>_XXXX</w:t>
      </w:r>
    </w:p>
    <w:p w14:paraId="50145A77" w14:textId="77777777" w:rsidR="00AB5E30" w:rsidRDefault="00AB5E30" w:rsidP="00A908FA">
      <w:pPr>
        <w:pStyle w:val="BodyText"/>
      </w:pPr>
      <w:r>
        <w:t>2</w:t>
      </w:r>
      <w:r>
        <w:rPr>
          <w:rFonts w:hint="eastAsia"/>
        </w:rPr>
        <w:t>．</w:t>
      </w:r>
      <w:r w:rsidRPr="00A743D2">
        <w:t>CUX_</w:t>
      </w:r>
      <w:r w:rsidR="00F845C7">
        <w:t>OM_ITEMS</w:t>
      </w:r>
      <w:r w:rsidRPr="00A743D2">
        <w:t>_XXXX</w:t>
      </w:r>
    </w:p>
    <w:p w14:paraId="37DF6E68" w14:textId="77777777" w:rsidR="00AB5E30" w:rsidRDefault="00AB5E30" w:rsidP="00AB5E30">
      <w:pPr>
        <w:pStyle w:val="BodyText"/>
      </w:pPr>
      <w:r>
        <w:t>4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HEADERS_XXXX</w:t>
      </w:r>
    </w:p>
    <w:p w14:paraId="119B6A32" w14:textId="77777777" w:rsidR="00150221" w:rsidRPr="00150221" w:rsidRDefault="00AB5E30" w:rsidP="00267865">
      <w:pPr>
        <w:pStyle w:val="BodyText"/>
      </w:pPr>
      <w:r>
        <w:t>5</w:t>
      </w:r>
      <w:r>
        <w:rPr>
          <w:rFonts w:hint="eastAsia"/>
        </w:rPr>
        <w:t>．</w:t>
      </w:r>
      <w:r w:rsidR="0053095F">
        <w:t>CUX_</w:t>
      </w:r>
      <w:r w:rsidR="00F845C7">
        <w:t>OM_</w:t>
      </w:r>
      <w:r w:rsidRPr="00A743D2">
        <w:t>LINES_XXXX</w:t>
      </w:r>
    </w:p>
    <w:p w14:paraId="1245AE8C" w14:textId="77777777" w:rsidR="00150221" w:rsidRPr="00914E0C" w:rsidRDefault="00150221" w:rsidP="00150221">
      <w:pPr>
        <w:pStyle w:val="HeadingBar"/>
      </w:pPr>
    </w:p>
    <w:p w14:paraId="1645F50C" w14:textId="509265A5" w:rsidR="00150221" w:rsidRDefault="00674361" w:rsidP="00150221">
      <w:pPr>
        <w:pStyle w:val="Heading3"/>
      </w:pPr>
      <w:r>
        <w:rPr>
          <w:rFonts w:hint="eastAsia"/>
        </w:rPr>
        <w:t>Q</w:t>
      </w:r>
      <w:r>
        <w:t>uestions</w:t>
      </w:r>
    </w:p>
    <w:p w14:paraId="14D68C14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1</w:t>
      </w:r>
    </w:p>
    <w:p w14:paraId="05C89005" w14:textId="18D0A93B" w:rsidR="00150221" w:rsidRDefault="00674361" w:rsidP="00150221">
      <w:pPr>
        <w:pStyle w:val="BodyText"/>
      </w:pPr>
      <w:r w:rsidRPr="00674361">
        <w:t>Please create the above objects in the database: table, table index</w:t>
      </w:r>
      <w:r w:rsidR="00150221">
        <w:rPr>
          <w:rFonts w:hint="eastAsia"/>
        </w:rPr>
        <w:t>。</w:t>
      </w:r>
    </w:p>
    <w:p w14:paraId="27320D5E" w14:textId="77777777" w:rsidR="00493D03" w:rsidRDefault="00493D03" w:rsidP="00150221">
      <w:pPr>
        <w:pStyle w:val="BodyText"/>
      </w:pPr>
    </w:p>
    <w:p w14:paraId="5CC8ACB5" w14:textId="77777777" w:rsidR="00493D03" w:rsidRDefault="00493D03" w:rsidP="00150221">
      <w:pPr>
        <w:pStyle w:val="BodyText"/>
      </w:pPr>
    </w:p>
    <w:p w14:paraId="529F702F" w14:textId="77777777" w:rsidR="007C5D15" w:rsidRDefault="007C5D15" w:rsidP="00150221">
      <w:pPr>
        <w:pStyle w:val="BodyText"/>
      </w:pPr>
    </w:p>
    <w:p w14:paraId="0B14FBB1" w14:textId="77777777" w:rsidR="007C5D15" w:rsidRDefault="007C5D15" w:rsidP="00150221">
      <w:pPr>
        <w:pStyle w:val="BodyText"/>
      </w:pPr>
    </w:p>
    <w:p w14:paraId="616A2893" w14:textId="499F9B48" w:rsidR="007C5D15" w:rsidRDefault="007C5D15" w:rsidP="00150221">
      <w:pPr>
        <w:pStyle w:val="BodyText"/>
      </w:pPr>
      <w:r>
        <w:t>Answer:</w:t>
      </w:r>
    </w:p>
    <w:p w14:paraId="1E8F574B" w14:textId="362FE9D0" w:rsidR="007C5D15" w:rsidRDefault="007C5D15" w:rsidP="007C5D15">
      <w:pPr>
        <w:pStyle w:val="BodyText"/>
      </w:pPr>
      <w:r>
        <w:rPr>
          <w:rFonts w:hint="eastAsia"/>
        </w:rPr>
        <w:t>1</w:t>
      </w:r>
      <w:r>
        <w:rPr>
          <w:rFonts w:hint="eastAsia"/>
        </w:rPr>
        <w:t>．</w:t>
      </w:r>
      <w:r w:rsidRPr="00A743D2">
        <w:t>CUX_</w:t>
      </w:r>
      <w:r>
        <w:t>OM_CUSTOMERS</w:t>
      </w:r>
      <w:r w:rsidRPr="00A743D2">
        <w:t>_</w:t>
      </w:r>
      <w:r>
        <w:t>46323</w:t>
      </w:r>
    </w:p>
    <w:p w14:paraId="66EADECD" w14:textId="70762BF8" w:rsidR="007C5D15" w:rsidRDefault="007C5D15" w:rsidP="007C5D15">
      <w:pPr>
        <w:pStyle w:val="BodyText"/>
      </w:pPr>
      <w:r w:rsidRPr="007C5D15">
        <w:rPr>
          <w:noProof/>
        </w:rPr>
        <w:drawing>
          <wp:inline distT="0" distB="0" distL="0" distR="0" wp14:anchorId="0081B2F9" wp14:editId="6D18EB22">
            <wp:extent cx="6331789" cy="3561935"/>
            <wp:effectExtent l="0" t="0" r="0" b="635"/>
            <wp:docPr id="118721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5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6359" cy="35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" w:name="_MON_1775644170"/>
    <w:bookmarkEnd w:id="1"/>
    <w:p w14:paraId="6474954E" w14:textId="3D049010" w:rsidR="007611EF" w:rsidRDefault="00493D03" w:rsidP="007611EF">
      <w:pPr>
        <w:pStyle w:val="BodyText"/>
      </w:pPr>
      <w:r>
        <w:object w:dxaOrig="9026" w:dyaOrig="6882" w14:anchorId="415BD3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05pt;height:295.1pt" o:ole="">
            <v:imagedata r:id="rId9" o:title=""/>
          </v:shape>
          <o:OLEObject Type="Embed" ProgID="Word.OpenDocumentText.12" ShapeID="_x0000_i1025" DrawAspect="Content" ObjectID="_1775972180" r:id="rId10"/>
        </w:object>
      </w:r>
    </w:p>
    <w:p w14:paraId="7C1487BF" w14:textId="38C376FE" w:rsidR="007C5D15" w:rsidRDefault="007C5D15" w:rsidP="007611EF">
      <w:pPr>
        <w:pStyle w:val="BodyText"/>
        <w:ind w:left="1555" w:firstLine="965"/>
      </w:pPr>
      <w:r>
        <w:lastRenderedPageBreak/>
        <w:t>2</w:t>
      </w:r>
      <w:r>
        <w:rPr>
          <w:rFonts w:hint="eastAsia"/>
        </w:rPr>
        <w:t>．</w:t>
      </w:r>
      <w:r w:rsidRPr="00A743D2">
        <w:t>CUX_</w:t>
      </w:r>
      <w:r>
        <w:t>OM_ITEMS</w:t>
      </w:r>
      <w:r w:rsidRPr="00A743D2">
        <w:t>_</w:t>
      </w:r>
      <w:r>
        <w:t>46323</w:t>
      </w:r>
    </w:p>
    <w:p w14:paraId="03236DCF" w14:textId="6F99AE90" w:rsidR="007611EF" w:rsidRDefault="007611EF" w:rsidP="007C5D15">
      <w:pPr>
        <w:pStyle w:val="BodyText"/>
      </w:pPr>
      <w:r>
        <w:rPr>
          <w:noProof/>
        </w:rPr>
        <w:drawing>
          <wp:inline distT="0" distB="0" distL="0" distR="0" wp14:anchorId="2EA4F869" wp14:editId="6A0F36AA">
            <wp:extent cx="6565116" cy="3693821"/>
            <wp:effectExtent l="0" t="0" r="7620" b="1905"/>
            <wp:docPr id="1812096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9638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025" cy="373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" w:name="_MON_1775644440"/>
    <w:bookmarkEnd w:id="2"/>
    <w:p w14:paraId="494480BE" w14:textId="22C46F14" w:rsidR="007C5D15" w:rsidRDefault="00BB1D74" w:rsidP="007C5D15">
      <w:pPr>
        <w:pStyle w:val="BodyText"/>
      </w:pPr>
      <w:r>
        <w:object w:dxaOrig="9026" w:dyaOrig="7990" w14:anchorId="51F1147A">
          <v:shape id="_x0000_i1026" type="#_x0000_t75" style="width:383.45pt;height:339.05pt" o:ole="">
            <v:imagedata r:id="rId12" o:title=""/>
          </v:shape>
          <o:OLEObject Type="Embed" ProgID="Word.OpenDocumentText.12" ShapeID="_x0000_i1026" DrawAspect="Content" ObjectID="_1775972181" r:id="rId13"/>
        </w:object>
      </w:r>
    </w:p>
    <w:p w14:paraId="3AA8B0BC" w14:textId="16BC4484" w:rsidR="007C5D15" w:rsidRDefault="00090215" w:rsidP="007C5D15">
      <w:pPr>
        <w:pStyle w:val="BodyText"/>
      </w:pPr>
      <w:r>
        <w:lastRenderedPageBreak/>
        <w:t>3</w:t>
      </w:r>
      <w:r w:rsidR="007C5D15">
        <w:rPr>
          <w:rFonts w:hint="eastAsia"/>
        </w:rPr>
        <w:t>．</w:t>
      </w:r>
      <w:r w:rsidR="007C5D15">
        <w:t>CUX_OM_</w:t>
      </w:r>
      <w:r w:rsidR="007C5D15" w:rsidRPr="00A743D2">
        <w:t>HEADERS_</w:t>
      </w:r>
      <w:r w:rsidR="007C5D15">
        <w:t>46323</w:t>
      </w:r>
    </w:p>
    <w:p w14:paraId="3B5F72EF" w14:textId="6D3EFA56" w:rsidR="00BB1D74" w:rsidRDefault="00BB1D74" w:rsidP="007C5D15">
      <w:pPr>
        <w:pStyle w:val="BodyText"/>
      </w:pPr>
      <w:r>
        <w:rPr>
          <w:noProof/>
        </w:rPr>
        <w:drawing>
          <wp:inline distT="0" distB="0" distL="0" distR="0" wp14:anchorId="3A67C3F4" wp14:editId="78B4EA26">
            <wp:extent cx="6629400" cy="3729990"/>
            <wp:effectExtent l="0" t="0" r="0" b="3810"/>
            <wp:docPr id="115121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DEAF" w14:textId="77777777" w:rsidR="00BB1D74" w:rsidRDefault="00BB1D74" w:rsidP="00BB1D74">
      <w:pPr>
        <w:pStyle w:val="BodyText"/>
      </w:pPr>
      <w:r>
        <w:t>CREATE TABLE `training`.`CUX_OM_HEADERS_46323` (</w:t>
      </w:r>
    </w:p>
    <w:p w14:paraId="1FA19740" w14:textId="77777777" w:rsidR="00BB1D74" w:rsidRDefault="00BB1D74" w:rsidP="00BB1D74">
      <w:pPr>
        <w:pStyle w:val="BodyText"/>
      </w:pPr>
      <w:r>
        <w:t xml:space="preserve">HEADER_ID </w:t>
      </w:r>
      <w:proofErr w:type="spellStart"/>
      <w:r>
        <w:t>bigint</w:t>
      </w:r>
      <w:proofErr w:type="spellEnd"/>
      <w:r>
        <w:t xml:space="preserve"> not null </w:t>
      </w:r>
      <w:proofErr w:type="spellStart"/>
      <w:r>
        <w:t>auto_increment</w:t>
      </w:r>
      <w:proofErr w:type="spellEnd"/>
      <w:r>
        <w:t>,</w:t>
      </w:r>
    </w:p>
    <w:p w14:paraId="15342428" w14:textId="77777777" w:rsidR="00BB1D74" w:rsidRDefault="00BB1D74" w:rsidP="00BB1D74">
      <w:pPr>
        <w:pStyle w:val="BodyText"/>
      </w:pPr>
      <w:r>
        <w:t xml:space="preserve">ORG_ID </w:t>
      </w:r>
      <w:proofErr w:type="spellStart"/>
      <w:r>
        <w:t>bigint</w:t>
      </w:r>
      <w:proofErr w:type="spellEnd"/>
      <w:r>
        <w:t xml:space="preserve"> default(101),</w:t>
      </w:r>
    </w:p>
    <w:p w14:paraId="0C5BC4F6" w14:textId="77777777" w:rsidR="00BB1D74" w:rsidRDefault="00BB1D74" w:rsidP="00BB1D74">
      <w:pPr>
        <w:pStyle w:val="BodyText"/>
      </w:pPr>
      <w:r>
        <w:t>ORDER_NUMBER varchar(30) not null,</w:t>
      </w:r>
    </w:p>
    <w:p w14:paraId="379FCE36" w14:textId="77777777" w:rsidR="00BB1D74" w:rsidRDefault="00BB1D74" w:rsidP="00BB1D74">
      <w:pPr>
        <w:pStyle w:val="BodyText"/>
      </w:pPr>
      <w:r>
        <w:t xml:space="preserve">CUSTOMER_ID </w:t>
      </w:r>
      <w:proofErr w:type="spellStart"/>
      <w:r>
        <w:t>bigint</w:t>
      </w:r>
      <w:proofErr w:type="spellEnd"/>
      <w:r>
        <w:t xml:space="preserve"> not null,</w:t>
      </w:r>
    </w:p>
    <w:p w14:paraId="08B6B3FB" w14:textId="77777777" w:rsidR="00BB1D74" w:rsidRDefault="00BB1D74" w:rsidP="00BB1D74">
      <w:pPr>
        <w:pStyle w:val="BodyText"/>
      </w:pPr>
      <w:r>
        <w:t>ORDER_DATE date not null,</w:t>
      </w:r>
    </w:p>
    <w:p w14:paraId="642346CC" w14:textId="77777777" w:rsidR="00BB1D74" w:rsidRDefault="00BB1D74" w:rsidP="00BB1D74">
      <w:pPr>
        <w:pStyle w:val="BodyText"/>
      </w:pPr>
      <w:r>
        <w:t>ORDER_STATUS varchar(30),</w:t>
      </w:r>
    </w:p>
    <w:p w14:paraId="385FFD2A" w14:textId="77777777" w:rsidR="00BB1D74" w:rsidRDefault="00BB1D74" w:rsidP="00BB1D74">
      <w:pPr>
        <w:pStyle w:val="BodyText"/>
      </w:pPr>
      <w:r>
        <w:t>DESCRIPTION varchar(240),</w:t>
      </w:r>
    </w:p>
    <w:p w14:paraId="5580142A" w14:textId="77777777" w:rsidR="00BB1D74" w:rsidRDefault="00BB1D74" w:rsidP="00BB1D74">
      <w:pPr>
        <w:pStyle w:val="BodyText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2D927C48" w14:textId="77777777" w:rsidR="00BB1D74" w:rsidRDefault="00BB1D74" w:rsidP="00BB1D74">
      <w:pPr>
        <w:pStyle w:val="BodyText"/>
      </w:pPr>
      <w:r>
        <w:t>CREATION_DATE date not null,</w:t>
      </w:r>
    </w:p>
    <w:p w14:paraId="67B694A5" w14:textId="77777777" w:rsidR="00BB1D74" w:rsidRDefault="00BB1D74" w:rsidP="00BB1D74">
      <w:pPr>
        <w:pStyle w:val="BodyText"/>
      </w:pPr>
      <w:r>
        <w:t xml:space="preserve">LAST_UPDATED_BY </w:t>
      </w:r>
      <w:proofErr w:type="spellStart"/>
      <w:r>
        <w:t>bigint</w:t>
      </w:r>
      <w:proofErr w:type="spellEnd"/>
      <w:r>
        <w:t xml:space="preserve"> not null,</w:t>
      </w:r>
    </w:p>
    <w:p w14:paraId="62716A83" w14:textId="77777777" w:rsidR="00BB1D74" w:rsidRDefault="00BB1D74" w:rsidP="00BB1D74">
      <w:pPr>
        <w:pStyle w:val="BodyText"/>
      </w:pPr>
      <w:r>
        <w:t>LAST_UPDATED_DATE date not null,</w:t>
      </w:r>
    </w:p>
    <w:p w14:paraId="341004FF" w14:textId="77777777" w:rsidR="00BB1D74" w:rsidRDefault="00BB1D74" w:rsidP="00BB1D74">
      <w:pPr>
        <w:pStyle w:val="BodyText"/>
      </w:pPr>
      <w:r>
        <w:t xml:space="preserve">LAST_UPDATE_LOGIN </w:t>
      </w:r>
      <w:proofErr w:type="spellStart"/>
      <w:r>
        <w:t>bigint</w:t>
      </w:r>
      <w:proofErr w:type="spellEnd"/>
      <w:r>
        <w:t>,</w:t>
      </w:r>
    </w:p>
    <w:p w14:paraId="659C8992" w14:textId="77777777" w:rsidR="00BB1D74" w:rsidRDefault="00BB1D74" w:rsidP="00BB1D74">
      <w:pPr>
        <w:pStyle w:val="BodyText"/>
      </w:pPr>
      <w:r>
        <w:t>ATTRIBUTE_CATEGORY varchar(30),</w:t>
      </w:r>
    </w:p>
    <w:p w14:paraId="41568533" w14:textId="77777777" w:rsidR="00BB1D74" w:rsidRDefault="00BB1D74" w:rsidP="00BB1D74">
      <w:pPr>
        <w:pStyle w:val="BodyText"/>
      </w:pPr>
      <w:r>
        <w:t>ATTRIBUTE1 varchar(150),</w:t>
      </w:r>
    </w:p>
    <w:p w14:paraId="2F40C33B" w14:textId="77777777" w:rsidR="00BB1D74" w:rsidRDefault="00BB1D74" w:rsidP="00BB1D74">
      <w:pPr>
        <w:pStyle w:val="BodyText"/>
      </w:pPr>
      <w:r>
        <w:t>ATTRIBUTE2 varchar(150),</w:t>
      </w:r>
    </w:p>
    <w:p w14:paraId="628E6FC5" w14:textId="77777777" w:rsidR="00BB1D74" w:rsidRDefault="00BB1D74" w:rsidP="00BB1D74">
      <w:pPr>
        <w:pStyle w:val="BodyText"/>
      </w:pPr>
      <w:r>
        <w:t>ATTRIBUTE3 varchar(150),</w:t>
      </w:r>
    </w:p>
    <w:p w14:paraId="0D62C165" w14:textId="77777777" w:rsidR="00BB1D74" w:rsidRDefault="00BB1D74" w:rsidP="00BB1D74">
      <w:pPr>
        <w:pStyle w:val="BodyText"/>
      </w:pPr>
      <w:r>
        <w:t>ATTRIBUTE4 varchar(150),</w:t>
      </w:r>
    </w:p>
    <w:p w14:paraId="20A1F797" w14:textId="77777777" w:rsidR="00BB1D74" w:rsidRDefault="00BB1D74" w:rsidP="00BB1D74">
      <w:pPr>
        <w:pStyle w:val="BodyText"/>
      </w:pPr>
      <w:r>
        <w:t>ATTRIBUTE5 varchar(150),</w:t>
      </w:r>
    </w:p>
    <w:p w14:paraId="00A422AB" w14:textId="77777777" w:rsidR="00BB1D74" w:rsidRDefault="00BB1D74" w:rsidP="00BB1D74">
      <w:pPr>
        <w:pStyle w:val="BodyText"/>
      </w:pPr>
      <w:r>
        <w:lastRenderedPageBreak/>
        <w:t>ATTRIBUTE6 varchar(150),</w:t>
      </w:r>
    </w:p>
    <w:p w14:paraId="33D2A030" w14:textId="77777777" w:rsidR="00BB1D74" w:rsidRDefault="00BB1D74" w:rsidP="00BB1D74">
      <w:pPr>
        <w:pStyle w:val="BodyText"/>
      </w:pPr>
      <w:r>
        <w:t>ATTRIBUTE7 varchar(150),</w:t>
      </w:r>
    </w:p>
    <w:p w14:paraId="32580F68" w14:textId="77777777" w:rsidR="00BB1D74" w:rsidRDefault="00BB1D74" w:rsidP="00BB1D74">
      <w:pPr>
        <w:pStyle w:val="BodyText"/>
      </w:pPr>
      <w:r>
        <w:t>ATTRIBUTE8 varchar(150),</w:t>
      </w:r>
    </w:p>
    <w:p w14:paraId="7753D013" w14:textId="77777777" w:rsidR="00BB1D74" w:rsidRDefault="00BB1D74" w:rsidP="00BB1D74">
      <w:pPr>
        <w:pStyle w:val="BodyText"/>
      </w:pPr>
      <w:r>
        <w:t>ATTRIBUTE9 varchar(150),</w:t>
      </w:r>
    </w:p>
    <w:p w14:paraId="65624F71" w14:textId="77777777" w:rsidR="00BB1D74" w:rsidRDefault="00BB1D74" w:rsidP="00BB1D74">
      <w:pPr>
        <w:pStyle w:val="BodyText"/>
      </w:pPr>
      <w:r>
        <w:t>ATTRIBUTE10 varchar(150),</w:t>
      </w:r>
    </w:p>
    <w:p w14:paraId="078E7EE4" w14:textId="77777777" w:rsidR="00BB1D74" w:rsidRDefault="00BB1D74" w:rsidP="00BB1D74">
      <w:pPr>
        <w:pStyle w:val="BodyText"/>
      </w:pPr>
      <w:r>
        <w:t>ATTRIBUTE11 varchar(150),</w:t>
      </w:r>
    </w:p>
    <w:p w14:paraId="00A6A655" w14:textId="77777777" w:rsidR="00BB1D74" w:rsidRDefault="00BB1D74" w:rsidP="00BB1D74">
      <w:pPr>
        <w:pStyle w:val="BodyText"/>
      </w:pPr>
      <w:r>
        <w:t>ATTRIBUTE12 varchar(150),</w:t>
      </w:r>
    </w:p>
    <w:p w14:paraId="1447B285" w14:textId="77777777" w:rsidR="00BB1D74" w:rsidRDefault="00BB1D74" w:rsidP="00BB1D74">
      <w:pPr>
        <w:pStyle w:val="BodyText"/>
      </w:pPr>
      <w:r>
        <w:t>ATTRIBUTE13 varchar(150),</w:t>
      </w:r>
    </w:p>
    <w:p w14:paraId="1D984F2B" w14:textId="77777777" w:rsidR="00BB1D74" w:rsidRDefault="00BB1D74" w:rsidP="00BB1D74">
      <w:pPr>
        <w:pStyle w:val="BodyText"/>
      </w:pPr>
      <w:r>
        <w:t>ATTRIBUTE14 varchar(150),</w:t>
      </w:r>
    </w:p>
    <w:p w14:paraId="7721E219" w14:textId="77777777" w:rsidR="00BB1D74" w:rsidRDefault="00BB1D74" w:rsidP="00BB1D74">
      <w:pPr>
        <w:pStyle w:val="BodyText"/>
      </w:pPr>
      <w:r>
        <w:t>ATTRIBUTE15 varchar(150),</w:t>
      </w:r>
    </w:p>
    <w:p w14:paraId="69EBC77D" w14:textId="77777777" w:rsidR="00BB1D74" w:rsidRDefault="00BB1D74" w:rsidP="00BB1D74">
      <w:pPr>
        <w:pStyle w:val="BodyText"/>
      </w:pPr>
      <w:r>
        <w:t xml:space="preserve">  </w:t>
      </w:r>
    </w:p>
    <w:p w14:paraId="1550E5F2" w14:textId="77777777" w:rsidR="00BB1D74" w:rsidRDefault="00BB1D74" w:rsidP="00BB1D74">
      <w:pPr>
        <w:pStyle w:val="BodyText"/>
      </w:pPr>
      <w:r>
        <w:t>PRIMARY KEY (`HEADER_ID`),</w:t>
      </w:r>
    </w:p>
    <w:p w14:paraId="5B923F17" w14:textId="77777777" w:rsidR="00BB1D74" w:rsidRDefault="00BB1D74" w:rsidP="00BB1D74">
      <w:pPr>
        <w:pStyle w:val="BodyText"/>
      </w:pPr>
      <w:r>
        <w:t>UNIQUE INDEX `CUX_OM_CUSTOMERS_46323_U1` (`HEADER_ID`) VISIBLE,</w:t>
      </w:r>
    </w:p>
    <w:p w14:paraId="148B4ED1" w14:textId="77777777" w:rsidR="00BB1D74" w:rsidRDefault="00BB1D74" w:rsidP="00BB1D74">
      <w:pPr>
        <w:pStyle w:val="BodyText"/>
      </w:pPr>
      <w:r>
        <w:t>UNIQUE INDEX `CUX_OM_CUSTOMERS_46323_U2` (`ORDER_NUMBER_BY`) VISIBLE,</w:t>
      </w:r>
    </w:p>
    <w:p w14:paraId="47F5710B" w14:textId="3F5B6C43" w:rsidR="00BB1D74" w:rsidRDefault="00BB1D74" w:rsidP="00BB1D74">
      <w:pPr>
        <w:pStyle w:val="BodyText"/>
      </w:pPr>
      <w:r>
        <w:t>INDEX `CUX_OM_CUSTOMERS_46323_N1` (`CUSTOMER_ID`) VISIBLE);</w:t>
      </w:r>
    </w:p>
    <w:p w14:paraId="27C66D25" w14:textId="77777777" w:rsidR="00BB1D74" w:rsidRDefault="00BB1D74" w:rsidP="00BB1D74">
      <w:pPr>
        <w:pStyle w:val="BodyText"/>
      </w:pPr>
    </w:p>
    <w:p w14:paraId="7490E9FF" w14:textId="73DDAEEB" w:rsidR="007C5D15" w:rsidRPr="00150221" w:rsidRDefault="00090215" w:rsidP="007C5D15">
      <w:pPr>
        <w:pStyle w:val="BodyText"/>
      </w:pPr>
      <w:r>
        <w:t>4</w:t>
      </w:r>
      <w:r w:rsidR="007C5D15">
        <w:rPr>
          <w:rFonts w:hint="eastAsia"/>
        </w:rPr>
        <w:t>．</w:t>
      </w:r>
      <w:r w:rsidR="007C5D15">
        <w:t>CUX_OM_</w:t>
      </w:r>
      <w:r w:rsidR="007C5D15" w:rsidRPr="00A743D2">
        <w:t>LINES_</w:t>
      </w:r>
      <w:r w:rsidR="007C5D15">
        <w:t>46323</w:t>
      </w:r>
    </w:p>
    <w:p w14:paraId="3E6E0A56" w14:textId="16F367D4" w:rsidR="007C5D15" w:rsidRDefault="00BB1D74" w:rsidP="00150221">
      <w:pPr>
        <w:pStyle w:val="BodyText"/>
      </w:pPr>
      <w:r>
        <w:rPr>
          <w:noProof/>
        </w:rPr>
        <w:drawing>
          <wp:inline distT="0" distB="0" distL="0" distR="0" wp14:anchorId="53C29F0F" wp14:editId="097215A4">
            <wp:extent cx="6712719" cy="3776869"/>
            <wp:effectExtent l="0" t="0" r="0" b="0"/>
            <wp:docPr id="8684096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96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383" cy="378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E32F" w14:textId="77777777" w:rsidR="007C5D15" w:rsidRDefault="007C5D15" w:rsidP="00150221">
      <w:pPr>
        <w:pStyle w:val="BodyText"/>
      </w:pPr>
    </w:p>
    <w:p w14:paraId="5CE98BD5" w14:textId="77777777" w:rsidR="00CD659D" w:rsidRDefault="00CD659D" w:rsidP="00150221">
      <w:pPr>
        <w:pStyle w:val="BodyText"/>
      </w:pPr>
    </w:p>
    <w:p w14:paraId="4B970A3B" w14:textId="77777777" w:rsidR="00CD659D" w:rsidRDefault="00CD659D" w:rsidP="00CD659D">
      <w:pPr>
        <w:pStyle w:val="BodyText"/>
      </w:pPr>
      <w:r>
        <w:lastRenderedPageBreak/>
        <w:t>CREATE TABLE `training`.`CUX_OM_LINES_46323` (</w:t>
      </w:r>
    </w:p>
    <w:p w14:paraId="7C704E2D" w14:textId="77777777" w:rsidR="00CD659D" w:rsidRDefault="00CD659D" w:rsidP="00CD659D">
      <w:pPr>
        <w:pStyle w:val="BodyText"/>
      </w:pPr>
      <w:r>
        <w:t xml:space="preserve">LINE_ID </w:t>
      </w:r>
      <w:proofErr w:type="spellStart"/>
      <w:r>
        <w:t>bigint</w:t>
      </w:r>
      <w:proofErr w:type="spellEnd"/>
      <w:r>
        <w:t xml:space="preserve"> not null </w:t>
      </w:r>
      <w:proofErr w:type="spellStart"/>
      <w:r>
        <w:t>auto_increment</w:t>
      </w:r>
      <w:proofErr w:type="spellEnd"/>
      <w:r>
        <w:t>,</w:t>
      </w:r>
    </w:p>
    <w:p w14:paraId="7B73FEE4" w14:textId="77777777" w:rsidR="00CD659D" w:rsidRDefault="00CD659D" w:rsidP="00CD659D">
      <w:pPr>
        <w:pStyle w:val="BodyText"/>
      </w:pPr>
      <w:r>
        <w:t xml:space="preserve">HEADER_ID </w:t>
      </w:r>
      <w:proofErr w:type="spellStart"/>
      <w:r>
        <w:t>bigint</w:t>
      </w:r>
      <w:proofErr w:type="spellEnd"/>
      <w:r>
        <w:t>,</w:t>
      </w:r>
    </w:p>
    <w:p w14:paraId="2C067C6C" w14:textId="77777777" w:rsidR="00CD659D" w:rsidRDefault="00CD659D" w:rsidP="00CD659D">
      <w:pPr>
        <w:pStyle w:val="BodyText"/>
      </w:pPr>
      <w:r>
        <w:t>LINE_NUMBER varchar(30) not null,</w:t>
      </w:r>
    </w:p>
    <w:p w14:paraId="0FDFFE00" w14:textId="77777777" w:rsidR="00CD659D" w:rsidRDefault="00CD659D" w:rsidP="00CD659D">
      <w:pPr>
        <w:pStyle w:val="BodyText"/>
      </w:pPr>
      <w:r>
        <w:t xml:space="preserve">ITEM_ID </w:t>
      </w:r>
      <w:proofErr w:type="spellStart"/>
      <w:r>
        <w:t>bigint</w:t>
      </w:r>
      <w:proofErr w:type="spellEnd"/>
      <w:r>
        <w:t xml:space="preserve"> not null,</w:t>
      </w:r>
    </w:p>
    <w:p w14:paraId="1F1FF369" w14:textId="77777777" w:rsidR="00CD659D" w:rsidRDefault="00CD659D" w:rsidP="00CD659D">
      <w:pPr>
        <w:pStyle w:val="BodyText"/>
      </w:pPr>
      <w:r>
        <w:t>UNIT_PRICE decimal(10,2),</w:t>
      </w:r>
    </w:p>
    <w:p w14:paraId="27C9B978" w14:textId="77777777" w:rsidR="00CD659D" w:rsidRDefault="00CD659D" w:rsidP="00CD659D">
      <w:pPr>
        <w:pStyle w:val="BodyText"/>
      </w:pPr>
      <w:r>
        <w:t>QUANTITY decimal(10,2),</w:t>
      </w:r>
    </w:p>
    <w:p w14:paraId="00DCFE86" w14:textId="77777777" w:rsidR="00CD659D" w:rsidRDefault="00CD659D" w:rsidP="00CD659D">
      <w:pPr>
        <w:pStyle w:val="BodyText"/>
      </w:pPr>
      <w:r>
        <w:t>DESCRIPTION varchar(240),</w:t>
      </w:r>
    </w:p>
    <w:p w14:paraId="391D0A8F" w14:textId="77777777" w:rsidR="00CD659D" w:rsidRDefault="00CD659D" w:rsidP="00CD659D">
      <w:pPr>
        <w:pStyle w:val="BodyText"/>
      </w:pPr>
      <w:r>
        <w:t>ADDITION1 varchar(150),</w:t>
      </w:r>
    </w:p>
    <w:p w14:paraId="2A2AEC6A" w14:textId="77777777" w:rsidR="00CD659D" w:rsidRDefault="00CD659D" w:rsidP="00CD659D">
      <w:pPr>
        <w:pStyle w:val="BodyText"/>
      </w:pPr>
      <w:r>
        <w:t>ADDITION2 varchar(150),</w:t>
      </w:r>
    </w:p>
    <w:p w14:paraId="4BBC62FE" w14:textId="77777777" w:rsidR="00CD659D" w:rsidRDefault="00CD659D" w:rsidP="00CD659D">
      <w:pPr>
        <w:pStyle w:val="BodyText"/>
      </w:pPr>
      <w:r>
        <w:t>ADDITION3 varchar(150),</w:t>
      </w:r>
    </w:p>
    <w:p w14:paraId="152E84DD" w14:textId="77777777" w:rsidR="00CD659D" w:rsidRDefault="00CD659D" w:rsidP="00CD659D">
      <w:pPr>
        <w:pStyle w:val="BodyText"/>
      </w:pPr>
      <w:r>
        <w:t>ADDITION4 varchar(150),</w:t>
      </w:r>
    </w:p>
    <w:p w14:paraId="34ABDCEA" w14:textId="77777777" w:rsidR="00CD659D" w:rsidRDefault="00CD659D" w:rsidP="00CD659D">
      <w:pPr>
        <w:pStyle w:val="BodyText"/>
      </w:pPr>
      <w:r>
        <w:t>ADDITION5 varchar(150),</w:t>
      </w:r>
    </w:p>
    <w:p w14:paraId="4046D38D" w14:textId="77777777" w:rsidR="00CD659D" w:rsidRDefault="00CD659D" w:rsidP="00CD659D">
      <w:pPr>
        <w:pStyle w:val="BodyText"/>
      </w:pPr>
      <w:r>
        <w:t xml:space="preserve">CREATED_BY </w:t>
      </w:r>
      <w:proofErr w:type="spellStart"/>
      <w:r>
        <w:t>bigint</w:t>
      </w:r>
      <w:proofErr w:type="spellEnd"/>
      <w:r>
        <w:t xml:space="preserve"> not null,</w:t>
      </w:r>
    </w:p>
    <w:p w14:paraId="782E9A31" w14:textId="77777777" w:rsidR="00CD659D" w:rsidRDefault="00CD659D" w:rsidP="00CD659D">
      <w:pPr>
        <w:pStyle w:val="BodyText"/>
      </w:pPr>
      <w:r>
        <w:t>CREATION_DATE date not null,</w:t>
      </w:r>
    </w:p>
    <w:p w14:paraId="2EDE3F11" w14:textId="77777777" w:rsidR="00CD659D" w:rsidRDefault="00CD659D" w:rsidP="00CD659D">
      <w:pPr>
        <w:pStyle w:val="BodyText"/>
      </w:pPr>
      <w:r>
        <w:t xml:space="preserve">LAST_UPDATED_BY </w:t>
      </w:r>
      <w:proofErr w:type="spellStart"/>
      <w:r>
        <w:t>bigint</w:t>
      </w:r>
      <w:proofErr w:type="spellEnd"/>
      <w:r>
        <w:t xml:space="preserve"> not null,</w:t>
      </w:r>
    </w:p>
    <w:p w14:paraId="1F262CFE" w14:textId="77777777" w:rsidR="00CD659D" w:rsidRDefault="00CD659D" w:rsidP="00CD659D">
      <w:pPr>
        <w:pStyle w:val="BodyText"/>
      </w:pPr>
      <w:r>
        <w:t>LAST_UPDATE_DATE date not null,</w:t>
      </w:r>
    </w:p>
    <w:p w14:paraId="1698E07F" w14:textId="77777777" w:rsidR="00CD659D" w:rsidRDefault="00CD659D" w:rsidP="00CD659D">
      <w:pPr>
        <w:pStyle w:val="BodyText"/>
      </w:pPr>
      <w:r>
        <w:t xml:space="preserve">LAST_UPDATE_LOGIN </w:t>
      </w:r>
      <w:proofErr w:type="spellStart"/>
      <w:r>
        <w:t>bigint</w:t>
      </w:r>
      <w:proofErr w:type="spellEnd"/>
      <w:r>
        <w:t>,</w:t>
      </w:r>
    </w:p>
    <w:p w14:paraId="01E921E9" w14:textId="77777777" w:rsidR="00CD659D" w:rsidRDefault="00CD659D" w:rsidP="00CD659D">
      <w:pPr>
        <w:pStyle w:val="BodyText"/>
      </w:pPr>
      <w:r>
        <w:t>ATTRIBUTE_CATEGORY varchar(30),</w:t>
      </w:r>
    </w:p>
    <w:p w14:paraId="67C69CD7" w14:textId="77777777" w:rsidR="00CD659D" w:rsidRDefault="00CD659D" w:rsidP="00CD659D">
      <w:pPr>
        <w:pStyle w:val="BodyText"/>
      </w:pPr>
      <w:r>
        <w:t>ATTRIBUTE1 varchar(150),</w:t>
      </w:r>
    </w:p>
    <w:p w14:paraId="497BE2F6" w14:textId="77777777" w:rsidR="00CD659D" w:rsidRDefault="00CD659D" w:rsidP="00CD659D">
      <w:pPr>
        <w:pStyle w:val="BodyText"/>
      </w:pPr>
      <w:r>
        <w:t>ATTRIBUTE2 varchar(150),</w:t>
      </w:r>
    </w:p>
    <w:p w14:paraId="30BED5B4" w14:textId="77777777" w:rsidR="00CD659D" w:rsidRDefault="00CD659D" w:rsidP="00CD659D">
      <w:pPr>
        <w:pStyle w:val="BodyText"/>
      </w:pPr>
      <w:r>
        <w:t>ATTRIBUTE3 varchar(150),</w:t>
      </w:r>
    </w:p>
    <w:p w14:paraId="2419282B" w14:textId="77777777" w:rsidR="00CD659D" w:rsidRDefault="00CD659D" w:rsidP="00CD659D">
      <w:pPr>
        <w:pStyle w:val="BodyText"/>
      </w:pPr>
      <w:r>
        <w:t>ATTRIBUTE4 varchar(150),</w:t>
      </w:r>
    </w:p>
    <w:p w14:paraId="7426C1ED" w14:textId="77777777" w:rsidR="00CD659D" w:rsidRDefault="00CD659D" w:rsidP="00CD659D">
      <w:pPr>
        <w:pStyle w:val="BodyText"/>
      </w:pPr>
      <w:r>
        <w:t>ATTRIBUTE5 varchar(150),</w:t>
      </w:r>
    </w:p>
    <w:p w14:paraId="0DEA85CE" w14:textId="77777777" w:rsidR="00CD659D" w:rsidRDefault="00CD659D" w:rsidP="00CD659D">
      <w:pPr>
        <w:pStyle w:val="BodyText"/>
      </w:pPr>
      <w:r>
        <w:t>ATTRIBUTE6 varchar(150),</w:t>
      </w:r>
    </w:p>
    <w:p w14:paraId="791BE81B" w14:textId="77777777" w:rsidR="00CD659D" w:rsidRDefault="00CD659D" w:rsidP="00CD659D">
      <w:pPr>
        <w:pStyle w:val="BodyText"/>
      </w:pPr>
      <w:r>
        <w:t>ATTRIBUTE7 varchar(150),</w:t>
      </w:r>
    </w:p>
    <w:p w14:paraId="3EA43D75" w14:textId="77777777" w:rsidR="00CD659D" w:rsidRDefault="00CD659D" w:rsidP="00CD659D">
      <w:pPr>
        <w:pStyle w:val="BodyText"/>
      </w:pPr>
      <w:r>
        <w:t>ATTRIBUTE8 varchar(150),</w:t>
      </w:r>
    </w:p>
    <w:p w14:paraId="3DD68FD7" w14:textId="77777777" w:rsidR="00CD659D" w:rsidRDefault="00CD659D" w:rsidP="00CD659D">
      <w:pPr>
        <w:pStyle w:val="BodyText"/>
      </w:pPr>
      <w:r>
        <w:t>ATTRIBUTE9 varchar(150),</w:t>
      </w:r>
    </w:p>
    <w:p w14:paraId="6B58F8E1" w14:textId="77777777" w:rsidR="00CD659D" w:rsidRDefault="00CD659D" w:rsidP="00CD659D">
      <w:pPr>
        <w:pStyle w:val="BodyText"/>
      </w:pPr>
      <w:r>
        <w:t>ATTRIBUTE10 varchar(150),</w:t>
      </w:r>
    </w:p>
    <w:p w14:paraId="4F50BE68" w14:textId="77777777" w:rsidR="00CD659D" w:rsidRDefault="00CD659D" w:rsidP="00CD659D">
      <w:pPr>
        <w:pStyle w:val="BodyText"/>
      </w:pPr>
      <w:r>
        <w:t>ATTRIBUTE11 varchar(150),</w:t>
      </w:r>
    </w:p>
    <w:p w14:paraId="67A5808F" w14:textId="77777777" w:rsidR="00CD659D" w:rsidRDefault="00CD659D" w:rsidP="00CD659D">
      <w:pPr>
        <w:pStyle w:val="BodyText"/>
      </w:pPr>
      <w:r>
        <w:t>ATTRIBUTE12 varchar(150),</w:t>
      </w:r>
    </w:p>
    <w:p w14:paraId="5341D38D" w14:textId="77777777" w:rsidR="00CD659D" w:rsidRDefault="00CD659D" w:rsidP="00CD659D">
      <w:pPr>
        <w:pStyle w:val="BodyText"/>
      </w:pPr>
      <w:r>
        <w:t>ATTRIBUTE13 varchar(150),</w:t>
      </w:r>
    </w:p>
    <w:p w14:paraId="1F5DADC1" w14:textId="77777777" w:rsidR="00CD659D" w:rsidRDefault="00CD659D" w:rsidP="00CD659D">
      <w:pPr>
        <w:pStyle w:val="BodyText"/>
      </w:pPr>
      <w:r>
        <w:t>ATTRIBUTE14 varchar(150),</w:t>
      </w:r>
    </w:p>
    <w:p w14:paraId="67DF7D4F" w14:textId="77777777" w:rsidR="00CD659D" w:rsidRDefault="00CD659D" w:rsidP="00CD659D">
      <w:pPr>
        <w:pStyle w:val="BodyText"/>
      </w:pPr>
      <w:r>
        <w:t>ATTRIBUTE15 varchar(150),</w:t>
      </w:r>
    </w:p>
    <w:p w14:paraId="4C2948E4" w14:textId="77777777" w:rsidR="00CD659D" w:rsidRDefault="00CD659D" w:rsidP="00CD659D">
      <w:pPr>
        <w:pStyle w:val="BodyText"/>
      </w:pPr>
    </w:p>
    <w:p w14:paraId="03D72262" w14:textId="77777777" w:rsidR="00CD659D" w:rsidRDefault="00CD659D" w:rsidP="00CD659D">
      <w:pPr>
        <w:pStyle w:val="BodyText"/>
      </w:pPr>
      <w:r>
        <w:t xml:space="preserve">  </w:t>
      </w:r>
    </w:p>
    <w:p w14:paraId="6F4EC58B" w14:textId="77777777" w:rsidR="00CD659D" w:rsidRDefault="00CD659D" w:rsidP="00CD659D">
      <w:pPr>
        <w:pStyle w:val="BodyText"/>
      </w:pPr>
      <w:r>
        <w:lastRenderedPageBreak/>
        <w:t>PRIMARY KEY (`LINE_ID`),</w:t>
      </w:r>
    </w:p>
    <w:p w14:paraId="3BFD4B53" w14:textId="77777777" w:rsidR="00CD659D" w:rsidRDefault="00CD659D" w:rsidP="00CD659D">
      <w:pPr>
        <w:pStyle w:val="BodyText"/>
      </w:pPr>
      <w:r>
        <w:t>UNIQUE INDEX `CUX_OM_CUSTOMERS_46323_U1` (`LINE_ID`) VISIBLE,</w:t>
      </w:r>
    </w:p>
    <w:p w14:paraId="7F3F834B" w14:textId="77777777" w:rsidR="00CD659D" w:rsidRDefault="00CD659D" w:rsidP="00CD659D">
      <w:pPr>
        <w:pStyle w:val="BodyText"/>
      </w:pPr>
      <w:r>
        <w:t>INDEX `CUX_OM_CUSTOMERS_46323_N1` (`HEADER_ID`) VISIBLE,</w:t>
      </w:r>
    </w:p>
    <w:p w14:paraId="3822F583" w14:textId="429CD3C6" w:rsidR="00CD659D" w:rsidRDefault="00CD659D" w:rsidP="00CD659D">
      <w:pPr>
        <w:pStyle w:val="BodyText"/>
      </w:pPr>
      <w:r>
        <w:t>INDEX `CUX_OM_CUSTOMERS_46323_N2` (`ITEM_ID`) VISIBLE);</w:t>
      </w:r>
    </w:p>
    <w:p w14:paraId="09C0BDC8" w14:textId="726476EC" w:rsidR="007C5D15" w:rsidRDefault="007C5D15" w:rsidP="007C5D15">
      <w:pPr>
        <w:pStyle w:val="BodyText"/>
      </w:pPr>
    </w:p>
    <w:p w14:paraId="7A49BE7E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2</w:t>
      </w:r>
    </w:p>
    <w:p w14:paraId="7A1DEE31" w14:textId="1A2AF588" w:rsidR="00150221" w:rsidRDefault="00674361" w:rsidP="00150221">
      <w:pPr>
        <w:pStyle w:val="BodyText"/>
      </w:pPr>
      <w:r w:rsidRPr="00674361">
        <w:t>Please import the corresponding table data in the file: "1</w:t>
      </w:r>
      <w:r>
        <w:t xml:space="preserve"> – Table Data</w:t>
      </w:r>
      <w:r w:rsidRPr="00674361">
        <w:t>.xlsx" into the table</w:t>
      </w:r>
      <w:r w:rsidR="00150221">
        <w:rPr>
          <w:rFonts w:hint="eastAsia"/>
        </w:rPr>
        <w:t>。</w:t>
      </w:r>
    </w:p>
    <w:p w14:paraId="3F5BC3F3" w14:textId="3CD113A7" w:rsidR="00090215" w:rsidRDefault="00090215" w:rsidP="00150221">
      <w:pPr>
        <w:pStyle w:val="BodyText"/>
      </w:pPr>
      <w:r>
        <w:t>Answer:</w:t>
      </w:r>
    </w:p>
    <w:p w14:paraId="35659143" w14:textId="79DF6A8E" w:rsidR="00090215" w:rsidRDefault="00090215" w:rsidP="00090215">
      <w:pPr>
        <w:pStyle w:val="BodyText"/>
      </w:pPr>
      <w:r>
        <w:rPr>
          <w:rFonts w:hint="eastAsia"/>
        </w:rPr>
        <w:t>1</w:t>
      </w:r>
      <w:r>
        <w:rPr>
          <w:rFonts w:hint="eastAsia"/>
        </w:rPr>
        <w:t>．</w:t>
      </w:r>
      <w:r w:rsidRPr="00A743D2">
        <w:t>CUX_</w:t>
      </w:r>
      <w:r>
        <w:t>OM_CUSTOMERS</w:t>
      </w:r>
      <w:r w:rsidRPr="00A743D2">
        <w:t>_</w:t>
      </w:r>
      <w:r>
        <w:t>46323</w:t>
      </w:r>
    </w:p>
    <w:p w14:paraId="69F0D62A" w14:textId="76E0F845" w:rsidR="00090215" w:rsidRDefault="00090215" w:rsidP="00090215">
      <w:pPr>
        <w:pStyle w:val="BodyText"/>
      </w:pPr>
      <w:r>
        <w:rPr>
          <w:noProof/>
        </w:rPr>
        <w:drawing>
          <wp:inline distT="0" distB="0" distL="0" distR="0" wp14:anchorId="732AD50C" wp14:editId="46A407B7">
            <wp:extent cx="6629400" cy="3729990"/>
            <wp:effectExtent l="0" t="0" r="0" b="3810"/>
            <wp:docPr id="7557999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2491" w14:textId="77777777" w:rsidR="00090215" w:rsidRDefault="00090215" w:rsidP="00090215">
      <w:pPr>
        <w:pStyle w:val="BodyText"/>
      </w:pPr>
    </w:p>
    <w:p w14:paraId="3CA714C0" w14:textId="77777777" w:rsidR="00090215" w:rsidRDefault="00090215" w:rsidP="00090215">
      <w:pPr>
        <w:pStyle w:val="BodyText"/>
      </w:pPr>
    </w:p>
    <w:p w14:paraId="0A285C8B" w14:textId="77777777" w:rsidR="00090215" w:rsidRDefault="00090215" w:rsidP="00090215">
      <w:pPr>
        <w:pStyle w:val="BodyText"/>
      </w:pPr>
    </w:p>
    <w:p w14:paraId="58C4779D" w14:textId="77777777" w:rsidR="00090215" w:rsidRDefault="00090215" w:rsidP="00090215">
      <w:pPr>
        <w:pStyle w:val="BodyText"/>
      </w:pPr>
    </w:p>
    <w:p w14:paraId="64DE70C0" w14:textId="77777777" w:rsidR="00090215" w:rsidRDefault="00090215" w:rsidP="00090215">
      <w:pPr>
        <w:pStyle w:val="BodyText"/>
      </w:pPr>
    </w:p>
    <w:p w14:paraId="27736901" w14:textId="77777777" w:rsidR="00090215" w:rsidRDefault="00090215" w:rsidP="00090215">
      <w:pPr>
        <w:pStyle w:val="BodyText"/>
      </w:pPr>
    </w:p>
    <w:p w14:paraId="604C6071" w14:textId="77777777" w:rsidR="00090215" w:rsidRDefault="00090215" w:rsidP="00090215">
      <w:pPr>
        <w:pStyle w:val="BodyText"/>
      </w:pPr>
    </w:p>
    <w:p w14:paraId="0364D804" w14:textId="77777777" w:rsidR="00090215" w:rsidRDefault="00090215" w:rsidP="00090215">
      <w:pPr>
        <w:pStyle w:val="BodyText"/>
      </w:pPr>
    </w:p>
    <w:p w14:paraId="2E2C2D8C" w14:textId="77777777" w:rsidR="00090215" w:rsidRDefault="00090215" w:rsidP="00090215">
      <w:pPr>
        <w:pStyle w:val="BodyText"/>
      </w:pPr>
    </w:p>
    <w:p w14:paraId="14827FA6" w14:textId="4F9D3FB0" w:rsidR="00090215" w:rsidRDefault="00090215" w:rsidP="00090215">
      <w:pPr>
        <w:pStyle w:val="BodyText"/>
      </w:pPr>
      <w:r>
        <w:lastRenderedPageBreak/>
        <w:t>2</w:t>
      </w:r>
      <w:r>
        <w:rPr>
          <w:rFonts w:hint="eastAsia"/>
        </w:rPr>
        <w:t>．</w:t>
      </w:r>
      <w:r w:rsidRPr="00A743D2">
        <w:t>CUX_</w:t>
      </w:r>
      <w:r>
        <w:t>OM_ITEMS</w:t>
      </w:r>
      <w:r w:rsidRPr="00A743D2">
        <w:t>_</w:t>
      </w:r>
      <w:r>
        <w:t>46323</w:t>
      </w:r>
    </w:p>
    <w:p w14:paraId="352599F5" w14:textId="56EF1461" w:rsidR="00090215" w:rsidRDefault="00090215" w:rsidP="00090215">
      <w:pPr>
        <w:pStyle w:val="BodyText"/>
      </w:pPr>
      <w:r>
        <w:rPr>
          <w:noProof/>
        </w:rPr>
        <w:drawing>
          <wp:inline distT="0" distB="0" distL="0" distR="0" wp14:anchorId="037F44CE" wp14:editId="0BE40BC4">
            <wp:extent cx="6629400" cy="3729990"/>
            <wp:effectExtent l="0" t="0" r="0" b="3810"/>
            <wp:docPr id="148788182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8182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C1A5" w14:textId="23FA56AD" w:rsidR="00090215" w:rsidRDefault="00090215" w:rsidP="00090215">
      <w:pPr>
        <w:pStyle w:val="BodyText"/>
      </w:pPr>
      <w:r>
        <w:t>3</w:t>
      </w:r>
      <w:r>
        <w:rPr>
          <w:rFonts w:hint="eastAsia"/>
        </w:rPr>
        <w:t>．</w:t>
      </w:r>
      <w:r>
        <w:t>CUX_OM_</w:t>
      </w:r>
      <w:r w:rsidRPr="00A743D2">
        <w:t>HEADERS_</w:t>
      </w:r>
      <w:r>
        <w:t>46323</w:t>
      </w:r>
    </w:p>
    <w:p w14:paraId="4B560F8C" w14:textId="1F7DBD06" w:rsidR="00090215" w:rsidRDefault="00090215" w:rsidP="00090215">
      <w:pPr>
        <w:pStyle w:val="BodyText"/>
      </w:pPr>
      <w:r>
        <w:rPr>
          <w:noProof/>
        </w:rPr>
        <w:drawing>
          <wp:inline distT="0" distB="0" distL="0" distR="0" wp14:anchorId="537587D4" wp14:editId="0F3F4621">
            <wp:extent cx="6629400" cy="3729990"/>
            <wp:effectExtent l="0" t="0" r="0" b="3810"/>
            <wp:docPr id="20538756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7566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478C" w14:textId="77777777" w:rsidR="00090215" w:rsidRDefault="00090215" w:rsidP="00090215">
      <w:pPr>
        <w:pStyle w:val="BodyText"/>
      </w:pPr>
    </w:p>
    <w:p w14:paraId="407CB593" w14:textId="7C70AA61" w:rsidR="00090215" w:rsidRDefault="00090215" w:rsidP="00090215">
      <w:pPr>
        <w:pStyle w:val="BodyText"/>
      </w:pPr>
      <w:r>
        <w:lastRenderedPageBreak/>
        <w:t>4</w:t>
      </w:r>
      <w:r>
        <w:rPr>
          <w:rFonts w:hint="eastAsia"/>
        </w:rPr>
        <w:t>．</w:t>
      </w:r>
      <w:r>
        <w:t>CUX_OM_</w:t>
      </w:r>
      <w:r w:rsidRPr="00A743D2">
        <w:t>LINES_</w:t>
      </w:r>
      <w:r>
        <w:t>46323</w:t>
      </w:r>
    </w:p>
    <w:p w14:paraId="5DF39327" w14:textId="74EC0A89" w:rsidR="00090215" w:rsidRPr="00150221" w:rsidRDefault="00090215" w:rsidP="00090215">
      <w:pPr>
        <w:pStyle w:val="BodyText"/>
      </w:pPr>
      <w:r>
        <w:rPr>
          <w:noProof/>
        </w:rPr>
        <w:drawing>
          <wp:inline distT="0" distB="0" distL="0" distR="0" wp14:anchorId="66C7713A" wp14:editId="078187B1">
            <wp:extent cx="6629400" cy="3729990"/>
            <wp:effectExtent l="0" t="0" r="0" b="3810"/>
            <wp:docPr id="55063964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964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21AB" w14:textId="77777777" w:rsidR="00090215" w:rsidRDefault="00090215" w:rsidP="00150221">
      <w:pPr>
        <w:pStyle w:val="BodyText"/>
      </w:pPr>
    </w:p>
    <w:p w14:paraId="6947C8E8" w14:textId="77777777" w:rsidR="00150221" w:rsidRDefault="00150221" w:rsidP="00150221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3</w:t>
      </w:r>
    </w:p>
    <w:p w14:paraId="01F356E9" w14:textId="1DBCD3CC" w:rsidR="009F7C53" w:rsidRDefault="00674361" w:rsidP="009F7C53">
      <w:pPr>
        <w:pStyle w:val="BodyText"/>
      </w:pPr>
      <w:r>
        <w:rPr>
          <w:rFonts w:hint="eastAsia"/>
        </w:rPr>
        <w:t>C</w:t>
      </w:r>
      <w:r>
        <w:t>reate a view</w:t>
      </w:r>
      <w:r w:rsidR="009F7C53">
        <w:t>：</w:t>
      </w:r>
      <w:r w:rsidR="009F7C53">
        <w:rPr>
          <w:rFonts w:hint="eastAsia"/>
        </w:rPr>
        <w:t>CUX</w:t>
      </w:r>
      <w:r w:rsidR="009F7C53">
        <w:t>_</w:t>
      </w:r>
      <w:r w:rsidR="00F845C7">
        <w:t>OM_</w:t>
      </w:r>
      <w:r w:rsidR="009F7C53">
        <w:t>HEADERS_V</w:t>
      </w:r>
    </w:p>
    <w:p w14:paraId="6F59C7F6" w14:textId="755987BF" w:rsidR="00150221" w:rsidRDefault="00674361" w:rsidP="009F7C53">
      <w:pPr>
        <w:pStyle w:val="BodyText"/>
        <w:numPr>
          <w:ilvl w:val="0"/>
          <w:numId w:val="34"/>
        </w:numPr>
      </w:pPr>
      <w:r>
        <w:rPr>
          <w:rFonts w:hint="eastAsia"/>
        </w:rPr>
        <w:t>view</w:t>
      </w:r>
      <w:r w:rsidR="0053095F">
        <w:t>：</w:t>
      </w:r>
      <w:r w:rsidR="0053095F">
        <w:rPr>
          <w:rFonts w:hint="eastAsia"/>
        </w:rPr>
        <w:t>CUX</w:t>
      </w:r>
      <w:r w:rsidR="0053095F">
        <w:t>_</w:t>
      </w:r>
      <w:r w:rsidR="00F845C7">
        <w:t>OM_</w:t>
      </w:r>
      <w:r w:rsidR="0053095F">
        <w:t>HEADERS_V</w:t>
      </w:r>
    </w:p>
    <w:tbl>
      <w:tblPr>
        <w:tblW w:w="0" w:type="auto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18"/>
        <w:gridCol w:w="1800"/>
        <w:gridCol w:w="900"/>
        <w:gridCol w:w="720"/>
        <w:gridCol w:w="1638"/>
      </w:tblGrid>
      <w:tr w:rsidR="00351F33" w14:paraId="3CA21402" w14:textId="77777777" w:rsidTr="0004662C">
        <w:trPr>
          <w:cantSplit/>
          <w:tblHeader/>
        </w:trPr>
        <w:tc>
          <w:tcPr>
            <w:tcW w:w="2718" w:type="dxa"/>
            <w:tcBorders>
              <w:bottom w:val="nil"/>
              <w:right w:val="nil"/>
            </w:tcBorders>
            <w:shd w:val="pct10" w:color="auto" w:fill="auto"/>
          </w:tcPr>
          <w:p w14:paraId="625925B9" w14:textId="72303A0C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ield</w:t>
            </w:r>
          </w:p>
        </w:tc>
        <w:tc>
          <w:tcPr>
            <w:tcW w:w="180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110916A2" w14:textId="79E55E50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Type</w:t>
            </w:r>
          </w:p>
        </w:tc>
        <w:tc>
          <w:tcPr>
            <w:tcW w:w="900" w:type="dxa"/>
            <w:tcBorders>
              <w:left w:val="single" w:sz="4" w:space="0" w:color="auto"/>
              <w:bottom w:val="nil"/>
              <w:right w:val="nil"/>
            </w:tcBorders>
            <w:shd w:val="pct10" w:color="auto" w:fill="auto"/>
          </w:tcPr>
          <w:p w14:paraId="24B5F1F6" w14:textId="452243CD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  <w:r>
              <w:rPr>
                <w:sz w:val="20"/>
              </w:rPr>
              <w:t>ullable</w:t>
            </w:r>
          </w:p>
        </w:tc>
        <w:tc>
          <w:tcPr>
            <w:tcW w:w="720" w:type="dxa"/>
            <w:tcBorders>
              <w:left w:val="nil"/>
              <w:bottom w:val="nil"/>
              <w:right w:val="single" w:sz="4" w:space="0" w:color="auto"/>
            </w:tcBorders>
            <w:shd w:val="pct10" w:color="auto" w:fill="auto"/>
          </w:tcPr>
          <w:p w14:paraId="73102B2D" w14:textId="4940F10A" w:rsidR="00351F33" w:rsidRPr="00AF5D26" w:rsidRDefault="00351F33" w:rsidP="00351F33">
            <w:pPr>
              <w:pStyle w:val="TableHeading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D</w:t>
            </w:r>
            <w:r>
              <w:rPr>
                <w:sz w:val="20"/>
              </w:rPr>
              <w:t>efaultValue</w:t>
            </w:r>
            <w:proofErr w:type="spellEnd"/>
          </w:p>
        </w:tc>
        <w:tc>
          <w:tcPr>
            <w:tcW w:w="1638" w:type="dxa"/>
            <w:tcBorders>
              <w:left w:val="single" w:sz="4" w:space="0" w:color="auto"/>
              <w:bottom w:val="nil"/>
            </w:tcBorders>
            <w:shd w:val="pct10" w:color="auto" w:fill="auto"/>
          </w:tcPr>
          <w:p w14:paraId="4E55621F" w14:textId="340E4E94" w:rsidR="00351F33" w:rsidRPr="00AF5D26" w:rsidRDefault="00351F33" w:rsidP="00351F33">
            <w:pPr>
              <w:pStyle w:val="TableHeading"/>
              <w:rPr>
                <w:sz w:val="20"/>
              </w:rPr>
            </w:pPr>
            <w:r>
              <w:rPr>
                <w:rFonts w:hint="eastAsia"/>
                <w:sz w:val="20"/>
              </w:rPr>
              <w:t>Descri</w:t>
            </w:r>
            <w:r>
              <w:rPr>
                <w:sz w:val="20"/>
              </w:rPr>
              <w:t>ption</w:t>
            </w:r>
          </w:p>
        </w:tc>
      </w:tr>
      <w:tr w:rsidR="00351F33" w14:paraId="5D0B9148" w14:textId="77777777" w:rsidTr="0004662C">
        <w:trPr>
          <w:cantSplit/>
          <w:trHeight w:hRule="exact" w:val="60"/>
          <w:tblHeader/>
        </w:trPr>
        <w:tc>
          <w:tcPr>
            <w:tcW w:w="2718" w:type="dxa"/>
            <w:tcBorders>
              <w:left w:val="nil"/>
              <w:right w:val="nil"/>
            </w:tcBorders>
            <w:shd w:val="pct50" w:color="auto" w:fill="auto"/>
          </w:tcPr>
          <w:p w14:paraId="30E654E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80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0F5453B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311CBB5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720" w:type="dxa"/>
            <w:tcBorders>
              <w:left w:val="nil"/>
              <w:right w:val="single" w:sz="4" w:space="0" w:color="auto"/>
            </w:tcBorders>
            <w:shd w:val="pct50" w:color="auto" w:fill="auto"/>
          </w:tcPr>
          <w:p w14:paraId="364B0DD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  <w:right w:val="nil"/>
            </w:tcBorders>
            <w:shd w:val="pct50" w:color="auto" w:fill="auto"/>
          </w:tcPr>
          <w:p w14:paraId="785E846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0E01743" w14:textId="77777777" w:rsidTr="0004662C">
        <w:trPr>
          <w:cantSplit/>
        </w:trPr>
        <w:tc>
          <w:tcPr>
            <w:tcW w:w="2718" w:type="dxa"/>
            <w:tcBorders>
              <w:top w:val="nil"/>
            </w:tcBorders>
          </w:tcPr>
          <w:p w14:paraId="66A2A704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HEADER_ID</w:t>
            </w:r>
          </w:p>
        </w:tc>
        <w:tc>
          <w:tcPr>
            <w:tcW w:w="1800" w:type="dxa"/>
            <w:tcBorders>
              <w:top w:val="nil"/>
              <w:right w:val="single" w:sz="4" w:space="0" w:color="auto"/>
            </w:tcBorders>
          </w:tcPr>
          <w:p w14:paraId="08EE2E68" w14:textId="4DA48E18" w:rsidR="00351F33" w:rsidRPr="00C41917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</w:tcBorders>
          </w:tcPr>
          <w:p w14:paraId="3476F91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top w:val="nil"/>
              <w:right w:val="single" w:sz="4" w:space="0" w:color="auto"/>
            </w:tcBorders>
          </w:tcPr>
          <w:p w14:paraId="533FA34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top w:val="nil"/>
              <w:left w:val="single" w:sz="4" w:space="0" w:color="auto"/>
            </w:tcBorders>
          </w:tcPr>
          <w:p w14:paraId="4B66C6A9" w14:textId="1A28C7BF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12B6A8EC" w14:textId="77777777" w:rsidTr="0004662C">
        <w:trPr>
          <w:cantSplit/>
        </w:trPr>
        <w:tc>
          <w:tcPr>
            <w:tcW w:w="2718" w:type="dxa"/>
          </w:tcPr>
          <w:p w14:paraId="6FE94552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3154EC7" w14:textId="386BC12C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37C0907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8731821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716183" w14:textId="2983A07D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C58632E" w14:textId="77777777" w:rsidTr="0004662C">
        <w:trPr>
          <w:cantSplit/>
        </w:trPr>
        <w:tc>
          <w:tcPr>
            <w:tcW w:w="2718" w:type="dxa"/>
          </w:tcPr>
          <w:p w14:paraId="047B206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99009E">
              <w:rPr>
                <w:sz w:val="20"/>
              </w:rPr>
              <w:t>_ID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96F1E1" w14:textId="1AA8C838" w:rsidR="00351F33" w:rsidRPr="006E5064" w:rsidRDefault="00095575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3C9EBC6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466FD20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E09784A" w14:textId="39B0946E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4AB07C73" w14:textId="77777777" w:rsidTr="0004662C">
        <w:trPr>
          <w:cantSplit/>
        </w:trPr>
        <w:tc>
          <w:tcPr>
            <w:tcW w:w="2718" w:type="dxa"/>
          </w:tcPr>
          <w:p w14:paraId="15E1D3AD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3823FFC" w14:textId="77777777" w:rsidR="00351F33" w:rsidRPr="006E5064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6DD59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4BF4AC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A3C459" w14:textId="463B229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43E77CC" w14:textId="77777777" w:rsidTr="0004662C">
        <w:trPr>
          <w:cantSplit/>
        </w:trPr>
        <w:tc>
          <w:tcPr>
            <w:tcW w:w="2718" w:type="dxa"/>
          </w:tcPr>
          <w:p w14:paraId="6FA313C1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ORDER_STATUS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E39B3FE" w14:textId="6D663F41" w:rsidR="00351F33" w:rsidRPr="0099009E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30</w:t>
            </w:r>
            <w:r w:rsidR="00351F33" w:rsidRPr="0099009E">
              <w:rPr>
                <w:sz w:val="20"/>
              </w:rPr>
              <w:t>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BB12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1B73E0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DD41951" w14:textId="19498D63" w:rsidR="00351F33" w:rsidRDefault="00674361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status</w:t>
            </w:r>
            <w:r>
              <w:rPr>
                <w:sz w:val="20"/>
              </w:rPr>
              <w:t xml:space="preserve"> list:</w:t>
            </w:r>
          </w:p>
          <w:p w14:paraId="2CDC12CA" w14:textId="79EF91E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UNAPPROVED</w:t>
            </w:r>
          </w:p>
          <w:p w14:paraId="11C9AB79" w14:textId="47CDB8DD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APPROVED</w:t>
            </w:r>
          </w:p>
          <w:p w14:paraId="00C3FD81" w14:textId="05E81939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CANCELLED</w:t>
            </w:r>
          </w:p>
          <w:p w14:paraId="79E0E858" w14:textId="15A9B80A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CLOSED</w:t>
            </w:r>
          </w:p>
        </w:tc>
      </w:tr>
      <w:tr w:rsidR="00351F33" w14:paraId="3C89035D" w14:textId="77777777" w:rsidTr="0004662C">
        <w:trPr>
          <w:cantSplit/>
        </w:trPr>
        <w:tc>
          <w:tcPr>
            <w:tcW w:w="2718" w:type="dxa"/>
          </w:tcPr>
          <w:p w14:paraId="2B86ADD8" w14:textId="77777777" w:rsidR="00351F33" w:rsidRPr="0099009E" w:rsidRDefault="00351F33" w:rsidP="00351F33">
            <w:pPr>
              <w:pStyle w:val="TableText"/>
              <w:rPr>
                <w:sz w:val="20"/>
              </w:rPr>
            </w:pPr>
            <w:r w:rsidRPr="0099009E">
              <w:rPr>
                <w:sz w:val="20"/>
              </w:rPr>
              <w:t>DESCRIPTION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C7FE0D" w14:textId="3114340B" w:rsidR="00351F33" w:rsidRPr="006E5064" w:rsidRDefault="004071BE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>
              <w:rPr>
                <w:sz w:val="20"/>
              </w:rPr>
              <w:t>(</w:t>
            </w:r>
            <w:r w:rsidR="00351F33">
              <w:rPr>
                <w:rFonts w:hint="eastAsia"/>
                <w:sz w:val="20"/>
              </w:rPr>
              <w:t>24</w:t>
            </w:r>
            <w:r w:rsidR="00351F33" w:rsidRPr="006E5064">
              <w:rPr>
                <w:sz w:val="20"/>
              </w:rPr>
              <w:t>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B6A169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0FF2290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81BC608" w14:textId="2B0605A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47C06AA" w14:textId="77777777" w:rsidTr="0004662C">
        <w:trPr>
          <w:cantSplit/>
        </w:trPr>
        <w:tc>
          <w:tcPr>
            <w:tcW w:w="2718" w:type="dxa"/>
          </w:tcPr>
          <w:p w14:paraId="6F52D4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7A30144" w14:textId="497A4369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37460A7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AC9D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126A11" w14:textId="21132C49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6AAEFCF" w14:textId="77777777" w:rsidTr="0004662C">
        <w:trPr>
          <w:cantSplit/>
        </w:trPr>
        <w:tc>
          <w:tcPr>
            <w:tcW w:w="2718" w:type="dxa"/>
          </w:tcPr>
          <w:p w14:paraId="45185E3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CREATION_DATE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2E3D94B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14069D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4E6BE2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48D9572" w14:textId="7796BFD6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AED59B" w14:textId="77777777" w:rsidTr="0004662C">
        <w:trPr>
          <w:cantSplit/>
        </w:trPr>
        <w:tc>
          <w:tcPr>
            <w:tcW w:w="2718" w:type="dxa"/>
          </w:tcPr>
          <w:p w14:paraId="26BEB749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LAST_UPDATED_BY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D8A3240" w14:textId="4E433D51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39B6AD13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01A7411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1E37291" w14:textId="6D4A7458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BE99516" w14:textId="77777777" w:rsidTr="0004662C">
        <w:trPr>
          <w:cantSplit/>
        </w:trPr>
        <w:tc>
          <w:tcPr>
            <w:tcW w:w="2718" w:type="dxa"/>
          </w:tcPr>
          <w:p w14:paraId="0745663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LAST_UPDATE_DATE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C701538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DATE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2EABDC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N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7ED96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768008B" w14:textId="5C5E3AB2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7A7FA98" w14:textId="77777777" w:rsidTr="0004662C">
        <w:trPr>
          <w:cantSplit/>
        </w:trPr>
        <w:tc>
          <w:tcPr>
            <w:tcW w:w="2718" w:type="dxa"/>
          </w:tcPr>
          <w:p w14:paraId="1B093680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LAST_UPDATE_LOGIN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4B7C873E" w14:textId="5331FCE6" w:rsidR="00351F33" w:rsidRPr="00C41917" w:rsidRDefault="00095575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BIGINT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35D3EF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B44B98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068F6F28" w14:textId="25FE99B4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D12D00D" w14:textId="77777777" w:rsidTr="0004662C">
        <w:trPr>
          <w:cantSplit/>
        </w:trPr>
        <w:tc>
          <w:tcPr>
            <w:tcW w:w="2718" w:type="dxa"/>
          </w:tcPr>
          <w:p w14:paraId="12456161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lastRenderedPageBreak/>
              <w:t>ATTRIBUTE_CATEGORY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AB576A5" w14:textId="51C8E5BD" w:rsidR="00351F33" w:rsidRPr="00C41917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E955874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26F430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16BBBDD" w14:textId="335B5C78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D1E6ACC" w14:textId="77777777" w:rsidTr="0004662C">
        <w:trPr>
          <w:cantSplit/>
        </w:trPr>
        <w:tc>
          <w:tcPr>
            <w:tcW w:w="2718" w:type="dxa"/>
          </w:tcPr>
          <w:p w14:paraId="25C430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2773EAC" w14:textId="2EB126A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3AC40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23DC22C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64EEE71" w14:textId="52F72569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294049AC" w14:textId="77777777" w:rsidTr="0004662C">
        <w:trPr>
          <w:cantSplit/>
        </w:trPr>
        <w:tc>
          <w:tcPr>
            <w:tcW w:w="2718" w:type="dxa"/>
          </w:tcPr>
          <w:p w14:paraId="22F3F6C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44F85B1" w14:textId="3B84ECD8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9C896C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F4CB14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C399CC6" w14:textId="6E63015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52EDE0E" w14:textId="77777777" w:rsidTr="0004662C">
        <w:trPr>
          <w:cantSplit/>
        </w:trPr>
        <w:tc>
          <w:tcPr>
            <w:tcW w:w="2718" w:type="dxa"/>
          </w:tcPr>
          <w:p w14:paraId="22571A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B304AD" w14:textId="1ECED62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8C70D2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74F923D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2AA2A8B" w14:textId="67382CE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907B340" w14:textId="77777777" w:rsidTr="0004662C">
        <w:trPr>
          <w:cantSplit/>
        </w:trPr>
        <w:tc>
          <w:tcPr>
            <w:tcW w:w="2718" w:type="dxa"/>
          </w:tcPr>
          <w:p w14:paraId="4209847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2BD114" w14:textId="385C6785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600ABC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2CBD8E0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14BEE75" w14:textId="71200F01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C97F3C0" w14:textId="77777777" w:rsidTr="0004662C">
        <w:trPr>
          <w:cantSplit/>
        </w:trPr>
        <w:tc>
          <w:tcPr>
            <w:tcW w:w="2718" w:type="dxa"/>
          </w:tcPr>
          <w:p w14:paraId="377499A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F37A22B" w14:textId="264BCB4F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45500D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C0D50C8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15E0CFFE" w14:textId="75EC9F2F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42E9C98E" w14:textId="77777777" w:rsidTr="0004662C">
        <w:trPr>
          <w:cantSplit/>
        </w:trPr>
        <w:tc>
          <w:tcPr>
            <w:tcW w:w="2718" w:type="dxa"/>
          </w:tcPr>
          <w:p w14:paraId="1C6EFA9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ATTRIBUTE6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8907E25" w14:textId="13764E0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A4444F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172E7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C5E90E7" w14:textId="11A3B7C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0B12E0D" w14:textId="77777777" w:rsidTr="0004662C">
        <w:trPr>
          <w:cantSplit/>
        </w:trPr>
        <w:tc>
          <w:tcPr>
            <w:tcW w:w="2718" w:type="dxa"/>
          </w:tcPr>
          <w:p w14:paraId="1DE62C0C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ATTRIBUTE7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2348B92" w14:textId="5D58BC6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54DB3741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8E3A2E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FEEA15C" w14:textId="50CEF25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585B0B69" w14:textId="77777777" w:rsidTr="0004662C">
        <w:trPr>
          <w:cantSplit/>
        </w:trPr>
        <w:tc>
          <w:tcPr>
            <w:tcW w:w="2718" w:type="dxa"/>
          </w:tcPr>
          <w:p w14:paraId="78406436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ATTRIBUTE8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951745C" w14:textId="5F0BDC9C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4E9DA4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A68462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4D5887B5" w14:textId="2E33B64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5F23051" w14:textId="77777777" w:rsidTr="0004662C">
        <w:trPr>
          <w:cantSplit/>
        </w:trPr>
        <w:tc>
          <w:tcPr>
            <w:tcW w:w="2718" w:type="dxa"/>
          </w:tcPr>
          <w:p w14:paraId="37D1A11F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ATTRIBUTE9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01F0446" w14:textId="62588AF1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0F3950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BA8C55F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4A8AC98" w14:textId="10E5280D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2FA604D" w14:textId="77777777" w:rsidTr="0004662C">
        <w:trPr>
          <w:cantSplit/>
        </w:trPr>
        <w:tc>
          <w:tcPr>
            <w:tcW w:w="2718" w:type="dxa"/>
          </w:tcPr>
          <w:p w14:paraId="373458E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ATTRIBUTE10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6E42BE8D" w14:textId="50F7E952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195090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1D8746DA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69B5EAB7" w14:textId="423E35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0A15238C" w14:textId="77777777" w:rsidTr="0004662C">
        <w:trPr>
          <w:cantSplit/>
        </w:trPr>
        <w:tc>
          <w:tcPr>
            <w:tcW w:w="2718" w:type="dxa"/>
          </w:tcPr>
          <w:p w14:paraId="5A4D1A13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ATTRIBUTE11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5AEE3C45" w14:textId="1F9694FD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008B0D18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71820604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42DBF6B" w14:textId="678A802B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3227095" w14:textId="77777777" w:rsidTr="0004662C">
        <w:trPr>
          <w:cantSplit/>
        </w:trPr>
        <w:tc>
          <w:tcPr>
            <w:tcW w:w="2718" w:type="dxa"/>
          </w:tcPr>
          <w:p w14:paraId="680163C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ATTRIBUTE12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85D08A2" w14:textId="684476D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4420EBB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DFED20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3CBF928" w14:textId="4763F1C0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7684A964" w14:textId="77777777" w:rsidTr="0004662C">
        <w:trPr>
          <w:cantSplit/>
        </w:trPr>
        <w:tc>
          <w:tcPr>
            <w:tcW w:w="2718" w:type="dxa"/>
          </w:tcPr>
          <w:p w14:paraId="0B460A7B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ATTRIBUTE13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190CB806" w14:textId="34BA6250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17FC7F8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4CB4D3C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502D578D" w14:textId="603E1D74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39EF3788" w14:textId="77777777" w:rsidTr="0004662C">
        <w:trPr>
          <w:cantSplit/>
        </w:trPr>
        <w:tc>
          <w:tcPr>
            <w:tcW w:w="2718" w:type="dxa"/>
          </w:tcPr>
          <w:p w14:paraId="5A63541E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ATTRIBUTE14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2F9EE73B" w14:textId="4273568A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197E39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330C4EF6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A3E0FC0" w14:textId="49FCC8A7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1A24ED4F" w14:textId="77777777" w:rsidTr="0004662C">
        <w:trPr>
          <w:cantSplit/>
        </w:trPr>
        <w:tc>
          <w:tcPr>
            <w:tcW w:w="2718" w:type="dxa"/>
          </w:tcPr>
          <w:p w14:paraId="29321CC5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ATTRIBUTE15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02868C89" w14:textId="6A68D64E" w:rsidR="00351F33" w:rsidRDefault="004071BE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VARCHAR</w:t>
            </w:r>
            <w:r w:rsidR="00351F33">
              <w:rPr>
                <w:rFonts w:hint="eastAsia"/>
                <w:sz w:val="20"/>
              </w:rPr>
              <w:t>(150)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7ECA0482" w14:textId="77777777" w:rsidR="00351F33" w:rsidRDefault="00351F33" w:rsidP="00351F33">
            <w:pPr>
              <w:pStyle w:val="TableText"/>
              <w:rPr>
                <w:sz w:val="20"/>
              </w:rPr>
            </w:pPr>
            <w:r>
              <w:rPr>
                <w:rFonts w:hint="eastAsia"/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71BFDE5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77E7FEBF" w14:textId="01AA7C86" w:rsidR="00351F33" w:rsidRDefault="00351F33" w:rsidP="00351F33">
            <w:pPr>
              <w:pStyle w:val="TableText"/>
              <w:rPr>
                <w:sz w:val="20"/>
              </w:rPr>
            </w:pPr>
          </w:p>
        </w:tc>
      </w:tr>
      <w:tr w:rsidR="00351F33" w14:paraId="6590F9B6" w14:textId="77777777" w:rsidTr="0004662C">
        <w:trPr>
          <w:cantSplit/>
        </w:trPr>
        <w:tc>
          <w:tcPr>
            <w:tcW w:w="2718" w:type="dxa"/>
          </w:tcPr>
          <w:p w14:paraId="15B0B65C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_NUMBER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3750A5EA" w14:textId="78474AB8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(30)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BF9C838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2882C764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3C27FFE6" w14:textId="0477C998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30DAB1D" w14:textId="77777777" w:rsidTr="0004662C">
        <w:trPr>
          <w:cantSplit/>
        </w:trPr>
        <w:tc>
          <w:tcPr>
            <w:tcW w:w="2718" w:type="dxa"/>
          </w:tcPr>
          <w:p w14:paraId="05C8AF2F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>
              <w:rPr>
                <w:sz w:val="20"/>
              </w:rPr>
              <w:t>CUSTOMER</w:t>
            </w:r>
            <w:r w:rsidRPr="00C41917">
              <w:rPr>
                <w:sz w:val="20"/>
              </w:rPr>
              <w:t>_NAME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EF55F68" w14:textId="47D14CBE" w:rsidR="00351F33" w:rsidRPr="00C41917" w:rsidRDefault="004071BE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  <w:r>
              <w:rPr>
                <w:sz w:val="20"/>
              </w:rPr>
              <w:t>VARCHAR</w:t>
            </w:r>
            <w:r w:rsidR="00351F33" w:rsidRPr="00C41917">
              <w:rPr>
                <w:sz w:val="20"/>
              </w:rPr>
              <w:t>(100)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265A27F9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6BBC336D" w14:textId="77777777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E0DD0BD" w14:textId="027D8672" w:rsidR="00351F33" w:rsidRPr="00AF5D26" w:rsidRDefault="00351F33" w:rsidP="00351F33">
            <w:pPr>
              <w:pStyle w:val="TableText"/>
              <w:numPr>
                <w:ilvl w:val="12"/>
                <w:numId w:val="0"/>
              </w:numPr>
              <w:rPr>
                <w:sz w:val="20"/>
              </w:rPr>
            </w:pPr>
          </w:p>
        </w:tc>
      </w:tr>
      <w:tr w:rsidR="00351F33" w14:paraId="65044CE9" w14:textId="77777777" w:rsidTr="0004662C">
        <w:trPr>
          <w:cantSplit/>
        </w:trPr>
        <w:tc>
          <w:tcPr>
            <w:tcW w:w="2718" w:type="dxa"/>
          </w:tcPr>
          <w:p w14:paraId="1E6A6A2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TELEPHONE</w:t>
            </w:r>
          </w:p>
        </w:tc>
        <w:tc>
          <w:tcPr>
            <w:tcW w:w="1800" w:type="dxa"/>
            <w:tcBorders>
              <w:right w:val="single" w:sz="4" w:space="0" w:color="auto"/>
            </w:tcBorders>
          </w:tcPr>
          <w:p w14:paraId="737816BD" w14:textId="46D7A1C5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VAR</w:t>
            </w:r>
            <w:r w:rsidR="00095575">
              <w:rPr>
                <w:sz w:val="20"/>
              </w:rPr>
              <w:t>CHAR</w:t>
            </w:r>
            <w:r w:rsidRPr="00C41917">
              <w:rPr>
                <w:sz w:val="20"/>
              </w:rPr>
              <w:t>(50)</w:t>
            </w:r>
          </w:p>
        </w:tc>
        <w:tc>
          <w:tcPr>
            <w:tcW w:w="900" w:type="dxa"/>
            <w:tcBorders>
              <w:left w:val="single" w:sz="4" w:space="0" w:color="auto"/>
            </w:tcBorders>
          </w:tcPr>
          <w:p w14:paraId="610D3B0E" w14:textId="77777777" w:rsidR="00351F33" w:rsidRPr="00C41917" w:rsidRDefault="00351F33" w:rsidP="00351F33">
            <w:pPr>
              <w:pStyle w:val="TableText"/>
              <w:rPr>
                <w:sz w:val="20"/>
              </w:rPr>
            </w:pPr>
            <w:r w:rsidRPr="00C41917">
              <w:rPr>
                <w:sz w:val="20"/>
              </w:rPr>
              <w:t>Y</w:t>
            </w:r>
          </w:p>
        </w:tc>
        <w:tc>
          <w:tcPr>
            <w:tcW w:w="720" w:type="dxa"/>
            <w:tcBorders>
              <w:right w:val="single" w:sz="4" w:space="0" w:color="auto"/>
            </w:tcBorders>
          </w:tcPr>
          <w:p w14:paraId="539F8597" w14:textId="77777777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  <w:tc>
          <w:tcPr>
            <w:tcW w:w="1638" w:type="dxa"/>
            <w:tcBorders>
              <w:left w:val="single" w:sz="4" w:space="0" w:color="auto"/>
            </w:tcBorders>
          </w:tcPr>
          <w:p w14:paraId="29D4D536" w14:textId="249B6CB1" w:rsidR="00351F33" w:rsidRPr="00AF5D26" w:rsidRDefault="00351F33" w:rsidP="00351F33">
            <w:pPr>
              <w:pStyle w:val="TableText"/>
              <w:rPr>
                <w:sz w:val="20"/>
              </w:rPr>
            </w:pPr>
          </w:p>
        </w:tc>
      </w:tr>
    </w:tbl>
    <w:p w14:paraId="27983F13" w14:textId="5D85B745" w:rsidR="00090215" w:rsidRDefault="00090215" w:rsidP="006C0CA7">
      <w:pPr>
        <w:pStyle w:val="Heading4"/>
      </w:pPr>
      <w:r>
        <w:t>Answer:</w:t>
      </w:r>
    </w:p>
    <w:p w14:paraId="10F124F8" w14:textId="77777777" w:rsidR="00F05869" w:rsidRDefault="00F05869" w:rsidP="00F05869">
      <w:pPr>
        <w:pStyle w:val="BodyText"/>
      </w:pPr>
      <w:r>
        <w:t xml:space="preserve">create view </w:t>
      </w:r>
      <w:proofErr w:type="spellStart"/>
      <w:r>
        <w:t>training.`CUX_OM_HEADERS_V</w:t>
      </w:r>
      <w:proofErr w:type="spellEnd"/>
      <w:r>
        <w:t xml:space="preserve">` </w:t>
      </w:r>
    </w:p>
    <w:p w14:paraId="0E23F5C5" w14:textId="77777777" w:rsidR="00F05869" w:rsidRDefault="00F05869" w:rsidP="00F05869">
      <w:pPr>
        <w:pStyle w:val="BodyText"/>
      </w:pPr>
      <w:r>
        <w:t>as</w:t>
      </w:r>
    </w:p>
    <w:p w14:paraId="14983879" w14:textId="77777777" w:rsidR="00F05869" w:rsidRDefault="00F05869" w:rsidP="00F05869">
      <w:pPr>
        <w:pStyle w:val="BodyText"/>
      </w:pPr>
      <w:r>
        <w:t xml:space="preserve">select </w:t>
      </w:r>
    </w:p>
    <w:p w14:paraId="2EBB2C63" w14:textId="77777777" w:rsidR="00F05869" w:rsidRDefault="00F05869" w:rsidP="00F05869">
      <w:pPr>
        <w:pStyle w:val="BodyText"/>
      </w:pPr>
      <w:r>
        <w:t xml:space="preserve">HEADER_ID , ORDER_NUMBER, training.cux_om_customers_46323.CUSTOMER_ID, ORDER_DATE, ORDER_STATUS, DESCRIPTION, training.cux_om_headers_46323.CREATED_BY, </w:t>
      </w:r>
    </w:p>
    <w:p w14:paraId="5DA28ECE" w14:textId="77777777" w:rsidR="00F05869" w:rsidRDefault="00F05869" w:rsidP="00F05869">
      <w:pPr>
        <w:pStyle w:val="BodyText"/>
      </w:pPr>
      <w:r>
        <w:t xml:space="preserve">training.cux_om_headers_46323.CREATION_DATE, training.cux_om_headers_46323.LAST_UPDATED_BY, training.cux_om_headers_46323.LAST_UPDATE_DATE, training.cux_om_headers_46323.LAST_UPDATE_LOGIN, ATTRIBUTE_CATEGORY, </w:t>
      </w:r>
    </w:p>
    <w:p w14:paraId="404D618F" w14:textId="77777777" w:rsidR="00F05869" w:rsidRDefault="00F05869" w:rsidP="00F05869">
      <w:pPr>
        <w:pStyle w:val="BodyText"/>
      </w:pPr>
      <w:r>
        <w:t xml:space="preserve">ATTRIBUTE1, ATTRIBUTE2, ATTRIBUTE3, ATTRIBUTE4, ATTRIBUTE5, ATTRIBUTE6, ATTRIBUTE7, ATTRIBUTE8 </w:t>
      </w:r>
    </w:p>
    <w:p w14:paraId="73A473ED" w14:textId="77777777" w:rsidR="00F05869" w:rsidRDefault="00F05869" w:rsidP="00F05869">
      <w:pPr>
        <w:pStyle w:val="BodyText"/>
      </w:pPr>
      <w:r>
        <w:t xml:space="preserve">,ATTRIBUTE9, ATTRIBUTE10, ATTRIBUTE11, ATTRIBUTE12, ATTRIBUTE13, ATTRIBUTE14, ATTRIBUTE15, </w:t>
      </w:r>
    </w:p>
    <w:p w14:paraId="07004828" w14:textId="77777777" w:rsidR="00F05869" w:rsidRDefault="00F05869" w:rsidP="00F05869">
      <w:pPr>
        <w:pStyle w:val="BodyText"/>
      </w:pPr>
      <w:r>
        <w:t>training.cux_om_customers_46323.CUSTOMER_NUMBER, training.cux_om_customers_46323.CUSTOMER_NAME, training.cux_om_customers_46323.TELEPHONE</w:t>
      </w:r>
    </w:p>
    <w:p w14:paraId="30DCE027" w14:textId="77777777" w:rsidR="00F05869" w:rsidRDefault="00F05869" w:rsidP="00F05869">
      <w:pPr>
        <w:pStyle w:val="BodyText"/>
      </w:pPr>
      <w:r>
        <w:t>from training.cux_om_headers_46323</w:t>
      </w:r>
    </w:p>
    <w:p w14:paraId="249005CC" w14:textId="77777777" w:rsidR="00F05869" w:rsidRDefault="00F05869" w:rsidP="00F05869">
      <w:pPr>
        <w:pStyle w:val="BodyText"/>
      </w:pPr>
      <w:r>
        <w:t xml:space="preserve">join training.cux_om_customers_46323 </w:t>
      </w:r>
    </w:p>
    <w:p w14:paraId="711E1496" w14:textId="77777777" w:rsidR="00F05869" w:rsidRDefault="00F05869" w:rsidP="00F05869">
      <w:pPr>
        <w:pStyle w:val="BodyText"/>
      </w:pPr>
      <w:r>
        <w:t>on training.cux_om_customers_46323.CUSTOMER_ID = training.cux_om_headers_46323.CUSTOMER_ID;</w:t>
      </w:r>
    </w:p>
    <w:p w14:paraId="13A2ABA5" w14:textId="3F73C212" w:rsidR="00090215" w:rsidRPr="00090215" w:rsidRDefault="00F05869" w:rsidP="00F05869">
      <w:pPr>
        <w:pStyle w:val="BodyText"/>
      </w:pPr>
      <w:r>
        <w:rPr>
          <w:noProof/>
        </w:rPr>
        <w:lastRenderedPageBreak/>
        <w:drawing>
          <wp:inline distT="0" distB="0" distL="0" distR="0" wp14:anchorId="615A1143" wp14:editId="1E463C3C">
            <wp:extent cx="6629400" cy="3730625"/>
            <wp:effectExtent l="0" t="0" r="0" b="3175"/>
            <wp:docPr id="158883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CB4">
        <w:t xml:space="preserve">    </w:t>
      </w:r>
    </w:p>
    <w:p w14:paraId="71076DBE" w14:textId="22476271" w:rsidR="006C0CA7" w:rsidRDefault="006C0CA7" w:rsidP="006C0CA7">
      <w:pPr>
        <w:pStyle w:val="Heading4"/>
      </w:pPr>
      <w:r>
        <w:rPr>
          <w:rFonts w:hint="eastAsia"/>
        </w:rPr>
        <w:t>N</w:t>
      </w:r>
      <w:r>
        <w:t>O.</w:t>
      </w:r>
      <w:r w:rsidR="009F5B04">
        <w:t>0</w:t>
      </w:r>
      <w:r>
        <w:t>4</w:t>
      </w:r>
    </w:p>
    <w:p w14:paraId="450A0FD4" w14:textId="20432668" w:rsidR="006C0CA7" w:rsidRDefault="00674361" w:rsidP="006C0CA7">
      <w:pPr>
        <w:pStyle w:val="BodyText"/>
      </w:pPr>
      <w:r w:rsidRPr="00674361">
        <w:t xml:space="preserve">Write SQL to display the following information and sort it by </w:t>
      </w:r>
      <w:proofErr w:type="spellStart"/>
      <w:r w:rsidRPr="00674361">
        <w:t>customer</w:t>
      </w:r>
      <w:r>
        <w:t>_number</w:t>
      </w:r>
      <w:proofErr w:type="spellEnd"/>
      <w:r w:rsidRPr="00674361">
        <w:t xml:space="preserve"> and </w:t>
      </w:r>
      <w:proofErr w:type="spellStart"/>
      <w:r w:rsidRPr="00674361">
        <w:t>order</w:t>
      </w:r>
      <w:r>
        <w:t>_</w:t>
      </w:r>
      <w:r w:rsidRPr="00674361">
        <w:t>number</w:t>
      </w:r>
      <w:proofErr w:type="spellEnd"/>
      <w:r w:rsidRPr="00674361">
        <w:t xml:space="preserve"> in ascending order</w:t>
      </w:r>
      <w:r w:rsidR="001A4D92">
        <w:rPr>
          <w:rFonts w:hint="eastAsia"/>
        </w:rPr>
        <w:t>。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1051"/>
        <w:gridCol w:w="1303"/>
        <w:gridCol w:w="1597"/>
        <w:gridCol w:w="1197"/>
        <w:gridCol w:w="1330"/>
        <w:gridCol w:w="1432"/>
      </w:tblGrid>
      <w:tr w:rsidR="00674361" w14:paraId="22CF04FC" w14:textId="77777777" w:rsidTr="00D37CB4">
        <w:tc>
          <w:tcPr>
            <w:tcW w:w="1051" w:type="dxa"/>
            <w:shd w:val="clear" w:color="auto" w:fill="BFBFBF" w:themeFill="background1" w:themeFillShade="BF"/>
          </w:tcPr>
          <w:p w14:paraId="2E0E10F5" w14:textId="16DF2A6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1303" w:type="dxa"/>
            <w:shd w:val="clear" w:color="auto" w:fill="BFBFBF" w:themeFill="background1" w:themeFillShade="BF"/>
          </w:tcPr>
          <w:p w14:paraId="6CAD51C8" w14:textId="3DAE840B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597" w:type="dxa"/>
            <w:shd w:val="clear" w:color="auto" w:fill="BFBFBF" w:themeFill="background1" w:themeFillShade="BF"/>
          </w:tcPr>
          <w:p w14:paraId="50274A22" w14:textId="22E179A8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197" w:type="dxa"/>
            <w:shd w:val="clear" w:color="auto" w:fill="BFBFBF" w:themeFill="background1" w:themeFillShade="BF"/>
          </w:tcPr>
          <w:p w14:paraId="0E53EA86" w14:textId="58C19BC2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1330" w:type="dxa"/>
            <w:shd w:val="clear" w:color="auto" w:fill="BFBFBF" w:themeFill="background1" w:themeFillShade="BF"/>
          </w:tcPr>
          <w:p w14:paraId="4458C6EF" w14:textId="4E38271C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1432" w:type="dxa"/>
            <w:shd w:val="clear" w:color="auto" w:fill="BFBFBF" w:themeFill="background1" w:themeFillShade="BF"/>
          </w:tcPr>
          <w:p w14:paraId="1CD497C4" w14:textId="2F7227B7" w:rsidR="00F13677" w:rsidRPr="001A4D92" w:rsidRDefault="00674361" w:rsidP="006C0CA7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d</w:t>
            </w:r>
            <w:r>
              <w:rPr>
                <w:sz w:val="13"/>
                <w:szCs w:val="13"/>
              </w:rPr>
              <w:t>escription</w:t>
            </w:r>
          </w:p>
        </w:tc>
      </w:tr>
      <w:tr w:rsidR="00674361" w14:paraId="754D71C3" w14:textId="77777777" w:rsidTr="00D37CB4">
        <w:tc>
          <w:tcPr>
            <w:tcW w:w="1051" w:type="dxa"/>
          </w:tcPr>
          <w:p w14:paraId="7AFEF5A9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03" w:type="dxa"/>
          </w:tcPr>
          <w:p w14:paraId="2223447D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97" w:type="dxa"/>
          </w:tcPr>
          <w:p w14:paraId="3E073F0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197" w:type="dxa"/>
          </w:tcPr>
          <w:p w14:paraId="370AFF8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30" w:type="dxa"/>
          </w:tcPr>
          <w:p w14:paraId="3BF90EFF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32" w:type="dxa"/>
          </w:tcPr>
          <w:p w14:paraId="5CC10E46" w14:textId="77777777" w:rsidR="00F13677" w:rsidRDefault="00F13677" w:rsidP="006C0CA7">
            <w:pPr>
              <w:pStyle w:val="BodyText"/>
              <w:ind w:left="0"/>
            </w:pPr>
          </w:p>
        </w:tc>
      </w:tr>
      <w:tr w:rsidR="00674361" w14:paraId="35FB7C44" w14:textId="77777777" w:rsidTr="00D37CB4">
        <w:tc>
          <w:tcPr>
            <w:tcW w:w="1051" w:type="dxa"/>
          </w:tcPr>
          <w:p w14:paraId="371239F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03" w:type="dxa"/>
          </w:tcPr>
          <w:p w14:paraId="51471AA3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597" w:type="dxa"/>
          </w:tcPr>
          <w:p w14:paraId="2FD5D1DB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197" w:type="dxa"/>
          </w:tcPr>
          <w:p w14:paraId="38E094F4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330" w:type="dxa"/>
          </w:tcPr>
          <w:p w14:paraId="1ABF18AE" w14:textId="77777777" w:rsidR="00F13677" w:rsidRDefault="00F13677" w:rsidP="006C0CA7">
            <w:pPr>
              <w:pStyle w:val="BodyText"/>
              <w:ind w:left="0"/>
            </w:pPr>
          </w:p>
        </w:tc>
        <w:tc>
          <w:tcPr>
            <w:tcW w:w="1432" w:type="dxa"/>
          </w:tcPr>
          <w:p w14:paraId="30227BFE" w14:textId="77777777" w:rsidR="00F13677" w:rsidRDefault="00F13677" w:rsidP="006C0CA7">
            <w:pPr>
              <w:pStyle w:val="BodyText"/>
              <w:ind w:left="0"/>
            </w:pPr>
          </w:p>
        </w:tc>
      </w:tr>
    </w:tbl>
    <w:p w14:paraId="2F02626C" w14:textId="2F19D15F" w:rsidR="00D37CB4" w:rsidRDefault="00D37CB4" w:rsidP="00D37CB4">
      <w:pPr>
        <w:pStyle w:val="Heading4"/>
      </w:pPr>
      <w:r>
        <w:t>Answer:</w:t>
      </w:r>
    </w:p>
    <w:p w14:paraId="2B31D47A" w14:textId="77777777" w:rsidR="00F05869" w:rsidRDefault="00F05869" w:rsidP="00F05869">
      <w:pPr>
        <w:pStyle w:val="BodyText"/>
      </w:pPr>
      <w:r>
        <w:t>select ORDER_NUMBER, CUSTOMER_NUMBER, CUSTOMER_NAME, ORDER_DATE, ORDER_STATUS, DESCRIPTION</w:t>
      </w:r>
    </w:p>
    <w:p w14:paraId="31B10CFC" w14:textId="77777777" w:rsidR="00F05869" w:rsidRDefault="00F05869" w:rsidP="00F05869">
      <w:pPr>
        <w:pStyle w:val="BodyText"/>
      </w:pPr>
      <w:r>
        <w:t>from training.cux_om_customers_46323, training.cux_om_headers_46323</w:t>
      </w:r>
    </w:p>
    <w:p w14:paraId="6DE2EC76" w14:textId="6C7E2EA1" w:rsidR="00EA7A2B" w:rsidRDefault="00F05869" w:rsidP="00F05869">
      <w:pPr>
        <w:pStyle w:val="BodyText"/>
        <w:rPr>
          <w:noProof/>
        </w:rPr>
      </w:pPr>
      <w:r>
        <w:t xml:space="preserve">order by CUSTOMER_NUMBER and ORDER_NUMBER </w:t>
      </w:r>
      <w:proofErr w:type="spellStart"/>
      <w:r>
        <w:t>asc</w:t>
      </w:r>
      <w:proofErr w:type="spellEnd"/>
      <w:r>
        <w:t>;</w:t>
      </w:r>
    </w:p>
    <w:p w14:paraId="14A2C695" w14:textId="5BBC204C" w:rsidR="00D37CB4" w:rsidRPr="00D37CB4" w:rsidRDefault="00F05869" w:rsidP="00F05869">
      <w:pPr>
        <w:pStyle w:val="BodyText"/>
      </w:pPr>
      <w:r>
        <w:rPr>
          <w:noProof/>
        </w:rPr>
        <w:lastRenderedPageBreak/>
        <w:drawing>
          <wp:inline distT="0" distB="0" distL="0" distR="0" wp14:anchorId="472D251E" wp14:editId="3B6858A2">
            <wp:extent cx="6629400" cy="3729355"/>
            <wp:effectExtent l="0" t="0" r="0" b="4445"/>
            <wp:docPr id="1671091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1100" w14:textId="1DBE77B0" w:rsidR="00FA20B8" w:rsidRDefault="00FA20B8" w:rsidP="00FA20B8">
      <w:pPr>
        <w:pStyle w:val="Heading4"/>
      </w:pPr>
      <w:r>
        <w:rPr>
          <w:rFonts w:hint="eastAsia"/>
        </w:rPr>
        <w:t>N</w:t>
      </w:r>
      <w:r>
        <w:t>O.05</w:t>
      </w:r>
    </w:p>
    <w:p w14:paraId="6E27EDBC" w14:textId="1ABAB068" w:rsidR="00DF7436" w:rsidRDefault="00674361" w:rsidP="00DF7436">
      <w:pPr>
        <w:pStyle w:val="BodyText"/>
      </w:pPr>
      <w:r w:rsidRPr="00674361">
        <w:t>Write SQL to display order and order line information, sorted by order number and line number in ascending order (including orders with all statuses)</w:t>
      </w:r>
    </w:p>
    <w:tbl>
      <w:tblPr>
        <w:tblStyle w:val="TableGrid"/>
        <w:tblW w:w="6377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850"/>
        <w:gridCol w:w="992"/>
        <w:gridCol w:w="851"/>
        <w:gridCol w:w="850"/>
        <w:gridCol w:w="993"/>
        <w:gridCol w:w="992"/>
      </w:tblGrid>
      <w:tr w:rsidR="00674361" w:rsidRPr="001A4D92" w14:paraId="6CC0F89D" w14:textId="77777777" w:rsidTr="00674361">
        <w:tc>
          <w:tcPr>
            <w:tcW w:w="849" w:type="dxa"/>
            <w:shd w:val="clear" w:color="auto" w:fill="BFBFBF" w:themeFill="background1" w:themeFillShade="BF"/>
          </w:tcPr>
          <w:p w14:paraId="0CD8431B" w14:textId="06792E6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rder_number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5F931562" w14:textId="02A2AAFF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8A841BF" w14:textId="0C20071D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rder_date</w:t>
            </w:r>
            <w:proofErr w:type="spellEnd"/>
          </w:p>
        </w:tc>
        <w:tc>
          <w:tcPr>
            <w:tcW w:w="851" w:type="dxa"/>
            <w:shd w:val="clear" w:color="auto" w:fill="BFBFBF" w:themeFill="background1" w:themeFillShade="BF"/>
          </w:tcPr>
          <w:p w14:paraId="59EEFA80" w14:textId="19D506C4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o</w:t>
            </w:r>
            <w:r>
              <w:rPr>
                <w:sz w:val="13"/>
                <w:szCs w:val="13"/>
              </w:rPr>
              <w:t>rder_status</w:t>
            </w:r>
            <w:proofErr w:type="spellEnd"/>
          </w:p>
        </w:tc>
        <w:tc>
          <w:tcPr>
            <w:tcW w:w="850" w:type="dxa"/>
            <w:shd w:val="clear" w:color="auto" w:fill="BFBFBF" w:themeFill="background1" w:themeFillShade="BF"/>
          </w:tcPr>
          <w:p w14:paraId="400CF098" w14:textId="3FA1C4BB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ine_number</w:t>
            </w:r>
            <w:proofErr w:type="spellEnd"/>
          </w:p>
        </w:tc>
        <w:tc>
          <w:tcPr>
            <w:tcW w:w="993" w:type="dxa"/>
            <w:shd w:val="clear" w:color="auto" w:fill="BFBFBF" w:themeFill="background1" w:themeFillShade="BF"/>
          </w:tcPr>
          <w:p w14:paraId="4B76C6DE" w14:textId="00F56126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992" w:type="dxa"/>
            <w:shd w:val="clear" w:color="auto" w:fill="BFBFBF" w:themeFill="background1" w:themeFillShade="BF"/>
          </w:tcPr>
          <w:p w14:paraId="26B80FB6" w14:textId="31151F28" w:rsidR="00674361" w:rsidRPr="001A4D92" w:rsidRDefault="00674361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</w:tr>
      <w:tr w:rsidR="00674361" w14:paraId="4BEDF2E5" w14:textId="77777777" w:rsidTr="00674361">
        <w:tc>
          <w:tcPr>
            <w:tcW w:w="849" w:type="dxa"/>
          </w:tcPr>
          <w:p w14:paraId="420E8DB4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435F172B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992" w:type="dxa"/>
          </w:tcPr>
          <w:p w14:paraId="3208B23A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</w:tcPr>
          <w:p w14:paraId="12AA1A3D" w14:textId="77777777" w:rsidR="00674361" w:rsidRPr="007F4448" w:rsidRDefault="00674361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</w:tcPr>
          <w:p w14:paraId="22BD4E5C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3" w:type="dxa"/>
          </w:tcPr>
          <w:p w14:paraId="5373DBBD" w14:textId="77777777" w:rsidR="00674361" w:rsidRDefault="00674361" w:rsidP="004D29E9">
            <w:pPr>
              <w:pStyle w:val="BodyText"/>
              <w:ind w:left="0"/>
            </w:pPr>
          </w:p>
        </w:tc>
        <w:tc>
          <w:tcPr>
            <w:tcW w:w="992" w:type="dxa"/>
          </w:tcPr>
          <w:p w14:paraId="1EC1C3F8" w14:textId="77777777" w:rsidR="00674361" w:rsidRDefault="00674361" w:rsidP="004D29E9">
            <w:pPr>
              <w:pStyle w:val="BodyText"/>
              <w:ind w:left="0"/>
            </w:pPr>
          </w:p>
        </w:tc>
      </w:tr>
    </w:tbl>
    <w:p w14:paraId="4D9DD75A" w14:textId="77777777" w:rsidR="00EB06E5" w:rsidRDefault="00EB06E5" w:rsidP="00EB06E5">
      <w:pPr>
        <w:pStyle w:val="Heading4"/>
      </w:pPr>
      <w:r>
        <w:t>Answer:</w:t>
      </w:r>
    </w:p>
    <w:p w14:paraId="17E0A6C4" w14:textId="77777777" w:rsidR="00EB06E5" w:rsidRDefault="00EB06E5" w:rsidP="00EB06E5">
      <w:pPr>
        <w:pStyle w:val="BodyText"/>
      </w:pPr>
      <w:r>
        <w:t>select ORDER_NUMBER, CUSTOMER_NAME, ORDER_DATE, ORDER_STATUS, LINE_NUMBER, ITEM_NUMBER, ITEM_NAME</w:t>
      </w:r>
    </w:p>
    <w:p w14:paraId="206A7330" w14:textId="77777777" w:rsidR="00EB06E5" w:rsidRDefault="00EB06E5" w:rsidP="00EB06E5">
      <w:pPr>
        <w:pStyle w:val="BodyText"/>
      </w:pPr>
      <w:r>
        <w:t>from training.cux_om_customers_46323, training.cux_om_headers_46323, training.cux_om_items_46323, training.cux_om_lines_46323</w:t>
      </w:r>
    </w:p>
    <w:p w14:paraId="2CFDFF50" w14:textId="2ED1C4F1" w:rsidR="00EB06E5" w:rsidRDefault="00EB06E5" w:rsidP="00EB06E5">
      <w:pPr>
        <w:pStyle w:val="BodyText"/>
      </w:pPr>
      <w:r>
        <w:t xml:space="preserve">order by CUSTOMER_NUMBER and LINE_NUMBER </w:t>
      </w:r>
      <w:proofErr w:type="spellStart"/>
      <w:r>
        <w:t>asc</w:t>
      </w:r>
      <w:proofErr w:type="spellEnd"/>
      <w:r>
        <w:t>;</w:t>
      </w:r>
    </w:p>
    <w:p w14:paraId="36F0C40C" w14:textId="39B89EC4" w:rsidR="00EB06E5" w:rsidRDefault="00EB06E5" w:rsidP="00F05869">
      <w:pPr>
        <w:pStyle w:val="BodyText"/>
      </w:pPr>
      <w:r>
        <w:rPr>
          <w:noProof/>
        </w:rPr>
        <w:lastRenderedPageBreak/>
        <w:drawing>
          <wp:inline distT="0" distB="0" distL="0" distR="0" wp14:anchorId="682F3F63" wp14:editId="1660E537">
            <wp:extent cx="6629400" cy="3729355"/>
            <wp:effectExtent l="0" t="0" r="0" b="4445"/>
            <wp:docPr id="146623534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3534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12F0" w14:textId="3A85B801" w:rsidR="00406FFF" w:rsidRDefault="00406FFF" w:rsidP="00406FFF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6</w:t>
      </w:r>
    </w:p>
    <w:p w14:paraId="52BF2933" w14:textId="589C97F0" w:rsidR="00DF7436" w:rsidRDefault="00DF476C" w:rsidP="00DF7436">
      <w:pPr>
        <w:pStyle w:val="BodyText"/>
      </w:pPr>
      <w:r w:rsidRPr="00DF476C">
        <w:t>Write SQL to display products purchased by customers</w:t>
      </w:r>
    </w:p>
    <w:tbl>
      <w:tblPr>
        <w:tblStyle w:val="TableGrid"/>
        <w:tblW w:w="0" w:type="auto"/>
        <w:tblInd w:w="2520" w:type="dxa"/>
        <w:tblLayout w:type="fixed"/>
        <w:tblLook w:val="04A0" w:firstRow="1" w:lastRow="0" w:firstColumn="1" w:lastColumn="0" w:noHBand="0" w:noVBand="1"/>
      </w:tblPr>
      <w:tblGrid>
        <w:gridCol w:w="849"/>
        <w:gridCol w:w="3118"/>
        <w:gridCol w:w="1276"/>
        <w:gridCol w:w="1276"/>
        <w:gridCol w:w="1559"/>
      </w:tblGrid>
      <w:tr w:rsidR="00DF7436" w:rsidRPr="001A4D92" w14:paraId="5316BB7F" w14:textId="77777777" w:rsidTr="004D29E9">
        <w:tc>
          <w:tcPr>
            <w:tcW w:w="849" w:type="dxa"/>
            <w:shd w:val="clear" w:color="auto" w:fill="BFBFBF" w:themeFill="background1" w:themeFillShade="BF"/>
          </w:tcPr>
          <w:p w14:paraId="0A9C6339" w14:textId="74A9E9D7" w:rsidR="00DF7436" w:rsidRPr="001A4D92" w:rsidRDefault="00DF476C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</w:t>
            </w:r>
            <w:r w:rsidR="00106A69">
              <w:rPr>
                <w:sz w:val="13"/>
                <w:szCs w:val="13"/>
              </w:rPr>
              <w:t>er</w:t>
            </w:r>
            <w:r>
              <w:rPr>
                <w:sz w:val="13"/>
                <w:szCs w:val="13"/>
              </w:rPr>
              <w:t>_number</w:t>
            </w:r>
            <w:proofErr w:type="spellEnd"/>
          </w:p>
        </w:tc>
        <w:tc>
          <w:tcPr>
            <w:tcW w:w="3118" w:type="dxa"/>
            <w:shd w:val="clear" w:color="auto" w:fill="BFBFBF" w:themeFill="background1" w:themeFillShade="BF"/>
          </w:tcPr>
          <w:p w14:paraId="2C973615" w14:textId="0E354036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40029C32" w14:textId="30EDA581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3F2EF877" w14:textId="44A846CA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559" w:type="dxa"/>
            <w:shd w:val="clear" w:color="auto" w:fill="BFBFBF" w:themeFill="background1" w:themeFillShade="BF"/>
          </w:tcPr>
          <w:p w14:paraId="07FEBFF4" w14:textId="53FF2DD8" w:rsidR="00DF7436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u</w:t>
            </w:r>
            <w:r>
              <w:rPr>
                <w:sz w:val="13"/>
                <w:szCs w:val="13"/>
              </w:rPr>
              <w:t>om_code</w:t>
            </w:r>
            <w:proofErr w:type="spellEnd"/>
          </w:p>
        </w:tc>
      </w:tr>
      <w:tr w:rsidR="00DF7436" w14:paraId="3173E430" w14:textId="77777777" w:rsidTr="004D29E9">
        <w:tc>
          <w:tcPr>
            <w:tcW w:w="849" w:type="dxa"/>
          </w:tcPr>
          <w:p w14:paraId="2A23D865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1101</w:t>
            </w:r>
          </w:p>
        </w:tc>
        <w:tc>
          <w:tcPr>
            <w:tcW w:w="3118" w:type="dxa"/>
          </w:tcPr>
          <w:p w14:paraId="3C316BB0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汉得信息技术股份有限公司</w:t>
            </w:r>
          </w:p>
        </w:tc>
        <w:tc>
          <w:tcPr>
            <w:tcW w:w="1276" w:type="dxa"/>
          </w:tcPr>
          <w:p w14:paraId="4EFD2657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SB86662</w:t>
            </w:r>
          </w:p>
        </w:tc>
        <w:tc>
          <w:tcPr>
            <w:tcW w:w="1276" w:type="dxa"/>
          </w:tcPr>
          <w:p w14:paraId="60B4A48E" w14:textId="77777777" w:rsidR="00DF7436" w:rsidRPr="007F4448" w:rsidRDefault="00DF7436" w:rsidP="004D29E9">
            <w:pPr>
              <w:rPr>
                <w:rFonts w:ascii="SimSun" w:hAnsi="SimSun" w:cs="SimSun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办公用品</w:t>
            </w:r>
          </w:p>
        </w:tc>
        <w:tc>
          <w:tcPr>
            <w:tcW w:w="1559" w:type="dxa"/>
          </w:tcPr>
          <w:p w14:paraId="0D19CA55" w14:textId="77777777" w:rsidR="00DF7436" w:rsidRDefault="00DF7436" w:rsidP="004D29E9">
            <w:pPr>
              <w:pStyle w:val="BodyText"/>
              <w:ind w:left="0"/>
            </w:pPr>
            <w:r>
              <w:rPr>
                <w:rFonts w:hint="eastAsia"/>
              </w:rPr>
              <w:t>个</w:t>
            </w:r>
          </w:p>
        </w:tc>
      </w:tr>
    </w:tbl>
    <w:p w14:paraId="6310B15E" w14:textId="6DB25427" w:rsidR="00F05869" w:rsidRDefault="00F05869" w:rsidP="0072380A">
      <w:pPr>
        <w:pStyle w:val="Heading4"/>
      </w:pPr>
      <w:r>
        <w:t>Answer:</w:t>
      </w:r>
    </w:p>
    <w:p w14:paraId="27AC6845" w14:textId="77777777" w:rsidR="00851A5F" w:rsidRDefault="00851A5F" w:rsidP="00851A5F">
      <w:pPr>
        <w:pStyle w:val="BodyText"/>
      </w:pPr>
      <w:r>
        <w:t>select CUSTOMER_NUMBER, CUSTOMER_NAME, ITEM_NUMBER, ITEM_NAME, UOM_CODE</w:t>
      </w:r>
    </w:p>
    <w:p w14:paraId="1C28DA1D" w14:textId="77777777" w:rsidR="00851A5F" w:rsidRDefault="00851A5F" w:rsidP="00851A5F">
      <w:pPr>
        <w:pStyle w:val="BodyText"/>
      </w:pPr>
      <w:r>
        <w:t>from training.cux_om_items_46323</w:t>
      </w:r>
    </w:p>
    <w:p w14:paraId="6644431B" w14:textId="77777777" w:rsidR="00851A5F" w:rsidRDefault="00851A5F" w:rsidP="00851A5F">
      <w:pPr>
        <w:pStyle w:val="BodyText"/>
      </w:pPr>
      <w:r>
        <w:t>join training.cux_om_customers_46323</w:t>
      </w:r>
    </w:p>
    <w:p w14:paraId="63CF41F7" w14:textId="77777777" w:rsidR="00851A5F" w:rsidRDefault="00851A5F" w:rsidP="00851A5F">
      <w:pPr>
        <w:pStyle w:val="BodyText"/>
      </w:pPr>
      <w:r>
        <w:t>on training.cux_om_items_46323.ITEM_ID = training.cux_om_customers_46323.CUSTOMER_ID</w:t>
      </w:r>
    </w:p>
    <w:p w14:paraId="212294CC" w14:textId="77777777" w:rsidR="00851A5F" w:rsidRDefault="00851A5F" w:rsidP="00851A5F">
      <w:pPr>
        <w:pStyle w:val="BodyText"/>
      </w:pPr>
      <w:r>
        <w:t>join training.cux_om_headers_46323</w:t>
      </w:r>
    </w:p>
    <w:p w14:paraId="46B31772" w14:textId="77777777" w:rsidR="00851A5F" w:rsidRDefault="00851A5F" w:rsidP="00851A5F">
      <w:pPr>
        <w:pStyle w:val="BodyText"/>
      </w:pPr>
      <w:r>
        <w:t>on training.cux_om_customers_46323.CUSTOMER_ID = training.cux_om_headers_46323.CUSTOMER_ID</w:t>
      </w:r>
    </w:p>
    <w:p w14:paraId="418E9F44" w14:textId="4C47576B" w:rsidR="00711332" w:rsidRDefault="00851A5F" w:rsidP="00851A5F">
      <w:pPr>
        <w:pStyle w:val="BodyText"/>
        <w:rPr>
          <w:noProof/>
        </w:rPr>
      </w:pPr>
      <w:r>
        <w:t>where training.cux_om_headers_46323.ORDER_STATUS = "APPROVED";</w:t>
      </w:r>
    </w:p>
    <w:p w14:paraId="39561F6C" w14:textId="584475EA" w:rsidR="00851A5F" w:rsidRPr="00F05869" w:rsidRDefault="00851A5F" w:rsidP="00851A5F">
      <w:pPr>
        <w:pStyle w:val="BodyText"/>
      </w:pPr>
      <w:r>
        <w:rPr>
          <w:noProof/>
        </w:rPr>
        <w:lastRenderedPageBreak/>
        <w:drawing>
          <wp:inline distT="0" distB="0" distL="0" distR="0" wp14:anchorId="7A0AEB63" wp14:editId="501C9542">
            <wp:extent cx="6629400" cy="3729355"/>
            <wp:effectExtent l="0" t="0" r="0" b="4445"/>
            <wp:docPr id="913088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DFF3" w14:textId="7E4CCAE5" w:rsidR="0072380A" w:rsidRDefault="0072380A" w:rsidP="0072380A">
      <w:pPr>
        <w:pStyle w:val="Heading4"/>
      </w:pPr>
      <w:r>
        <w:rPr>
          <w:rFonts w:hint="eastAsia"/>
        </w:rPr>
        <w:t>N</w:t>
      </w:r>
      <w:r>
        <w:t>O.0</w:t>
      </w:r>
      <w:r w:rsidR="00EF2948">
        <w:rPr>
          <w:rFonts w:hint="eastAsia"/>
        </w:rPr>
        <w:t>7</w:t>
      </w:r>
    </w:p>
    <w:p w14:paraId="6A6D574C" w14:textId="5FE9A972" w:rsidR="0072380A" w:rsidRDefault="00106A69" w:rsidP="0072380A">
      <w:pPr>
        <w:pStyle w:val="BodyText"/>
      </w:pPr>
      <w:r w:rsidRPr="00106A69">
        <w:t>Write SQL to count all orders (excluding canceled orders) and calculate the average sales unit price and the highest and lowest unit price by product.</w:t>
      </w:r>
    </w:p>
    <w:tbl>
      <w:tblPr>
        <w:tblStyle w:val="TableGrid"/>
        <w:tblW w:w="8220" w:type="dxa"/>
        <w:tblInd w:w="2520" w:type="dxa"/>
        <w:tblLayout w:type="fixed"/>
        <w:tblLook w:val="04A0" w:firstRow="1" w:lastRow="0" w:firstColumn="1" w:lastColumn="0" w:noHBand="0" w:noVBand="1"/>
      </w:tblPr>
      <w:tblGrid>
        <w:gridCol w:w="993"/>
        <w:gridCol w:w="2407"/>
        <w:gridCol w:w="1843"/>
        <w:gridCol w:w="1276"/>
        <w:gridCol w:w="1701"/>
      </w:tblGrid>
      <w:tr w:rsidR="00B92F98" w:rsidRPr="001A4D92" w14:paraId="11ABCBBE" w14:textId="77777777" w:rsidTr="00B92F98">
        <w:tc>
          <w:tcPr>
            <w:tcW w:w="993" w:type="dxa"/>
            <w:shd w:val="clear" w:color="auto" w:fill="BFBFBF" w:themeFill="background1" w:themeFillShade="BF"/>
          </w:tcPr>
          <w:p w14:paraId="7FBAFFA2" w14:textId="37CCD1FD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tem_number</w:t>
            </w:r>
            <w:proofErr w:type="spellEnd"/>
          </w:p>
        </w:tc>
        <w:tc>
          <w:tcPr>
            <w:tcW w:w="2407" w:type="dxa"/>
            <w:shd w:val="clear" w:color="auto" w:fill="BFBFBF" w:themeFill="background1" w:themeFillShade="BF"/>
          </w:tcPr>
          <w:p w14:paraId="43EDE1D0" w14:textId="2790439B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i</w:t>
            </w:r>
            <w:r>
              <w:rPr>
                <w:sz w:val="13"/>
                <w:szCs w:val="13"/>
              </w:rPr>
              <w:t>tem_name</w:t>
            </w:r>
            <w:proofErr w:type="spellEnd"/>
          </w:p>
        </w:tc>
        <w:tc>
          <w:tcPr>
            <w:tcW w:w="1843" w:type="dxa"/>
            <w:shd w:val="clear" w:color="auto" w:fill="BFBFBF" w:themeFill="background1" w:themeFillShade="BF"/>
          </w:tcPr>
          <w:p w14:paraId="17FCBB10" w14:textId="3DE5C855" w:rsidR="00B92F98" w:rsidRPr="001A4D92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a</w:t>
            </w:r>
            <w:r>
              <w:rPr>
                <w:sz w:val="13"/>
                <w:szCs w:val="13"/>
              </w:rPr>
              <w:t>verage_unit_price</w:t>
            </w:r>
            <w:proofErr w:type="spellEnd"/>
          </w:p>
        </w:tc>
        <w:tc>
          <w:tcPr>
            <w:tcW w:w="1276" w:type="dxa"/>
            <w:shd w:val="clear" w:color="auto" w:fill="BFBFBF" w:themeFill="background1" w:themeFillShade="BF"/>
          </w:tcPr>
          <w:p w14:paraId="55A107C3" w14:textId="5F5ABCB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h</w:t>
            </w:r>
            <w:r>
              <w:rPr>
                <w:sz w:val="13"/>
                <w:szCs w:val="13"/>
              </w:rPr>
              <w:t>ighest_unit_price</w:t>
            </w:r>
            <w:proofErr w:type="spellEnd"/>
          </w:p>
        </w:tc>
        <w:tc>
          <w:tcPr>
            <w:tcW w:w="1701" w:type="dxa"/>
            <w:shd w:val="clear" w:color="auto" w:fill="BFBFBF" w:themeFill="background1" w:themeFillShade="BF"/>
          </w:tcPr>
          <w:p w14:paraId="1DB3B176" w14:textId="0EB69C87" w:rsidR="00B92F98" w:rsidRDefault="00106A69" w:rsidP="004D29E9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l</w:t>
            </w:r>
            <w:r>
              <w:rPr>
                <w:sz w:val="13"/>
                <w:szCs w:val="13"/>
              </w:rPr>
              <w:t>owest_unit_price</w:t>
            </w:r>
            <w:proofErr w:type="spellEnd"/>
          </w:p>
        </w:tc>
      </w:tr>
      <w:tr w:rsidR="00B92F98" w14:paraId="547F2261" w14:textId="77777777" w:rsidTr="00B92F98">
        <w:tc>
          <w:tcPr>
            <w:tcW w:w="993" w:type="dxa"/>
          </w:tcPr>
          <w:p w14:paraId="06B403A1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2407" w:type="dxa"/>
          </w:tcPr>
          <w:p w14:paraId="42FBF587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843" w:type="dxa"/>
          </w:tcPr>
          <w:p w14:paraId="5707252B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276" w:type="dxa"/>
          </w:tcPr>
          <w:p w14:paraId="4829B664" w14:textId="77777777" w:rsidR="00B92F98" w:rsidRDefault="00B92F98" w:rsidP="004D29E9">
            <w:pPr>
              <w:pStyle w:val="BodyText"/>
              <w:ind w:left="0"/>
            </w:pPr>
          </w:p>
        </w:tc>
        <w:tc>
          <w:tcPr>
            <w:tcW w:w="1701" w:type="dxa"/>
          </w:tcPr>
          <w:p w14:paraId="0346F705" w14:textId="77777777" w:rsidR="00B92F98" w:rsidRDefault="00B92F98" w:rsidP="004D29E9">
            <w:pPr>
              <w:pStyle w:val="BodyText"/>
              <w:ind w:left="0"/>
            </w:pPr>
          </w:p>
        </w:tc>
      </w:tr>
    </w:tbl>
    <w:p w14:paraId="35274735" w14:textId="0A786AE1" w:rsidR="00711332" w:rsidRDefault="00711332" w:rsidP="00B308A2">
      <w:pPr>
        <w:pStyle w:val="Heading4"/>
      </w:pPr>
      <w:r>
        <w:t>Answer:</w:t>
      </w:r>
    </w:p>
    <w:p w14:paraId="3F5980A4" w14:textId="77777777" w:rsidR="00BB66BD" w:rsidRDefault="00BB66BD" w:rsidP="00BB66BD">
      <w:pPr>
        <w:pStyle w:val="BodyText"/>
      </w:pPr>
      <w:r>
        <w:t xml:space="preserve">select ITEM_NUMBER, ITEM_NAME, avg(distinct UNIT_PRICE) as </w:t>
      </w:r>
      <w:proofErr w:type="spellStart"/>
      <w:r>
        <w:t>average_unit_price</w:t>
      </w:r>
      <w:proofErr w:type="spellEnd"/>
      <w:r>
        <w:t xml:space="preserve">, max(UNIT_PRICE) as </w:t>
      </w:r>
      <w:proofErr w:type="spellStart"/>
      <w:r>
        <w:t>highest_unit_price</w:t>
      </w:r>
      <w:proofErr w:type="spellEnd"/>
      <w:r>
        <w:t xml:space="preserve">, min(UNIT_PRICE) as </w:t>
      </w:r>
      <w:proofErr w:type="spellStart"/>
      <w:r>
        <w:t>lowest_unit_price</w:t>
      </w:r>
      <w:proofErr w:type="spellEnd"/>
    </w:p>
    <w:p w14:paraId="67A8F090" w14:textId="77777777" w:rsidR="00BB66BD" w:rsidRDefault="00BB66BD" w:rsidP="00BB66BD">
      <w:pPr>
        <w:pStyle w:val="BodyText"/>
      </w:pPr>
      <w:r>
        <w:t>from training.cux_om_items_46323</w:t>
      </w:r>
    </w:p>
    <w:p w14:paraId="5721AE1C" w14:textId="77777777" w:rsidR="00BB66BD" w:rsidRDefault="00BB66BD" w:rsidP="00BB66BD">
      <w:pPr>
        <w:pStyle w:val="BodyText"/>
      </w:pPr>
      <w:r>
        <w:t>join training.cux_om_lines_46323</w:t>
      </w:r>
    </w:p>
    <w:p w14:paraId="4221544B" w14:textId="77777777" w:rsidR="00BB66BD" w:rsidRDefault="00BB66BD" w:rsidP="00BB66BD">
      <w:pPr>
        <w:pStyle w:val="BodyText"/>
      </w:pPr>
      <w:r>
        <w:t>on training.cux_om_items_46323.ITEM_ID = training.cux_om_lines_46323.ITEM_ID</w:t>
      </w:r>
    </w:p>
    <w:p w14:paraId="13AB9F36" w14:textId="77777777" w:rsidR="00BB66BD" w:rsidRDefault="00BB66BD" w:rsidP="00BB66BD">
      <w:pPr>
        <w:pStyle w:val="BodyText"/>
      </w:pPr>
      <w:r>
        <w:t>join training.cux_om_headers_46323</w:t>
      </w:r>
    </w:p>
    <w:p w14:paraId="3A07858D" w14:textId="77777777" w:rsidR="00BB66BD" w:rsidRDefault="00BB66BD" w:rsidP="00BB66BD">
      <w:pPr>
        <w:pStyle w:val="BodyText"/>
      </w:pPr>
      <w:r>
        <w:t>on training.cux_om_items_46323.ITEM_ID = training.cux_om_headers_46323.CUSTOMER_ID</w:t>
      </w:r>
    </w:p>
    <w:p w14:paraId="4D9B4F22" w14:textId="77777777" w:rsidR="00BB66BD" w:rsidRDefault="00BB66BD" w:rsidP="00BB66BD">
      <w:pPr>
        <w:pStyle w:val="BodyText"/>
      </w:pPr>
      <w:r>
        <w:t>where training.cux_om_headers_46323.ORDER_STATUS != "CANCELLED"</w:t>
      </w:r>
    </w:p>
    <w:p w14:paraId="12BB3300" w14:textId="5A37AE2E" w:rsidR="00711332" w:rsidRDefault="00BB66BD" w:rsidP="00BB66BD">
      <w:pPr>
        <w:pStyle w:val="BodyText"/>
      </w:pPr>
      <w:r>
        <w:t>group by ITEM_NUMBER;</w:t>
      </w:r>
    </w:p>
    <w:p w14:paraId="260B103A" w14:textId="180E5A17" w:rsidR="00BB66BD" w:rsidRPr="00711332" w:rsidRDefault="00BB66BD" w:rsidP="00BB66BD">
      <w:pPr>
        <w:pStyle w:val="BodyText"/>
      </w:pPr>
      <w:r>
        <w:rPr>
          <w:noProof/>
        </w:rPr>
        <w:lastRenderedPageBreak/>
        <w:drawing>
          <wp:inline distT="0" distB="0" distL="0" distR="0" wp14:anchorId="41A90C91" wp14:editId="0648A786">
            <wp:extent cx="6629400" cy="3729355"/>
            <wp:effectExtent l="0" t="0" r="0" b="4445"/>
            <wp:docPr id="9349693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B97C" w14:textId="491E942C" w:rsidR="00B308A2" w:rsidRDefault="00B308A2" w:rsidP="00B308A2">
      <w:pPr>
        <w:pStyle w:val="Heading4"/>
      </w:pPr>
      <w:r>
        <w:rPr>
          <w:rFonts w:hint="eastAsia"/>
        </w:rPr>
        <w:t>N</w:t>
      </w:r>
      <w:r w:rsidR="001061F3">
        <w:t>O.</w:t>
      </w:r>
      <w:r w:rsidR="009F5B04">
        <w:t>0</w:t>
      </w:r>
      <w:r w:rsidR="00B92F98">
        <w:rPr>
          <w:rFonts w:hint="eastAsia"/>
        </w:rPr>
        <w:t>8</w:t>
      </w:r>
    </w:p>
    <w:p w14:paraId="16169727" w14:textId="0BA2EFD0" w:rsidR="00B308A2" w:rsidRDefault="00106A69" w:rsidP="00B308A2">
      <w:pPr>
        <w:pStyle w:val="BodyText"/>
      </w:pPr>
      <w:r w:rsidRPr="00106A69">
        <w:t>Write SQL to query customer information about canceled orders.</w:t>
      </w:r>
    </w:p>
    <w:tbl>
      <w:tblPr>
        <w:tblStyle w:val="TableGrid"/>
        <w:tblW w:w="8220" w:type="dxa"/>
        <w:tblInd w:w="2520" w:type="dxa"/>
        <w:tblLook w:val="04A0" w:firstRow="1" w:lastRow="0" w:firstColumn="1" w:lastColumn="0" w:noHBand="0" w:noVBand="1"/>
      </w:tblPr>
      <w:tblGrid>
        <w:gridCol w:w="1274"/>
        <w:gridCol w:w="2977"/>
        <w:gridCol w:w="1134"/>
        <w:gridCol w:w="1275"/>
        <w:gridCol w:w="1560"/>
      </w:tblGrid>
      <w:tr w:rsidR="00B92F98" w:rsidRPr="001A4D92" w14:paraId="09AAEF1B" w14:textId="77777777" w:rsidTr="00B92F98">
        <w:tc>
          <w:tcPr>
            <w:tcW w:w="1274" w:type="dxa"/>
            <w:shd w:val="clear" w:color="auto" w:fill="BFBFBF" w:themeFill="background1" w:themeFillShade="BF"/>
          </w:tcPr>
          <w:p w14:paraId="7BB1631E" w14:textId="57BC644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ustomer_number</w:t>
            </w:r>
            <w:proofErr w:type="spellEnd"/>
          </w:p>
        </w:tc>
        <w:tc>
          <w:tcPr>
            <w:tcW w:w="2977" w:type="dxa"/>
            <w:shd w:val="clear" w:color="auto" w:fill="BFBFBF" w:themeFill="background1" w:themeFillShade="BF"/>
          </w:tcPr>
          <w:p w14:paraId="5F347FB1" w14:textId="70BF9A4B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c</w:t>
            </w:r>
            <w:r>
              <w:rPr>
                <w:sz w:val="13"/>
                <w:szCs w:val="13"/>
              </w:rPr>
              <w:t>ustomer_name</w:t>
            </w:r>
            <w:proofErr w:type="spellEnd"/>
          </w:p>
        </w:tc>
        <w:tc>
          <w:tcPr>
            <w:tcW w:w="1134" w:type="dxa"/>
            <w:shd w:val="clear" w:color="auto" w:fill="BFBFBF" w:themeFill="background1" w:themeFillShade="BF"/>
          </w:tcPr>
          <w:p w14:paraId="7C1384A3" w14:textId="5074761A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elephone</w:t>
            </w:r>
          </w:p>
        </w:tc>
        <w:tc>
          <w:tcPr>
            <w:tcW w:w="1275" w:type="dxa"/>
            <w:shd w:val="clear" w:color="auto" w:fill="BFBFBF" w:themeFill="background1" w:themeFillShade="BF"/>
          </w:tcPr>
          <w:p w14:paraId="13D44B2B" w14:textId="44C86D35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s</w:t>
            </w:r>
            <w:r>
              <w:rPr>
                <w:sz w:val="13"/>
                <w:szCs w:val="13"/>
              </w:rPr>
              <w:t>tart_date_active</w:t>
            </w:r>
            <w:proofErr w:type="spellEnd"/>
          </w:p>
        </w:tc>
        <w:tc>
          <w:tcPr>
            <w:tcW w:w="1560" w:type="dxa"/>
            <w:shd w:val="clear" w:color="auto" w:fill="BFBFBF" w:themeFill="background1" w:themeFillShade="BF"/>
          </w:tcPr>
          <w:p w14:paraId="52545E1A" w14:textId="0135B6C6" w:rsidR="00B92F98" w:rsidRPr="001A4D92" w:rsidRDefault="00106A69" w:rsidP="0004662C">
            <w:pPr>
              <w:pStyle w:val="BodyText"/>
              <w:ind w:left="0"/>
              <w:rPr>
                <w:sz w:val="13"/>
                <w:szCs w:val="13"/>
              </w:rPr>
            </w:pPr>
            <w:proofErr w:type="spellStart"/>
            <w:r>
              <w:rPr>
                <w:rFonts w:hint="eastAsia"/>
                <w:sz w:val="13"/>
                <w:szCs w:val="13"/>
              </w:rPr>
              <w:t>e</w:t>
            </w:r>
            <w:r>
              <w:rPr>
                <w:sz w:val="13"/>
                <w:szCs w:val="13"/>
              </w:rPr>
              <w:t>nd_date_active</w:t>
            </w:r>
            <w:proofErr w:type="spellEnd"/>
          </w:p>
        </w:tc>
      </w:tr>
      <w:tr w:rsidR="00B92F98" w14:paraId="3E5A109C" w14:textId="77777777" w:rsidTr="00B92F98">
        <w:tc>
          <w:tcPr>
            <w:tcW w:w="1274" w:type="dxa"/>
          </w:tcPr>
          <w:p w14:paraId="7DA3823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2977" w:type="dxa"/>
          </w:tcPr>
          <w:p w14:paraId="04C8A7DF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134" w:type="dxa"/>
          </w:tcPr>
          <w:p w14:paraId="20DCC897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275" w:type="dxa"/>
          </w:tcPr>
          <w:p w14:paraId="510813A2" w14:textId="77777777" w:rsidR="00B92F98" w:rsidRDefault="00B92F98" w:rsidP="0004662C">
            <w:pPr>
              <w:pStyle w:val="BodyText"/>
              <w:ind w:left="0"/>
            </w:pPr>
          </w:p>
        </w:tc>
        <w:tc>
          <w:tcPr>
            <w:tcW w:w="1560" w:type="dxa"/>
          </w:tcPr>
          <w:p w14:paraId="3DE61255" w14:textId="77777777" w:rsidR="00B92F98" w:rsidRDefault="00B92F98" w:rsidP="0004662C">
            <w:pPr>
              <w:pStyle w:val="BodyText"/>
              <w:ind w:left="0"/>
            </w:pPr>
          </w:p>
        </w:tc>
      </w:tr>
    </w:tbl>
    <w:p w14:paraId="0FBADA62" w14:textId="67803FE2" w:rsidR="00BB66BD" w:rsidRDefault="00BB66BD" w:rsidP="00CA0BDA">
      <w:pPr>
        <w:pStyle w:val="Heading4"/>
      </w:pPr>
      <w:r>
        <w:t>Answer:</w:t>
      </w:r>
    </w:p>
    <w:p w14:paraId="46FC48DB" w14:textId="77777777" w:rsidR="00BB66BD" w:rsidRDefault="00BB66BD" w:rsidP="00BB66BD">
      <w:pPr>
        <w:pStyle w:val="BodyText"/>
      </w:pPr>
      <w:r>
        <w:t>select CUSTOMER_NUMBER, CUSTOMER_NAME, TELEPHONE, START_DATE_ACTIVE, END_DATE_ACTIVE</w:t>
      </w:r>
    </w:p>
    <w:p w14:paraId="5783D186" w14:textId="77777777" w:rsidR="00BB66BD" w:rsidRDefault="00BB66BD" w:rsidP="00BB66BD">
      <w:pPr>
        <w:pStyle w:val="BodyText"/>
      </w:pPr>
      <w:r>
        <w:t>from training.cux_om_customers_46323</w:t>
      </w:r>
    </w:p>
    <w:p w14:paraId="7709E4F5" w14:textId="77777777" w:rsidR="00BB66BD" w:rsidRDefault="00BB66BD" w:rsidP="00BB66BD">
      <w:pPr>
        <w:pStyle w:val="BodyText"/>
      </w:pPr>
      <w:r>
        <w:t>join training.cux_om_headers_46323</w:t>
      </w:r>
    </w:p>
    <w:p w14:paraId="51A17EB1" w14:textId="77777777" w:rsidR="00BB66BD" w:rsidRDefault="00BB66BD" w:rsidP="00BB66BD">
      <w:pPr>
        <w:pStyle w:val="BodyText"/>
      </w:pPr>
      <w:r>
        <w:t>on training.cux_om_customers_46323.CUSTOMER_ID = training.cux_om_headers_46323.CUSTOMER_ID</w:t>
      </w:r>
    </w:p>
    <w:p w14:paraId="61703437" w14:textId="3B863786" w:rsidR="00BB66BD" w:rsidRDefault="00BB66BD" w:rsidP="00BB66BD">
      <w:pPr>
        <w:pStyle w:val="BodyText"/>
      </w:pPr>
      <w:r>
        <w:t>where ORDER_STATUS = "CANCELLED"</w:t>
      </w:r>
    </w:p>
    <w:p w14:paraId="34FD09C6" w14:textId="6D000886" w:rsidR="00BB66BD" w:rsidRPr="00BB66BD" w:rsidRDefault="00BB66BD" w:rsidP="00BB66BD">
      <w:pPr>
        <w:pStyle w:val="BodyText"/>
      </w:pPr>
      <w:r>
        <w:rPr>
          <w:noProof/>
        </w:rPr>
        <w:lastRenderedPageBreak/>
        <w:drawing>
          <wp:inline distT="0" distB="0" distL="0" distR="0" wp14:anchorId="066C2599" wp14:editId="59D9741F">
            <wp:extent cx="6629400" cy="3729355"/>
            <wp:effectExtent l="0" t="0" r="0" b="4445"/>
            <wp:docPr id="2074656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0053" w14:textId="2BB667DA" w:rsidR="00CA0BDA" w:rsidRDefault="00CA0BDA" w:rsidP="00CA0BDA">
      <w:pPr>
        <w:pStyle w:val="Heading4"/>
      </w:pPr>
      <w:r>
        <w:rPr>
          <w:rFonts w:hint="eastAsia"/>
        </w:rPr>
        <w:t>N</w:t>
      </w:r>
      <w:r>
        <w:t>O.0</w:t>
      </w:r>
      <w:r>
        <w:rPr>
          <w:rFonts w:hint="eastAsia"/>
        </w:rPr>
        <w:t>9</w:t>
      </w:r>
    </w:p>
    <w:p w14:paraId="38E526DA" w14:textId="598EDE22" w:rsidR="00CA0BDA" w:rsidRDefault="00106A69" w:rsidP="00CA0BDA">
      <w:pPr>
        <w:pStyle w:val="BodyText"/>
      </w:pPr>
      <w:r w:rsidRPr="00106A69">
        <w:t>Write SQL to count the company's total sales in 2015. (All orders with status CANCELLED are excluded from statistics)</w:t>
      </w:r>
    </w:p>
    <w:tbl>
      <w:tblPr>
        <w:tblStyle w:val="TableGrid"/>
        <w:tblW w:w="1274" w:type="dxa"/>
        <w:tblInd w:w="2520" w:type="dxa"/>
        <w:tblLook w:val="04A0" w:firstRow="1" w:lastRow="0" w:firstColumn="1" w:lastColumn="0" w:noHBand="0" w:noVBand="1"/>
      </w:tblPr>
      <w:tblGrid>
        <w:gridCol w:w="1274"/>
      </w:tblGrid>
      <w:tr w:rsidR="00CA0BDA" w:rsidRPr="001A4D92" w14:paraId="6CFE2C95" w14:textId="77777777" w:rsidTr="00CA0BDA">
        <w:tc>
          <w:tcPr>
            <w:tcW w:w="1274" w:type="dxa"/>
            <w:shd w:val="clear" w:color="auto" w:fill="BFBFBF" w:themeFill="background1" w:themeFillShade="BF"/>
          </w:tcPr>
          <w:p w14:paraId="4A104399" w14:textId="6AFA80D5" w:rsidR="00CA0BDA" w:rsidRPr="001A4D92" w:rsidRDefault="00106A69" w:rsidP="00CA0BDA">
            <w:pPr>
              <w:pStyle w:val="BodyText"/>
              <w:ind w:left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T</w:t>
            </w:r>
            <w:r>
              <w:rPr>
                <w:sz w:val="13"/>
                <w:szCs w:val="13"/>
              </w:rPr>
              <w:t>otal Sales</w:t>
            </w:r>
          </w:p>
        </w:tc>
      </w:tr>
      <w:tr w:rsidR="00CA0BDA" w14:paraId="3E605915" w14:textId="77777777" w:rsidTr="00CA0BDA">
        <w:tc>
          <w:tcPr>
            <w:tcW w:w="1274" w:type="dxa"/>
          </w:tcPr>
          <w:p w14:paraId="6E012E76" w14:textId="77777777" w:rsidR="00CA0BDA" w:rsidRDefault="00CA0BDA" w:rsidP="004D29E9">
            <w:pPr>
              <w:pStyle w:val="BodyText"/>
              <w:ind w:left="0"/>
            </w:pPr>
          </w:p>
        </w:tc>
      </w:tr>
    </w:tbl>
    <w:p w14:paraId="7E3189F6" w14:textId="775DA636" w:rsidR="00AB40C3" w:rsidRDefault="00AB40C3" w:rsidP="009F5B04">
      <w:pPr>
        <w:pStyle w:val="Heading4"/>
      </w:pPr>
      <w:r>
        <w:t>Answer:</w:t>
      </w:r>
    </w:p>
    <w:p w14:paraId="1C8F7B34" w14:textId="77777777" w:rsidR="00D51FE6" w:rsidRDefault="00D51FE6" w:rsidP="00D51FE6">
      <w:pPr>
        <w:pStyle w:val="BodyText"/>
      </w:pPr>
      <w:r>
        <w:t>SELECT SUM(</w:t>
      </w:r>
      <w:proofErr w:type="spellStart"/>
      <w:r>
        <w:t>l.UNIT_PRICE</w:t>
      </w:r>
      <w:proofErr w:type="spellEnd"/>
      <w:r>
        <w:t xml:space="preserve"> * </w:t>
      </w:r>
      <w:proofErr w:type="spellStart"/>
      <w:r>
        <w:t>l.QUANTITY</w:t>
      </w:r>
      <w:proofErr w:type="spellEnd"/>
      <w:r>
        <w:t>) AS `Total Sales`</w:t>
      </w:r>
    </w:p>
    <w:p w14:paraId="47763A07" w14:textId="77777777" w:rsidR="00D51FE6" w:rsidRDefault="00D51FE6" w:rsidP="00D51FE6">
      <w:pPr>
        <w:pStyle w:val="BodyText"/>
      </w:pPr>
      <w:r>
        <w:t>FROM cux_om_lines_46323 l</w:t>
      </w:r>
    </w:p>
    <w:p w14:paraId="1D9D0AF7" w14:textId="77777777" w:rsidR="00D51FE6" w:rsidRDefault="00D51FE6" w:rsidP="00D51FE6">
      <w:pPr>
        <w:pStyle w:val="BodyText"/>
      </w:pPr>
      <w:r>
        <w:t xml:space="preserve">JOIN cux_om_items_46323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l.ITEM_ID</w:t>
      </w:r>
      <w:proofErr w:type="spellEnd"/>
      <w:r>
        <w:t xml:space="preserve"> = </w:t>
      </w:r>
      <w:proofErr w:type="spellStart"/>
      <w:r>
        <w:t>i.ITEM_ID</w:t>
      </w:r>
      <w:proofErr w:type="spellEnd"/>
    </w:p>
    <w:p w14:paraId="2CBA7934" w14:textId="77777777" w:rsidR="00D51FE6" w:rsidRDefault="00D51FE6" w:rsidP="00D51FE6">
      <w:pPr>
        <w:pStyle w:val="BodyText"/>
      </w:pPr>
      <w:r>
        <w:t xml:space="preserve">JOIN cux_om_headers_46323 h ON </w:t>
      </w:r>
      <w:proofErr w:type="spellStart"/>
      <w:r>
        <w:t>h.HEADER_ID</w:t>
      </w:r>
      <w:proofErr w:type="spellEnd"/>
      <w:r>
        <w:t xml:space="preserve"> = </w:t>
      </w:r>
      <w:proofErr w:type="spellStart"/>
      <w:r>
        <w:t>l.HEADER_ID</w:t>
      </w:r>
      <w:proofErr w:type="spellEnd"/>
    </w:p>
    <w:p w14:paraId="1DD1D90E" w14:textId="08C880B5" w:rsidR="00D51FE6" w:rsidRPr="00AB40C3" w:rsidRDefault="00D51FE6" w:rsidP="00D51FE6">
      <w:pPr>
        <w:pStyle w:val="BodyText"/>
      </w:pPr>
      <w:r>
        <w:lastRenderedPageBreak/>
        <w:t xml:space="preserve">WHERE </w:t>
      </w:r>
      <w:proofErr w:type="spellStart"/>
      <w:r>
        <w:t>h.ORDER_STATUS</w:t>
      </w:r>
      <w:proofErr w:type="spellEnd"/>
      <w:r>
        <w:t xml:space="preserve"> != 'CANCELLED' AND YEAR(</w:t>
      </w:r>
      <w:proofErr w:type="spellStart"/>
      <w:r>
        <w:t>h.ORDER_DATE</w:t>
      </w:r>
      <w:proofErr w:type="spellEnd"/>
      <w:r>
        <w:t>) = 2015;</w:t>
      </w:r>
      <w:r>
        <w:rPr>
          <w:noProof/>
        </w:rPr>
        <w:drawing>
          <wp:inline distT="0" distB="0" distL="0" distR="0" wp14:anchorId="03CA9409" wp14:editId="10C3D4DF">
            <wp:extent cx="6629400" cy="3729355"/>
            <wp:effectExtent l="0" t="0" r="0" b="4445"/>
            <wp:docPr id="1777011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114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49FB" w14:textId="4C4495BE" w:rsidR="009F5B04" w:rsidRDefault="009F5B04" w:rsidP="009F5B04">
      <w:pPr>
        <w:pStyle w:val="Heading4"/>
      </w:pPr>
      <w:r>
        <w:rPr>
          <w:rFonts w:hint="eastAsia"/>
        </w:rPr>
        <w:t>N</w:t>
      </w:r>
      <w:r w:rsidR="006B3095">
        <w:t>O.</w:t>
      </w:r>
      <w:r w:rsidR="006B3095">
        <w:rPr>
          <w:rFonts w:hint="eastAsia"/>
        </w:rPr>
        <w:t>10</w:t>
      </w:r>
    </w:p>
    <w:bookmarkEnd w:id="0"/>
    <w:p w14:paraId="5090E35F" w14:textId="3063E592" w:rsidR="009F5B04" w:rsidRDefault="00106A69" w:rsidP="00106A69">
      <w:pPr>
        <w:pStyle w:val="BodyText"/>
        <w:ind w:left="2940"/>
      </w:pPr>
      <w:r w:rsidRPr="00106A69">
        <w:t>Write a script to add an index to the table: CUX_OM_ITEMS_XXXX: a normal index, and the applicable field: ITEM_NAME.</w:t>
      </w:r>
    </w:p>
    <w:p w14:paraId="3CEFAF29" w14:textId="4E7B2837" w:rsidR="008C5956" w:rsidRDefault="008C5956" w:rsidP="008C5956">
      <w:pPr>
        <w:pStyle w:val="BodyText"/>
      </w:pPr>
      <w:r>
        <w:t>CREATE INDEX CUX_OM_ITEMS_4632</w:t>
      </w:r>
      <w:r w:rsidR="00D51FE6">
        <w:t>3</w:t>
      </w:r>
      <w:r>
        <w:t>_N2</w:t>
      </w:r>
    </w:p>
    <w:p w14:paraId="133E0B9C" w14:textId="78FB101E" w:rsidR="008C5956" w:rsidRDefault="008C5956" w:rsidP="008C5956">
      <w:pPr>
        <w:pStyle w:val="BodyText"/>
      </w:pPr>
      <w:r>
        <w:t>ON cux_om_items_4632</w:t>
      </w:r>
      <w:r w:rsidR="00D51FE6">
        <w:t>3</w:t>
      </w:r>
      <w:r>
        <w:t xml:space="preserve"> (ITEM_NAME);</w:t>
      </w:r>
    </w:p>
    <w:p w14:paraId="516647EB" w14:textId="56E940FE" w:rsidR="00D51FE6" w:rsidRPr="00106A69" w:rsidRDefault="00D51FE6" w:rsidP="008C5956">
      <w:pPr>
        <w:pStyle w:val="BodyText"/>
      </w:pPr>
      <w:r>
        <w:rPr>
          <w:noProof/>
        </w:rPr>
        <w:lastRenderedPageBreak/>
        <w:drawing>
          <wp:inline distT="0" distB="0" distL="0" distR="0" wp14:anchorId="2FE0B97C" wp14:editId="379957A3">
            <wp:extent cx="6629400" cy="3729355"/>
            <wp:effectExtent l="0" t="0" r="0" b="4445"/>
            <wp:docPr id="2102272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27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1FE6" w:rsidRPr="00106A69" w:rsidSect="00A22286">
      <w:headerReference w:type="default" r:id="rId25"/>
      <w:footerReference w:type="even" r:id="rId26"/>
      <w:footerReference w:type="default" r:id="rId27"/>
      <w:footerReference w:type="first" r:id="rId28"/>
      <w:pgSz w:w="12240" w:h="15840" w:code="1"/>
      <w:pgMar w:top="1494" w:right="720" w:bottom="1080" w:left="720" w:header="432" w:footer="432" w:gutter="360"/>
      <w:paperSrc w:first="1" w:other="1"/>
      <w:pgNumType w:fmt="numberInDash"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6F888F" w14:textId="77777777" w:rsidR="00A22286" w:rsidRDefault="00A22286">
      <w:r>
        <w:separator/>
      </w:r>
    </w:p>
  </w:endnote>
  <w:endnote w:type="continuationSeparator" w:id="0">
    <w:p w14:paraId="1BE983AA" w14:textId="77777777" w:rsidR="00A22286" w:rsidRDefault="00A22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BF105" w14:textId="77777777" w:rsidR="00FA20B8" w:rsidRDefault="00FA20B8" w:rsidP="0026395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31</w:t>
    </w:r>
    <w:r>
      <w:rPr>
        <w:rStyle w:val="PageNumber"/>
      </w:rPr>
      <w:fldChar w:fldCharType="end"/>
    </w:r>
  </w:p>
  <w:p w14:paraId="205A058A" w14:textId="77777777" w:rsidR="00FA20B8" w:rsidRDefault="00FA20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C1B1C" w14:textId="77777777" w:rsidR="00FA20B8" w:rsidRDefault="00FA20B8" w:rsidP="00EA7F66">
    <w:pPr>
      <w:pStyle w:val="Footer"/>
      <w:framePr w:wrap="around" w:vAnchor="text" w:hAnchor="page" w:x="11281" w:y="155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02E7">
      <w:rPr>
        <w:rStyle w:val="PageNumber"/>
        <w:noProof/>
      </w:rPr>
      <w:t>- 5 -</w:t>
    </w:r>
    <w:r>
      <w:rPr>
        <w:rStyle w:val="PageNumber"/>
      </w:rPr>
      <w:fldChar w:fldCharType="end"/>
    </w:r>
  </w:p>
  <w:p w14:paraId="70D8C342" w14:textId="7D4B5B1E" w:rsidR="00FA20B8" w:rsidRDefault="007536D3" w:rsidP="005C4F14">
    <w:pPr>
      <w:pStyle w:val="Footer"/>
      <w:ind w:right="36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04E3B8E" wp14:editId="6F5DD1ED">
              <wp:simplePos x="0" y="0"/>
              <wp:positionH relativeFrom="column">
                <wp:posOffset>0</wp:posOffset>
              </wp:positionH>
              <wp:positionV relativeFrom="paragraph">
                <wp:posOffset>12065</wp:posOffset>
              </wp:positionV>
              <wp:extent cx="6604000" cy="0"/>
              <wp:effectExtent l="9525" t="12065" r="6350" b="6985"/>
              <wp:wrapNone/>
              <wp:docPr id="195330830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DB1A" id="Line 4" o:spid="_x0000_s1026" style="position:absolute;left:0;text-align:lef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95pt" to="520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"/>
          </w:pict>
        </mc:Fallback>
      </mc:AlternateContent>
    </w:r>
    <w:r w:rsidR="00FA20B8">
      <w:rPr>
        <w:rFonts w:hint="eastAsia"/>
      </w:rPr>
      <w:t xml:space="preserve"> </w:t>
    </w:r>
    <w:r w:rsidR="00FA20B8">
      <w:rPr>
        <w:rFonts w:hint="eastAsia"/>
      </w:rPr>
      <w:t>汉得信息</w:t>
    </w:r>
    <w:r w:rsidR="00FA20B8">
      <w:rPr>
        <w:rFonts w:hint="eastAsia"/>
      </w:rPr>
      <w:t xml:space="preserve"> </w:t>
    </w:r>
    <w:r w:rsidR="00FA20B8">
      <w:rPr>
        <w:rFonts w:hint="eastAsia"/>
      </w:rPr>
      <w:t>内部资料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599F6" w14:textId="77777777" w:rsidR="00FA20B8" w:rsidRDefault="00FA20B8">
    <w:pPr>
      <w:pStyle w:val="Footer"/>
      <w:tabs>
        <w:tab w:val="clear" w:pos="7920"/>
        <w:tab w:val="right" w:pos="104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1197E4" w14:textId="77777777" w:rsidR="00A22286" w:rsidRDefault="00A22286">
      <w:r>
        <w:separator/>
      </w:r>
    </w:p>
  </w:footnote>
  <w:footnote w:type="continuationSeparator" w:id="0">
    <w:p w14:paraId="34EFF965" w14:textId="77777777" w:rsidR="00A22286" w:rsidRDefault="00A22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6D9EF" w14:textId="2673F04C" w:rsidR="00FA20B8" w:rsidRDefault="007536D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2AA61A5" wp14:editId="153B7E96">
              <wp:simplePos x="0" y="0"/>
              <wp:positionH relativeFrom="column">
                <wp:posOffset>0</wp:posOffset>
              </wp:positionH>
              <wp:positionV relativeFrom="paragraph">
                <wp:posOffset>588010</wp:posOffset>
              </wp:positionV>
              <wp:extent cx="6604000" cy="0"/>
              <wp:effectExtent l="9525" t="6985" r="6350" b="12065"/>
              <wp:wrapNone/>
              <wp:docPr id="61777683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604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6B0F54" id="Line 3" o:spid="_x0000_s1026" style="position:absolute;left:0;text-align:lef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6.3pt" to="520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"/>
          </w:pict>
        </mc:Fallback>
      </mc:AlternateContent>
    </w:r>
    <w:r w:rsidR="00FA20B8">
      <w:rPr>
        <w:noProof/>
      </w:rPr>
      <w:drawing>
        <wp:inline distT="0" distB="0" distL="0" distR="0" wp14:anchorId="2D70C1F2" wp14:editId="59CD33EF">
          <wp:extent cx="4459605" cy="560705"/>
          <wp:effectExtent l="19050" t="0" r="0" b="0"/>
          <wp:docPr id="1" name="图片 1" descr="hand_large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and_large_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59605" cy="5607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1396E73A"/>
    <w:lvl w:ilvl="0">
      <w:numFmt w:val="decimal"/>
      <w:lvlText w:val="*"/>
      <w:lvlJc w:val="left"/>
    </w:lvl>
  </w:abstractNum>
  <w:abstractNum w:abstractNumId="1" w15:restartNumberingAfterBreak="0">
    <w:nsid w:val="01747F9F"/>
    <w:multiLevelType w:val="multilevel"/>
    <w:tmpl w:val="9B92BDB4"/>
    <w:lvl w:ilvl="0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" w15:restartNumberingAfterBreak="0">
    <w:nsid w:val="066630D4"/>
    <w:multiLevelType w:val="hybridMultilevel"/>
    <w:tmpl w:val="A8707F56"/>
    <w:lvl w:ilvl="0" w:tplc="AE9AE48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SimSun" w:hAnsi="SimSun" w:hint="default"/>
      </w:rPr>
    </w:lvl>
    <w:lvl w:ilvl="1" w:tplc="789EB084" w:tentative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SimSun" w:hAnsi="SimSun" w:hint="default"/>
      </w:rPr>
    </w:lvl>
    <w:lvl w:ilvl="2" w:tplc="5D505C8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SimSun" w:hAnsi="SimSun" w:hint="default"/>
      </w:rPr>
    </w:lvl>
    <w:lvl w:ilvl="3" w:tplc="174ABD08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SimSun" w:hAnsi="SimSun" w:hint="default"/>
      </w:rPr>
    </w:lvl>
    <w:lvl w:ilvl="4" w:tplc="81EA4B8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SimSun" w:hAnsi="SimSun" w:hint="default"/>
      </w:rPr>
    </w:lvl>
    <w:lvl w:ilvl="5" w:tplc="92008E8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SimSun" w:hAnsi="SimSun" w:hint="default"/>
      </w:rPr>
    </w:lvl>
    <w:lvl w:ilvl="6" w:tplc="784A173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SimSun" w:hAnsi="SimSun" w:hint="default"/>
      </w:rPr>
    </w:lvl>
    <w:lvl w:ilvl="7" w:tplc="0606778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SimSun" w:hAnsi="SimSun" w:hint="default"/>
      </w:rPr>
    </w:lvl>
    <w:lvl w:ilvl="8" w:tplc="780AA7D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SimSun" w:hAnsi="SimSun" w:hint="default"/>
      </w:rPr>
    </w:lvl>
  </w:abstractNum>
  <w:abstractNum w:abstractNumId="3" w15:restartNumberingAfterBreak="0">
    <w:nsid w:val="0B200BE7"/>
    <w:multiLevelType w:val="hybridMultilevel"/>
    <w:tmpl w:val="6ADABEF2"/>
    <w:lvl w:ilvl="0" w:tplc="71C03602">
      <w:start w:val="1"/>
      <w:numFmt w:val="decimal"/>
      <w:lvlText w:val="%1、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4" w15:restartNumberingAfterBreak="0">
    <w:nsid w:val="0C41580E"/>
    <w:multiLevelType w:val="hybridMultilevel"/>
    <w:tmpl w:val="8EAAB8AC"/>
    <w:lvl w:ilvl="0" w:tplc="0409001B">
      <w:start w:val="1"/>
      <w:numFmt w:val="lowerRoman"/>
      <w:lvlText w:val="%1."/>
      <w:lvlJc w:val="right"/>
      <w:pPr>
        <w:tabs>
          <w:tab w:val="num" w:pos="4780"/>
        </w:tabs>
        <w:ind w:left="4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940"/>
        </w:tabs>
        <w:ind w:left="39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360"/>
        </w:tabs>
        <w:ind w:left="43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4780"/>
        </w:tabs>
        <w:ind w:left="47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5200"/>
        </w:tabs>
        <w:ind w:left="52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20"/>
        </w:tabs>
        <w:ind w:left="56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040"/>
        </w:tabs>
        <w:ind w:left="60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460"/>
        </w:tabs>
        <w:ind w:left="64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80"/>
        </w:tabs>
        <w:ind w:left="6880" w:hanging="420"/>
      </w:pPr>
    </w:lvl>
  </w:abstractNum>
  <w:abstractNum w:abstractNumId="5" w15:restartNumberingAfterBreak="0">
    <w:nsid w:val="0FA15333"/>
    <w:multiLevelType w:val="hybridMultilevel"/>
    <w:tmpl w:val="B18CCE84"/>
    <w:lvl w:ilvl="0" w:tplc="B7F01CEA">
      <w:start w:val="1"/>
      <w:numFmt w:val="decimal"/>
      <w:lvlText w:val="%1．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360"/>
        </w:tabs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6" w15:restartNumberingAfterBreak="0">
    <w:nsid w:val="11B625C6"/>
    <w:multiLevelType w:val="hybridMultilevel"/>
    <w:tmpl w:val="3CD8B20E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7" w15:restartNumberingAfterBreak="0">
    <w:nsid w:val="14B4757B"/>
    <w:multiLevelType w:val="hybridMultilevel"/>
    <w:tmpl w:val="25EE86A8"/>
    <w:lvl w:ilvl="0" w:tplc="CC1E4BE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8A64CE4"/>
    <w:multiLevelType w:val="hybridMultilevel"/>
    <w:tmpl w:val="B0E84D7E"/>
    <w:lvl w:ilvl="0" w:tplc="62F8214C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9" w15:restartNumberingAfterBreak="0">
    <w:nsid w:val="1BA118F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0" w15:restartNumberingAfterBreak="0">
    <w:nsid w:val="1C70206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1" w15:restartNumberingAfterBreak="0">
    <w:nsid w:val="1D1F631B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2" w15:restartNumberingAfterBreak="0">
    <w:nsid w:val="266D6FDA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2E176833"/>
    <w:multiLevelType w:val="hybridMultilevel"/>
    <w:tmpl w:val="624C618A"/>
    <w:lvl w:ilvl="0" w:tplc="16947CA0">
      <w:start w:val="1"/>
      <w:numFmt w:val="decimal"/>
      <w:lvlText w:val="%1、"/>
      <w:lvlJc w:val="left"/>
      <w:pPr>
        <w:tabs>
          <w:tab w:val="num" w:pos="1155"/>
        </w:tabs>
        <w:ind w:left="1155" w:hanging="73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 w15:restartNumberingAfterBreak="0">
    <w:nsid w:val="2E6924C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5" w15:restartNumberingAfterBreak="0">
    <w:nsid w:val="3121049D"/>
    <w:multiLevelType w:val="singleLevel"/>
    <w:tmpl w:val="476080F8"/>
    <w:lvl w:ilvl="0">
      <w:start w:val="1"/>
      <w:numFmt w:val="decimal"/>
      <w:lvlText w:val="%1."/>
      <w:legacy w:legacy="1" w:legacySpace="0" w:legacyIndent="360"/>
      <w:lvlJc w:val="left"/>
      <w:pPr>
        <w:ind w:left="3240" w:hanging="360"/>
      </w:pPr>
    </w:lvl>
  </w:abstractNum>
  <w:abstractNum w:abstractNumId="16" w15:restartNumberingAfterBreak="0">
    <w:nsid w:val="325935A3"/>
    <w:multiLevelType w:val="hybridMultilevel"/>
    <w:tmpl w:val="FDB25B3E"/>
    <w:lvl w:ilvl="0" w:tplc="26A4B178">
      <w:start w:val="2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eastAsia="SimSun"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374928AA"/>
    <w:multiLevelType w:val="hybridMultilevel"/>
    <w:tmpl w:val="861EA868"/>
    <w:lvl w:ilvl="0" w:tplc="0409001B">
      <w:start w:val="1"/>
      <w:numFmt w:val="lowerRoman"/>
      <w:lvlText w:val="%1."/>
      <w:lvlJc w:val="right"/>
      <w:pPr>
        <w:tabs>
          <w:tab w:val="num" w:pos="3920"/>
        </w:tabs>
        <w:ind w:left="39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3080"/>
        </w:tabs>
        <w:ind w:left="30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00"/>
        </w:tabs>
        <w:ind w:left="35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20"/>
        </w:tabs>
        <w:ind w:left="39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340"/>
        </w:tabs>
        <w:ind w:left="43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60"/>
        </w:tabs>
        <w:ind w:left="47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80"/>
        </w:tabs>
        <w:ind w:left="51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600"/>
        </w:tabs>
        <w:ind w:left="56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20"/>
        </w:tabs>
        <w:ind w:left="6020" w:hanging="420"/>
      </w:pPr>
    </w:lvl>
  </w:abstractNum>
  <w:abstractNum w:abstractNumId="18" w15:restartNumberingAfterBreak="0">
    <w:nsid w:val="3865457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9" w15:restartNumberingAfterBreak="0">
    <w:nsid w:val="3B8C1FEE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0" w15:restartNumberingAfterBreak="0">
    <w:nsid w:val="3F1011C1"/>
    <w:multiLevelType w:val="singleLevel"/>
    <w:tmpl w:val="904AE776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42AE5468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2" w15:restartNumberingAfterBreak="0">
    <w:nsid w:val="42E76CDD"/>
    <w:multiLevelType w:val="hybridMultilevel"/>
    <w:tmpl w:val="48D44F9C"/>
    <w:lvl w:ilvl="0" w:tplc="C25CCEA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23" w15:restartNumberingAfterBreak="0">
    <w:nsid w:val="47041BAC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4" w15:restartNumberingAfterBreak="0">
    <w:nsid w:val="4A892873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5" w15:restartNumberingAfterBreak="0">
    <w:nsid w:val="4C1917D3"/>
    <w:multiLevelType w:val="hybridMultilevel"/>
    <w:tmpl w:val="7B34EE5E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4E3F0F02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7" w15:restartNumberingAfterBreak="0">
    <w:nsid w:val="4EEC7C39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8" w15:restartNumberingAfterBreak="0">
    <w:nsid w:val="51AA1F30"/>
    <w:multiLevelType w:val="hybridMultilevel"/>
    <w:tmpl w:val="9B92BDB4"/>
    <w:lvl w:ilvl="0" w:tplc="5332FA7A">
      <w:start w:val="1"/>
      <w:numFmt w:val="decimal"/>
      <w:lvlText w:val="%1、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 w:tplc="40AA24B6">
      <w:start w:val="1"/>
      <w:numFmt w:val="decimalEnclosedCircle"/>
      <w:lvlText w:val="%2"/>
      <w:lvlJc w:val="left"/>
      <w:pPr>
        <w:tabs>
          <w:tab w:val="num" w:pos="3300"/>
        </w:tabs>
        <w:ind w:left="33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3780"/>
        </w:tabs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0"/>
        </w:tabs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620"/>
        </w:tabs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0"/>
        </w:tabs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880"/>
        </w:tabs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420"/>
      </w:pPr>
    </w:lvl>
  </w:abstractNum>
  <w:abstractNum w:abstractNumId="29" w15:restartNumberingAfterBreak="0">
    <w:nsid w:val="53E837B6"/>
    <w:multiLevelType w:val="hybridMultilevel"/>
    <w:tmpl w:val="F080149E"/>
    <w:lvl w:ilvl="0" w:tplc="07E4FDEC">
      <w:start w:val="1"/>
      <w:numFmt w:val="decimal"/>
      <w:lvlText w:val="%1、"/>
      <w:lvlJc w:val="left"/>
      <w:pPr>
        <w:tabs>
          <w:tab w:val="num" w:pos="3255"/>
        </w:tabs>
        <w:ind w:left="325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3735"/>
        </w:tabs>
        <w:ind w:left="373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155"/>
        </w:tabs>
        <w:ind w:left="415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575"/>
        </w:tabs>
        <w:ind w:left="457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995"/>
        </w:tabs>
        <w:ind w:left="499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15"/>
        </w:tabs>
        <w:ind w:left="541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35"/>
        </w:tabs>
        <w:ind w:left="583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6255"/>
        </w:tabs>
        <w:ind w:left="625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75"/>
        </w:tabs>
        <w:ind w:left="6675" w:hanging="420"/>
      </w:pPr>
    </w:lvl>
  </w:abstractNum>
  <w:abstractNum w:abstractNumId="30" w15:restartNumberingAfterBreak="0">
    <w:nsid w:val="61BE735F"/>
    <w:multiLevelType w:val="hybridMultilevel"/>
    <w:tmpl w:val="950A431E"/>
    <w:lvl w:ilvl="0" w:tplc="04E2926A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31" w15:restartNumberingAfterBreak="0">
    <w:nsid w:val="620F2FF4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2" w15:restartNumberingAfterBreak="0">
    <w:nsid w:val="62855AF1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3" w15:restartNumberingAfterBreak="0">
    <w:nsid w:val="72474F66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4" w15:restartNumberingAfterBreak="0">
    <w:nsid w:val="7E607F7D"/>
    <w:multiLevelType w:val="singleLevel"/>
    <w:tmpl w:val="4BB0102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num w:numId="1" w16cid:durableId="426540769">
    <w:abstractNumId w:val="14"/>
  </w:num>
  <w:num w:numId="2" w16cid:durableId="1349986070">
    <w:abstractNumId w:val="27"/>
  </w:num>
  <w:num w:numId="3" w16cid:durableId="757990368">
    <w:abstractNumId w:val="34"/>
  </w:num>
  <w:num w:numId="4" w16cid:durableId="1633176050">
    <w:abstractNumId w:val="20"/>
  </w:num>
  <w:num w:numId="5" w16cid:durableId="1583220722">
    <w:abstractNumId w:val="9"/>
  </w:num>
  <w:num w:numId="6" w16cid:durableId="283772442">
    <w:abstractNumId w:val="23"/>
  </w:num>
  <w:num w:numId="7" w16cid:durableId="16783775">
    <w:abstractNumId w:val="18"/>
  </w:num>
  <w:num w:numId="8" w16cid:durableId="931469692">
    <w:abstractNumId w:val="15"/>
  </w:num>
  <w:num w:numId="9" w16cid:durableId="1036274864">
    <w:abstractNumId w:val="0"/>
    <w:lvlOverride w:ilvl="0">
      <w:lvl w:ilvl="0">
        <w:start w:val="1"/>
        <w:numFmt w:val="bullet"/>
        <w:lvlText w:val=""/>
        <w:legacy w:legacy="1" w:legacySpace="0" w:legacyIndent="216"/>
        <w:lvlJc w:val="left"/>
        <w:pPr>
          <w:ind w:left="3096" w:hanging="216"/>
        </w:pPr>
        <w:rPr>
          <w:rFonts w:ascii="Helvetica" w:hAnsi="Helvetica" w:hint="default"/>
        </w:rPr>
      </w:lvl>
    </w:lvlOverride>
  </w:num>
  <w:num w:numId="10" w16cid:durableId="2043434836">
    <w:abstractNumId w:val="12"/>
  </w:num>
  <w:num w:numId="11" w16cid:durableId="2012294572">
    <w:abstractNumId w:val="0"/>
    <w:lvlOverride w:ilvl="0">
      <w:lvl w:ilvl="0">
        <w:start w:val="1"/>
        <w:numFmt w:val="bullet"/>
        <w:lvlText w:val=""/>
        <w:legacy w:legacy="1" w:legacySpace="0" w:legacyIndent="360"/>
        <w:lvlJc w:val="left"/>
        <w:pPr>
          <w:ind w:left="3240" w:hanging="360"/>
        </w:pPr>
        <w:rPr>
          <w:rFonts w:ascii="Courier" w:hAnsi="Courier" w:hint="default"/>
          <w:sz w:val="28"/>
        </w:rPr>
      </w:lvl>
    </w:lvlOverride>
  </w:num>
  <w:num w:numId="12" w16cid:durableId="569460102">
    <w:abstractNumId w:val="32"/>
  </w:num>
  <w:num w:numId="13" w16cid:durableId="1373456460">
    <w:abstractNumId w:val="31"/>
  </w:num>
  <w:num w:numId="14" w16cid:durableId="498079201">
    <w:abstractNumId w:val="19"/>
  </w:num>
  <w:num w:numId="15" w16cid:durableId="1769689697">
    <w:abstractNumId w:val="33"/>
  </w:num>
  <w:num w:numId="16" w16cid:durableId="131600887">
    <w:abstractNumId w:val="11"/>
  </w:num>
  <w:num w:numId="17" w16cid:durableId="396826828">
    <w:abstractNumId w:val="24"/>
  </w:num>
  <w:num w:numId="18" w16cid:durableId="829711197">
    <w:abstractNumId w:val="26"/>
  </w:num>
  <w:num w:numId="19" w16cid:durableId="1983848614">
    <w:abstractNumId w:val="21"/>
  </w:num>
  <w:num w:numId="20" w16cid:durableId="192769452">
    <w:abstractNumId w:val="10"/>
  </w:num>
  <w:num w:numId="21" w16cid:durableId="1014187533">
    <w:abstractNumId w:val="28"/>
  </w:num>
  <w:num w:numId="22" w16cid:durableId="304748557">
    <w:abstractNumId w:val="1"/>
  </w:num>
  <w:num w:numId="23" w16cid:durableId="448092916">
    <w:abstractNumId w:val="25"/>
  </w:num>
  <w:num w:numId="24" w16cid:durableId="1499032058">
    <w:abstractNumId w:val="16"/>
  </w:num>
  <w:num w:numId="25" w16cid:durableId="245379127">
    <w:abstractNumId w:val="29"/>
  </w:num>
  <w:num w:numId="26" w16cid:durableId="1916548696">
    <w:abstractNumId w:val="22"/>
  </w:num>
  <w:num w:numId="27" w16cid:durableId="1663703322">
    <w:abstractNumId w:val="13"/>
  </w:num>
  <w:num w:numId="28" w16cid:durableId="1796752279">
    <w:abstractNumId w:val="4"/>
  </w:num>
  <w:num w:numId="29" w16cid:durableId="1624651855">
    <w:abstractNumId w:val="17"/>
  </w:num>
  <w:num w:numId="30" w16cid:durableId="1338920478">
    <w:abstractNumId w:val="2"/>
  </w:num>
  <w:num w:numId="31" w16cid:durableId="144317638">
    <w:abstractNumId w:val="30"/>
  </w:num>
  <w:num w:numId="32" w16cid:durableId="1741900200">
    <w:abstractNumId w:val="8"/>
  </w:num>
  <w:num w:numId="33" w16cid:durableId="2059930598">
    <w:abstractNumId w:val="5"/>
  </w:num>
  <w:num w:numId="34" w16cid:durableId="1981567824">
    <w:abstractNumId w:val="6"/>
  </w:num>
  <w:num w:numId="35" w16cid:durableId="121730032">
    <w:abstractNumId w:val="3"/>
  </w:num>
  <w:num w:numId="36" w16cid:durableId="13738482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printFractionalCharacterWidth/>
  <w:bordersDoNotSurroundHeader/>
  <w:bordersDoNotSurroundFooter/>
  <w:hideSpellingErrors/>
  <w:proofState w:spelling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965"/>
  <w:doNotHyphenateCaps/>
  <w:drawingGridHorizontalSpacing w:val="100"/>
  <w:drawingGridVerticalSpacing w:val="136"/>
  <w:displayHorizontalDrawingGridEvery w:val="2"/>
  <w:displayVerticalDrawingGridEvery w:val="0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IM_Version" w:val="1.2.0"/>
    <w:docVar w:name="DocumentName" w:val="MD.030 - Design Standards"/>
    <w:docVar w:name="MenuFileStack" w:val="AIM.mnu|aimMD.mnu|aimMD.mnu"/>
    <w:docVar w:name="MenuNameStack" w:val="Main Menu|Module Design and Build|MD.030 - Design Standards"/>
    <w:docVar w:name="ProjectCode" w:val="AIM20DEV"/>
  </w:docVars>
  <w:rsids>
    <w:rsidRoot w:val="00A55CCA"/>
    <w:rsid w:val="00007711"/>
    <w:rsid w:val="00016305"/>
    <w:rsid w:val="00045B71"/>
    <w:rsid w:val="0004662C"/>
    <w:rsid w:val="00065C29"/>
    <w:rsid w:val="00077E5B"/>
    <w:rsid w:val="00090215"/>
    <w:rsid w:val="00095575"/>
    <w:rsid w:val="000A694A"/>
    <w:rsid w:val="000B3207"/>
    <w:rsid w:val="000C2385"/>
    <w:rsid w:val="000C4E52"/>
    <w:rsid w:val="000D2F56"/>
    <w:rsid w:val="000D45BA"/>
    <w:rsid w:val="000F12B3"/>
    <w:rsid w:val="000F36C6"/>
    <w:rsid w:val="00103393"/>
    <w:rsid w:val="00105696"/>
    <w:rsid w:val="001061F3"/>
    <w:rsid w:val="00106A69"/>
    <w:rsid w:val="001071A6"/>
    <w:rsid w:val="001377B8"/>
    <w:rsid w:val="00150221"/>
    <w:rsid w:val="001516CF"/>
    <w:rsid w:val="00155F09"/>
    <w:rsid w:val="00174538"/>
    <w:rsid w:val="00174DF1"/>
    <w:rsid w:val="00182C87"/>
    <w:rsid w:val="00197E86"/>
    <w:rsid w:val="001A2AB7"/>
    <w:rsid w:val="001A4D92"/>
    <w:rsid w:val="001A6381"/>
    <w:rsid w:val="001B2A15"/>
    <w:rsid w:val="001F25E2"/>
    <w:rsid w:val="001F521A"/>
    <w:rsid w:val="001F7305"/>
    <w:rsid w:val="00210882"/>
    <w:rsid w:val="002248BA"/>
    <w:rsid w:val="0022548B"/>
    <w:rsid w:val="00245AD1"/>
    <w:rsid w:val="00263952"/>
    <w:rsid w:val="00267865"/>
    <w:rsid w:val="00277EEA"/>
    <w:rsid w:val="002A1F15"/>
    <w:rsid w:val="002B4406"/>
    <w:rsid w:val="002C0A48"/>
    <w:rsid w:val="002E1079"/>
    <w:rsid w:val="002E15B7"/>
    <w:rsid w:val="00315BAF"/>
    <w:rsid w:val="003232F8"/>
    <w:rsid w:val="003245E0"/>
    <w:rsid w:val="00345412"/>
    <w:rsid w:val="003472E4"/>
    <w:rsid w:val="00351F33"/>
    <w:rsid w:val="00367FBA"/>
    <w:rsid w:val="003774F1"/>
    <w:rsid w:val="003C1B40"/>
    <w:rsid w:val="003D7841"/>
    <w:rsid w:val="003E42BA"/>
    <w:rsid w:val="003E70FF"/>
    <w:rsid w:val="00406FFF"/>
    <w:rsid w:val="004071BE"/>
    <w:rsid w:val="00425EFD"/>
    <w:rsid w:val="00436681"/>
    <w:rsid w:val="00437012"/>
    <w:rsid w:val="0044788A"/>
    <w:rsid w:val="004578BF"/>
    <w:rsid w:val="00480E4B"/>
    <w:rsid w:val="00481756"/>
    <w:rsid w:val="00493CD5"/>
    <w:rsid w:val="00493D03"/>
    <w:rsid w:val="004A2B1C"/>
    <w:rsid w:val="004C102E"/>
    <w:rsid w:val="004F03F7"/>
    <w:rsid w:val="005174A4"/>
    <w:rsid w:val="0053095F"/>
    <w:rsid w:val="005339CF"/>
    <w:rsid w:val="00557840"/>
    <w:rsid w:val="00561F8F"/>
    <w:rsid w:val="00571F7E"/>
    <w:rsid w:val="005C4F14"/>
    <w:rsid w:val="005E48A1"/>
    <w:rsid w:val="00605B71"/>
    <w:rsid w:val="00633FA4"/>
    <w:rsid w:val="0065278F"/>
    <w:rsid w:val="006560E9"/>
    <w:rsid w:val="00674361"/>
    <w:rsid w:val="006820B4"/>
    <w:rsid w:val="0069456B"/>
    <w:rsid w:val="006B3095"/>
    <w:rsid w:val="006B37AB"/>
    <w:rsid w:val="006C0CA7"/>
    <w:rsid w:val="006D0C6C"/>
    <w:rsid w:val="006D77FC"/>
    <w:rsid w:val="006E3272"/>
    <w:rsid w:val="006F3C10"/>
    <w:rsid w:val="007033F9"/>
    <w:rsid w:val="00711332"/>
    <w:rsid w:val="0072380A"/>
    <w:rsid w:val="0074499C"/>
    <w:rsid w:val="007536D3"/>
    <w:rsid w:val="007611EF"/>
    <w:rsid w:val="007624F3"/>
    <w:rsid w:val="00783E46"/>
    <w:rsid w:val="00791700"/>
    <w:rsid w:val="007C323C"/>
    <w:rsid w:val="007C5D15"/>
    <w:rsid w:val="007D27BB"/>
    <w:rsid w:val="007E561B"/>
    <w:rsid w:val="007F4448"/>
    <w:rsid w:val="00820E55"/>
    <w:rsid w:val="0083480F"/>
    <w:rsid w:val="00851A5F"/>
    <w:rsid w:val="00872433"/>
    <w:rsid w:val="008740A8"/>
    <w:rsid w:val="00875AAC"/>
    <w:rsid w:val="00891358"/>
    <w:rsid w:val="008A3E5C"/>
    <w:rsid w:val="008A3E89"/>
    <w:rsid w:val="008A628C"/>
    <w:rsid w:val="008C5956"/>
    <w:rsid w:val="008C787E"/>
    <w:rsid w:val="008C7A5D"/>
    <w:rsid w:val="008D1107"/>
    <w:rsid w:val="008E34CB"/>
    <w:rsid w:val="008F1E92"/>
    <w:rsid w:val="00914E0C"/>
    <w:rsid w:val="00941948"/>
    <w:rsid w:val="00941B33"/>
    <w:rsid w:val="0094498E"/>
    <w:rsid w:val="00963F00"/>
    <w:rsid w:val="00975ABF"/>
    <w:rsid w:val="00976D12"/>
    <w:rsid w:val="009A4F97"/>
    <w:rsid w:val="009D450F"/>
    <w:rsid w:val="009F35FC"/>
    <w:rsid w:val="009F5B04"/>
    <w:rsid w:val="009F6448"/>
    <w:rsid w:val="009F7C53"/>
    <w:rsid w:val="00A22286"/>
    <w:rsid w:val="00A30F29"/>
    <w:rsid w:val="00A35123"/>
    <w:rsid w:val="00A448FF"/>
    <w:rsid w:val="00A50093"/>
    <w:rsid w:val="00A55CCA"/>
    <w:rsid w:val="00A62F3A"/>
    <w:rsid w:val="00A743D2"/>
    <w:rsid w:val="00A81124"/>
    <w:rsid w:val="00A84325"/>
    <w:rsid w:val="00A908FA"/>
    <w:rsid w:val="00A917A2"/>
    <w:rsid w:val="00A948D5"/>
    <w:rsid w:val="00AA0F86"/>
    <w:rsid w:val="00AB378D"/>
    <w:rsid w:val="00AB40C3"/>
    <w:rsid w:val="00AB5E30"/>
    <w:rsid w:val="00AC3235"/>
    <w:rsid w:val="00AD4F30"/>
    <w:rsid w:val="00AE1787"/>
    <w:rsid w:val="00AE6532"/>
    <w:rsid w:val="00B02A89"/>
    <w:rsid w:val="00B308A2"/>
    <w:rsid w:val="00B4130F"/>
    <w:rsid w:val="00B41845"/>
    <w:rsid w:val="00B45B44"/>
    <w:rsid w:val="00B7110B"/>
    <w:rsid w:val="00B901E0"/>
    <w:rsid w:val="00B92F98"/>
    <w:rsid w:val="00BA3D59"/>
    <w:rsid w:val="00BA4A6E"/>
    <w:rsid w:val="00BB172A"/>
    <w:rsid w:val="00BB1D74"/>
    <w:rsid w:val="00BB66BD"/>
    <w:rsid w:val="00BB6BB6"/>
    <w:rsid w:val="00C03A24"/>
    <w:rsid w:val="00C03C6B"/>
    <w:rsid w:val="00C104AA"/>
    <w:rsid w:val="00C333C0"/>
    <w:rsid w:val="00C35710"/>
    <w:rsid w:val="00C55BB5"/>
    <w:rsid w:val="00C602E7"/>
    <w:rsid w:val="00C96401"/>
    <w:rsid w:val="00CA0BDA"/>
    <w:rsid w:val="00CC1A31"/>
    <w:rsid w:val="00CD5AD1"/>
    <w:rsid w:val="00CD659D"/>
    <w:rsid w:val="00CE5A92"/>
    <w:rsid w:val="00CF62F6"/>
    <w:rsid w:val="00D054E1"/>
    <w:rsid w:val="00D11190"/>
    <w:rsid w:val="00D22059"/>
    <w:rsid w:val="00D31FD2"/>
    <w:rsid w:val="00D3493D"/>
    <w:rsid w:val="00D37CB4"/>
    <w:rsid w:val="00D473BD"/>
    <w:rsid w:val="00D51FE6"/>
    <w:rsid w:val="00D53BC6"/>
    <w:rsid w:val="00D735C8"/>
    <w:rsid w:val="00D828FC"/>
    <w:rsid w:val="00DA703C"/>
    <w:rsid w:val="00DC41F6"/>
    <w:rsid w:val="00DC5D09"/>
    <w:rsid w:val="00DD5E7B"/>
    <w:rsid w:val="00DE2789"/>
    <w:rsid w:val="00DF029B"/>
    <w:rsid w:val="00DF2A31"/>
    <w:rsid w:val="00DF476C"/>
    <w:rsid w:val="00DF7436"/>
    <w:rsid w:val="00E47353"/>
    <w:rsid w:val="00E50FBB"/>
    <w:rsid w:val="00E52AA0"/>
    <w:rsid w:val="00E75967"/>
    <w:rsid w:val="00E846CF"/>
    <w:rsid w:val="00E945F5"/>
    <w:rsid w:val="00E96D4E"/>
    <w:rsid w:val="00EA7A2B"/>
    <w:rsid w:val="00EA7F66"/>
    <w:rsid w:val="00EB06E5"/>
    <w:rsid w:val="00EB2651"/>
    <w:rsid w:val="00EC2389"/>
    <w:rsid w:val="00EF2948"/>
    <w:rsid w:val="00F03E7F"/>
    <w:rsid w:val="00F05869"/>
    <w:rsid w:val="00F13677"/>
    <w:rsid w:val="00F245EE"/>
    <w:rsid w:val="00F26D54"/>
    <w:rsid w:val="00F27176"/>
    <w:rsid w:val="00F326A6"/>
    <w:rsid w:val="00F35778"/>
    <w:rsid w:val="00F42F54"/>
    <w:rsid w:val="00F5452C"/>
    <w:rsid w:val="00F57FC2"/>
    <w:rsid w:val="00F62C92"/>
    <w:rsid w:val="00F70A1A"/>
    <w:rsid w:val="00F845C7"/>
    <w:rsid w:val="00FA20B8"/>
    <w:rsid w:val="00FA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A08A6EB"/>
  <w15:docId w15:val="{D4D8EC03-5CA8-4053-B5B4-8E6EB853F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SimSun" w:hAnsi="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C4F14"/>
    <w:rPr>
      <w:rFonts w:ascii="Book Antiqua" w:hAnsi="Book Antiqua"/>
    </w:rPr>
  </w:style>
  <w:style w:type="paragraph" w:styleId="Heading1">
    <w:name w:val="heading 1"/>
    <w:basedOn w:val="Normal"/>
    <w:next w:val="BodyText"/>
    <w:qFormat/>
    <w:rsid w:val="005C4F14"/>
    <w:pPr>
      <w:keepNext/>
      <w:keepLines/>
      <w:tabs>
        <w:tab w:val="left" w:pos="2520"/>
      </w:tabs>
      <w:spacing w:after="960"/>
      <w:ind w:right="720"/>
      <w:outlineLvl w:val="0"/>
    </w:pPr>
    <w:rPr>
      <w:sz w:val="60"/>
    </w:rPr>
  </w:style>
  <w:style w:type="paragraph" w:styleId="Heading2">
    <w:name w:val="heading 2"/>
    <w:aliases w:val="HD2"/>
    <w:basedOn w:val="BodyText"/>
    <w:next w:val="BodyText"/>
    <w:qFormat/>
    <w:rsid w:val="005C4F14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qFormat/>
    <w:rsid w:val="005C4F14"/>
    <w:pPr>
      <w:keepNext/>
      <w:keepLines/>
      <w:ind w:left="0"/>
      <w:outlineLvl w:val="2"/>
    </w:pPr>
    <w:rPr>
      <w:b/>
      <w:sz w:val="24"/>
    </w:rPr>
  </w:style>
  <w:style w:type="paragraph" w:styleId="Heading4">
    <w:name w:val="heading 4"/>
    <w:basedOn w:val="BodyText"/>
    <w:next w:val="BodyText"/>
    <w:qFormat/>
    <w:rsid w:val="005C4F14"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Heading5">
    <w:name w:val="heading 5"/>
    <w:basedOn w:val="BodyText"/>
    <w:next w:val="BodyText"/>
    <w:qFormat/>
    <w:rsid w:val="005C4F14"/>
    <w:pPr>
      <w:keepNext/>
      <w:keepLines/>
      <w:outlineLvl w:val="4"/>
    </w:pPr>
    <w:rPr>
      <w:b/>
      <w:i/>
    </w:rPr>
  </w:style>
  <w:style w:type="paragraph" w:styleId="Heading6">
    <w:name w:val="heading 6"/>
    <w:basedOn w:val="Normal"/>
    <w:next w:val="NormalIndent"/>
    <w:qFormat/>
    <w:rsid w:val="005C4F14"/>
    <w:pPr>
      <w:ind w:left="720"/>
      <w:outlineLvl w:val="5"/>
    </w:pPr>
    <w:rPr>
      <w:rFonts w:ascii="Times" w:hAnsi="Times"/>
      <w:u w:val="single"/>
    </w:rPr>
  </w:style>
  <w:style w:type="paragraph" w:styleId="Heading7">
    <w:name w:val="heading 7"/>
    <w:basedOn w:val="Normal"/>
    <w:next w:val="NormalIndent"/>
    <w:qFormat/>
    <w:rsid w:val="005C4F14"/>
    <w:pPr>
      <w:ind w:left="720"/>
      <w:outlineLvl w:val="6"/>
    </w:pPr>
    <w:rPr>
      <w:rFonts w:ascii="Times" w:hAnsi="Times"/>
      <w:i/>
    </w:rPr>
  </w:style>
  <w:style w:type="paragraph" w:styleId="Heading8">
    <w:name w:val="heading 8"/>
    <w:basedOn w:val="Normal"/>
    <w:next w:val="NormalIndent"/>
    <w:qFormat/>
    <w:rsid w:val="005C4F14"/>
    <w:pPr>
      <w:ind w:left="720"/>
      <w:outlineLvl w:val="7"/>
    </w:pPr>
    <w:rPr>
      <w:rFonts w:ascii="Times" w:hAnsi="Times"/>
      <w:i/>
    </w:rPr>
  </w:style>
  <w:style w:type="paragraph" w:styleId="Heading9">
    <w:name w:val="heading 9"/>
    <w:basedOn w:val="Normal"/>
    <w:next w:val="NormalIndent"/>
    <w:qFormat/>
    <w:rsid w:val="005C4F14"/>
    <w:pPr>
      <w:ind w:left="720"/>
      <w:outlineLvl w:val="8"/>
    </w:pPr>
    <w:rPr>
      <w:rFonts w:ascii="Times" w:hAnsi="Time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"/>
    <w:basedOn w:val="Normal"/>
    <w:rsid w:val="005C4F14"/>
    <w:pPr>
      <w:spacing w:before="120" w:after="120"/>
      <w:ind w:left="2520"/>
    </w:pPr>
  </w:style>
  <w:style w:type="paragraph" w:styleId="NormalIndent">
    <w:name w:val="Normal Indent"/>
    <w:basedOn w:val="Normal"/>
    <w:rsid w:val="005C4F14"/>
    <w:pPr>
      <w:ind w:left="720"/>
    </w:pPr>
  </w:style>
  <w:style w:type="paragraph" w:styleId="TOC5">
    <w:name w:val="toc 5"/>
    <w:basedOn w:val="Normal"/>
    <w:next w:val="Normal"/>
    <w:semiHidden/>
    <w:rsid w:val="005C4F14"/>
    <w:pPr>
      <w:tabs>
        <w:tab w:val="right" w:leader="dot" w:pos="10080"/>
      </w:tabs>
      <w:ind w:left="3600"/>
    </w:pPr>
    <w:rPr>
      <w:sz w:val="18"/>
    </w:rPr>
  </w:style>
  <w:style w:type="paragraph" w:customStyle="1" w:styleId="Checklist-X">
    <w:name w:val="Checklist-X"/>
    <w:basedOn w:val="Checklist"/>
    <w:rsid w:val="005C4F14"/>
  </w:style>
  <w:style w:type="paragraph" w:styleId="TOC3">
    <w:name w:val="toc 3"/>
    <w:basedOn w:val="Normal"/>
    <w:next w:val="Normal"/>
    <w:semiHidden/>
    <w:rsid w:val="005C4F14"/>
    <w:pPr>
      <w:tabs>
        <w:tab w:val="right" w:leader="dot" w:pos="10080"/>
      </w:tabs>
      <w:ind w:left="2880"/>
    </w:pPr>
  </w:style>
  <w:style w:type="paragraph" w:styleId="TOC2">
    <w:name w:val="toc 2"/>
    <w:basedOn w:val="Normal"/>
    <w:next w:val="Normal"/>
    <w:semiHidden/>
    <w:rsid w:val="005C4F14"/>
    <w:pPr>
      <w:tabs>
        <w:tab w:val="right" w:leader="dot" w:pos="10080"/>
      </w:tabs>
      <w:spacing w:before="120" w:after="120"/>
      <w:ind w:left="2520"/>
    </w:pPr>
  </w:style>
  <w:style w:type="paragraph" w:styleId="TOC1">
    <w:name w:val="toc 1"/>
    <w:basedOn w:val="Normal"/>
    <w:next w:val="Normal"/>
    <w:semiHidden/>
    <w:rsid w:val="005C4F14"/>
    <w:pPr>
      <w:keepNext/>
      <w:tabs>
        <w:tab w:val="left" w:pos="2520"/>
        <w:tab w:val="right" w:leader="dot" w:pos="10080"/>
      </w:tabs>
      <w:spacing w:before="240" w:after="120"/>
    </w:pPr>
    <w:rPr>
      <w:b/>
    </w:rPr>
  </w:style>
  <w:style w:type="paragraph" w:styleId="Footer">
    <w:name w:val="footer"/>
    <w:basedOn w:val="Normal"/>
    <w:rsid w:val="005C4F14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rsid w:val="005C4F14"/>
    <w:pPr>
      <w:tabs>
        <w:tab w:val="right" w:pos="10440"/>
      </w:tabs>
    </w:pPr>
    <w:rPr>
      <w:sz w:val="16"/>
    </w:rPr>
  </w:style>
  <w:style w:type="character" w:styleId="FootnoteReference">
    <w:name w:val="footnote reference"/>
    <w:basedOn w:val="DefaultParagraphFont"/>
    <w:semiHidden/>
    <w:rsid w:val="001516CF"/>
    <w:rPr>
      <w:position w:val="6"/>
      <w:sz w:val="16"/>
    </w:rPr>
  </w:style>
  <w:style w:type="paragraph" w:styleId="FootnoteText">
    <w:name w:val="footnote text"/>
    <w:basedOn w:val="Normal"/>
    <w:semiHidden/>
    <w:rsid w:val="001516CF"/>
    <w:pPr>
      <w:spacing w:after="240"/>
      <w:ind w:hanging="720"/>
    </w:pPr>
  </w:style>
  <w:style w:type="paragraph" w:styleId="Title">
    <w:name w:val="Title"/>
    <w:basedOn w:val="Normal"/>
    <w:qFormat/>
    <w:rsid w:val="005C4F14"/>
    <w:pPr>
      <w:keepLines/>
      <w:spacing w:after="120"/>
      <w:ind w:left="2520" w:right="720"/>
    </w:pPr>
    <w:rPr>
      <w:sz w:val="48"/>
    </w:rPr>
  </w:style>
  <w:style w:type="paragraph" w:customStyle="1" w:styleId="Bullet">
    <w:name w:val="Bullet"/>
    <w:basedOn w:val="BodyText"/>
    <w:rsid w:val="005C4F14"/>
    <w:pPr>
      <w:keepLines/>
      <w:spacing w:before="60" w:after="60"/>
      <w:ind w:left="3096" w:hanging="216"/>
    </w:pPr>
  </w:style>
  <w:style w:type="paragraph" w:customStyle="1" w:styleId="tty132">
    <w:name w:val="tty132"/>
    <w:basedOn w:val="Normal"/>
    <w:rsid w:val="005C4F14"/>
    <w:rPr>
      <w:rFonts w:ascii="Courier New" w:hAnsi="Courier New"/>
      <w:sz w:val="12"/>
    </w:rPr>
  </w:style>
  <w:style w:type="paragraph" w:customStyle="1" w:styleId="tty80">
    <w:name w:val="tty80"/>
    <w:basedOn w:val="Normal"/>
    <w:rsid w:val="005C4F14"/>
    <w:rPr>
      <w:rFonts w:ascii="Courier New" w:hAnsi="Courier New"/>
    </w:rPr>
  </w:style>
  <w:style w:type="paragraph" w:customStyle="1" w:styleId="hangingindent">
    <w:name w:val="hanging indent"/>
    <w:basedOn w:val="BodyText"/>
    <w:rsid w:val="001516CF"/>
    <w:pPr>
      <w:keepLines/>
      <w:ind w:left="5400" w:hanging="2880"/>
    </w:pPr>
  </w:style>
  <w:style w:type="paragraph" w:customStyle="1" w:styleId="TableText">
    <w:name w:val="Table Text"/>
    <w:basedOn w:val="Normal"/>
    <w:rsid w:val="005C4F14"/>
    <w:pPr>
      <w:keepLines/>
    </w:pPr>
    <w:rPr>
      <w:sz w:val="16"/>
    </w:rPr>
  </w:style>
  <w:style w:type="paragraph" w:customStyle="1" w:styleId="NumberList">
    <w:name w:val="Number List"/>
    <w:basedOn w:val="BodyText"/>
    <w:rsid w:val="005C4F14"/>
    <w:pPr>
      <w:spacing w:before="60" w:after="60"/>
      <w:ind w:left="3240" w:hanging="360"/>
    </w:pPr>
  </w:style>
  <w:style w:type="paragraph" w:customStyle="1" w:styleId="HeadingBar">
    <w:name w:val="Heading Bar"/>
    <w:basedOn w:val="Normal"/>
    <w:next w:val="Heading3"/>
    <w:rsid w:val="005C4F14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InfoBox">
    <w:name w:val="Info Box"/>
    <w:basedOn w:val="BodyText"/>
    <w:rsid w:val="005C4F14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3600" w:right="1080"/>
      <w:jc w:val="center"/>
    </w:pPr>
    <w:rPr>
      <w:sz w:val="18"/>
    </w:rPr>
  </w:style>
  <w:style w:type="paragraph" w:customStyle="1" w:styleId="tty180">
    <w:name w:val="tty180"/>
    <w:basedOn w:val="Normal"/>
    <w:rsid w:val="005C4F14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5C4F14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tty80indent">
    <w:name w:val="tty80 indent"/>
    <w:basedOn w:val="tty80"/>
    <w:rsid w:val="005C4F14"/>
    <w:pPr>
      <w:ind w:left="2895"/>
    </w:pPr>
  </w:style>
  <w:style w:type="paragraph" w:customStyle="1" w:styleId="TOC10">
    <w:name w:val="TOC 标题1"/>
    <w:basedOn w:val="Normal"/>
    <w:rsid w:val="005C4F14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ChapterTitle">
    <w:name w:val="Chapter Title"/>
    <w:basedOn w:val="DefaultParagraphFont"/>
    <w:rsid w:val="001516CF"/>
  </w:style>
  <w:style w:type="paragraph" w:customStyle="1" w:styleId="Legal">
    <w:name w:val="Legal"/>
    <w:basedOn w:val="Normal"/>
    <w:rsid w:val="001516CF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basedOn w:val="DefaultParagraphFont"/>
    <w:rsid w:val="005C4F14"/>
    <w:rPr>
      <w:rFonts w:ascii="Book Antiqua" w:hAnsi="Book Antiqua"/>
      <w:color w:val="0000FF"/>
    </w:rPr>
  </w:style>
  <w:style w:type="paragraph" w:customStyle="1" w:styleId="Note">
    <w:name w:val="Note"/>
    <w:basedOn w:val="BodyText"/>
    <w:rsid w:val="005C4F1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5C4F14"/>
    <w:pPr>
      <w:spacing w:before="120" w:after="120"/>
    </w:pPr>
    <w:rPr>
      <w:b/>
    </w:rPr>
  </w:style>
  <w:style w:type="paragraph" w:customStyle="1" w:styleId="Checklist">
    <w:name w:val="Checklist"/>
    <w:basedOn w:val="Bullet"/>
    <w:rsid w:val="005C4F14"/>
    <w:pPr>
      <w:ind w:left="3427" w:hanging="547"/>
    </w:pPr>
  </w:style>
  <w:style w:type="paragraph" w:styleId="MacroText">
    <w:name w:val="macro"/>
    <w:semiHidden/>
    <w:rsid w:val="00151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  <w:lang w:eastAsia="en-US"/>
    </w:rPr>
  </w:style>
  <w:style w:type="paragraph" w:styleId="TOC4">
    <w:name w:val="toc 4"/>
    <w:basedOn w:val="Normal"/>
    <w:next w:val="Normal"/>
    <w:semiHidden/>
    <w:rsid w:val="005C4F14"/>
    <w:pPr>
      <w:tabs>
        <w:tab w:val="right" w:leader="dot" w:pos="10080"/>
      </w:tabs>
      <w:ind w:left="3240"/>
    </w:pPr>
    <w:rPr>
      <w:sz w:val="18"/>
    </w:rPr>
  </w:style>
  <w:style w:type="character" w:styleId="PageNumber">
    <w:name w:val="page number"/>
    <w:basedOn w:val="DefaultParagraphFont"/>
    <w:rsid w:val="005C4F14"/>
    <w:rPr>
      <w:rFonts w:ascii="Book Antiqua" w:hAnsi="Book Antiqua"/>
    </w:rPr>
  </w:style>
  <w:style w:type="paragraph" w:customStyle="1" w:styleId="Title-Major">
    <w:name w:val="Title-Major"/>
    <w:basedOn w:val="Title"/>
    <w:rsid w:val="005C4F14"/>
    <w:rPr>
      <w:smallCaps/>
    </w:rPr>
  </w:style>
  <w:style w:type="paragraph" w:customStyle="1" w:styleId="RouteTitle">
    <w:name w:val="Route Title"/>
    <w:basedOn w:val="Normal"/>
    <w:rsid w:val="005C4F14"/>
    <w:pPr>
      <w:keepLines/>
      <w:spacing w:after="120"/>
      <w:ind w:left="2520" w:right="720"/>
    </w:pPr>
    <w:rPr>
      <w:sz w:val="36"/>
    </w:rPr>
  </w:style>
  <w:style w:type="paragraph" w:customStyle="1" w:styleId="NoteWide">
    <w:name w:val="Note Wide"/>
    <w:basedOn w:val="Note"/>
    <w:rsid w:val="005C4F14"/>
    <w:pPr>
      <w:ind w:right="2160"/>
    </w:pPr>
  </w:style>
  <w:style w:type="paragraph" w:styleId="ListBullet">
    <w:name w:val="List Bullet"/>
    <w:basedOn w:val="Normal"/>
    <w:rsid w:val="001516CF"/>
    <w:pPr>
      <w:ind w:left="360" w:hanging="360"/>
    </w:pPr>
  </w:style>
  <w:style w:type="table" w:styleId="TableGrid">
    <w:name w:val="Table Grid"/>
    <w:basedOn w:val="TableNormal"/>
    <w:rsid w:val="00103393"/>
    <w:pPr>
      <w:widowControl w:val="0"/>
      <w:jc w:val="both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semiHidden/>
    <w:rsid w:val="000A694A"/>
    <w:pPr>
      <w:shd w:val="clear" w:color="auto" w:fill="000080"/>
    </w:pPr>
  </w:style>
  <w:style w:type="paragraph" w:styleId="BalloonText">
    <w:name w:val="Balloon Text"/>
    <w:basedOn w:val="Normal"/>
    <w:link w:val="BalloonTextChar"/>
    <w:rsid w:val="00A8112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A81124"/>
    <w:rPr>
      <w:rFonts w:ascii="Book Antiqua" w:hAnsi="Book Antiqua"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315BAF"/>
    <w:rPr>
      <w:sz w:val="21"/>
      <w:szCs w:val="21"/>
    </w:rPr>
  </w:style>
  <w:style w:type="paragraph" w:styleId="CommentText">
    <w:name w:val="annotation text"/>
    <w:basedOn w:val="Normal"/>
    <w:link w:val="CommentTextChar"/>
    <w:semiHidden/>
    <w:unhideWhenUsed/>
    <w:rsid w:val="00315BAF"/>
  </w:style>
  <w:style w:type="character" w:customStyle="1" w:styleId="CommentTextChar">
    <w:name w:val="Comment Text Char"/>
    <w:basedOn w:val="DefaultParagraphFont"/>
    <w:link w:val="CommentText"/>
    <w:semiHidden/>
    <w:rsid w:val="00315BAF"/>
    <w:rPr>
      <w:rFonts w:ascii="Book Antiqua" w:hAnsi="Book Antiqua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15B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15BAF"/>
    <w:rPr>
      <w:rFonts w:ascii="Book Antiqua" w:hAnsi="Book Antiqua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737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07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9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426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9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3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2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4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9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913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0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6522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038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5714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276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9519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05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5975">
          <w:marLeft w:val="1267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4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0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ethod\OM30\GLOBAL10\Wordlib\OMGuide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EC43D-2208-4EAB-AA82-4B4EE3D50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OMGuide</Template>
  <TotalTime>1079</TotalTime>
  <Pages>21</Pages>
  <Words>1746</Words>
  <Characters>9956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华南开发中心 SQL考核试题</vt:lpstr>
    </vt:vector>
  </TitlesOfParts>
  <Company>Oracle</Company>
  <LinksUpToDate>false</LinksUpToDate>
  <CharactersWithSpaces>11679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华南开发中心 SQL考核试题</dc:title>
  <dc:subject/>
  <dc:creator>邓金边</dc:creator>
  <cp:keywords>Hand</cp:keywords>
  <dc:description>Copyright © 2015 Hand.  All rights reserved.</dc:description>
  <cp:lastModifiedBy>Muhamad Briyan Latuconsina</cp:lastModifiedBy>
  <cp:revision>9</cp:revision>
  <cp:lastPrinted>2006-09-19T04:30:00Z</cp:lastPrinted>
  <dcterms:created xsi:type="dcterms:W3CDTF">2024-04-25T06:28:00Z</dcterms:created>
  <dcterms:modified xsi:type="dcterms:W3CDTF">2024-04-30T01:50:00Z</dcterms:modified>
</cp:coreProperties>
</file>