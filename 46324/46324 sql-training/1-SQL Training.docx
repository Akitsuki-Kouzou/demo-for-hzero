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953C4" w14:textId="1339DEE7" w:rsidR="00263952" w:rsidRPr="00B7110B" w:rsidRDefault="00E50FBB" w:rsidP="00E50FBB">
      <w:pPr>
        <w:pStyle w:val="BodyText"/>
        <w:tabs>
          <w:tab w:val="left" w:pos="8505"/>
        </w:tabs>
        <w:ind w:left="0"/>
        <w:rPr>
          <w:b/>
        </w:rPr>
      </w:pPr>
      <w:bookmarkStart w:id="0" w:name="_Toc293427452"/>
      <w:r w:rsidRPr="00E50FBB">
        <w:rPr>
          <w:rFonts w:hint="eastAsia"/>
          <w:b/>
          <w:sz w:val="44"/>
          <w:szCs w:val="44"/>
        </w:rPr>
        <w:t>SQL</w:t>
      </w:r>
      <w:r w:rsidR="00875AAC">
        <w:rPr>
          <w:rFonts w:hint="eastAsia"/>
          <w:b/>
          <w:sz w:val="44"/>
          <w:szCs w:val="44"/>
        </w:rPr>
        <w:t xml:space="preserve"> Train</w:t>
      </w:r>
      <w:r w:rsidR="00875AAC">
        <w:rPr>
          <w:b/>
          <w:sz w:val="44"/>
          <w:szCs w:val="44"/>
        </w:rPr>
        <w:t>ing</w:t>
      </w:r>
      <w:r>
        <w:rPr>
          <w:rFonts w:hint="eastAsia"/>
          <w:b/>
        </w:rPr>
        <w:tab/>
      </w:r>
    </w:p>
    <w:p w14:paraId="2B8F722D" w14:textId="77777777" w:rsidR="00914E0C" w:rsidRDefault="00914E0C" w:rsidP="00914E0C">
      <w:pPr>
        <w:pStyle w:val="HeadingBar"/>
      </w:pPr>
    </w:p>
    <w:p w14:paraId="391BF85F" w14:textId="47C3EFD4" w:rsidR="00914E0C" w:rsidRPr="00A822F3" w:rsidRDefault="00875AAC" w:rsidP="00914E0C">
      <w:pPr>
        <w:pStyle w:val="Heading3"/>
      </w:pPr>
      <w:r>
        <w:rPr>
          <w:rFonts w:hint="eastAsia"/>
        </w:rPr>
        <w:t>A</w:t>
      </w:r>
      <w:r>
        <w:t>ttention</w:t>
      </w:r>
    </w:p>
    <w:p w14:paraId="0F77D0A2" w14:textId="09F52980" w:rsidR="00914E0C" w:rsidRDefault="00875AAC" w:rsidP="00875AAC">
      <w:pPr>
        <w:pStyle w:val="BodyText"/>
        <w:numPr>
          <w:ilvl w:val="0"/>
          <w:numId w:val="33"/>
        </w:numPr>
        <w:overflowPunct w:val="0"/>
        <w:autoSpaceDE w:val="0"/>
        <w:autoSpaceDN w:val="0"/>
        <w:adjustRightInd w:val="0"/>
        <w:textAlignment w:val="baseline"/>
      </w:pPr>
      <w:r w:rsidRPr="00875AAC">
        <w:t>The &lt;XXXX&gt; used in this article represents the employee</w:t>
      </w:r>
      <w:r>
        <w:t xml:space="preserve"> </w:t>
      </w:r>
      <w:r>
        <w:rPr>
          <w:rFonts w:hint="eastAsia"/>
        </w:rPr>
        <w:t>ID</w:t>
      </w:r>
      <w:r w:rsidRPr="00875AAC">
        <w:t xml:space="preserve">. Please replace it with </w:t>
      </w:r>
      <w:r>
        <w:t>your own</w:t>
      </w:r>
      <w:r w:rsidRPr="00875AAC">
        <w:t xml:space="preserve"> employee</w:t>
      </w:r>
      <w:r>
        <w:t xml:space="preserve"> ID</w:t>
      </w:r>
      <w:r w:rsidRPr="00875AAC">
        <w:t>.</w:t>
      </w:r>
      <w:r w:rsidR="00174DF1">
        <w:br/>
      </w:r>
    </w:p>
    <w:p w14:paraId="028B8BAE" w14:textId="77777777" w:rsidR="009F35FC" w:rsidRPr="00914E0C" w:rsidRDefault="009F35FC">
      <w:pPr>
        <w:pStyle w:val="HeadingBar"/>
      </w:pPr>
    </w:p>
    <w:p w14:paraId="3E7A47DC" w14:textId="382FBF49" w:rsidR="009F35FC" w:rsidRDefault="00875AAC">
      <w:pPr>
        <w:pStyle w:val="Heading3"/>
      </w:pPr>
      <w:r w:rsidRPr="00875AAC">
        <w:t xml:space="preserve">Create data </w:t>
      </w:r>
      <w:proofErr w:type="gramStart"/>
      <w:r w:rsidRPr="00875AAC">
        <w:t>object</w:t>
      </w:r>
      <w:proofErr w:type="gramEnd"/>
    </w:p>
    <w:p w14:paraId="74239EDC" w14:textId="3EACB3EE" w:rsidR="00F62C92" w:rsidRDefault="00875AAC" w:rsidP="00F62C92">
      <w:pPr>
        <w:pStyle w:val="Heading4"/>
      </w:pPr>
      <w:r w:rsidRPr="00875AAC">
        <w:t xml:space="preserve">Create tables and </w:t>
      </w:r>
      <w:proofErr w:type="gramStart"/>
      <w:r w:rsidRPr="00875AAC">
        <w:t>table</w:t>
      </w:r>
      <w:proofErr w:type="gramEnd"/>
      <w:r w:rsidRPr="00875AAC">
        <w:t xml:space="preserve"> indexes</w:t>
      </w:r>
    </w:p>
    <w:p w14:paraId="159249E5" w14:textId="220A2FD3" w:rsidR="00F42F54" w:rsidRPr="00AF5D26" w:rsidRDefault="00351F33" w:rsidP="00F42F54">
      <w:pPr>
        <w:pStyle w:val="BodyText"/>
      </w:pPr>
      <w:r>
        <w:rPr>
          <w:rFonts w:hint="eastAsia"/>
        </w:rPr>
        <w:t>T</w:t>
      </w:r>
      <w:r>
        <w:t xml:space="preserve">able </w:t>
      </w:r>
      <w:r w:rsidR="00F42F54">
        <w:rPr>
          <w:rFonts w:hint="eastAsia"/>
        </w:rPr>
        <w:t>：</w:t>
      </w:r>
      <w:r w:rsidR="00F42F54">
        <w:t>CUX_</w:t>
      </w:r>
      <w:r w:rsidR="00F845C7">
        <w:t>OM_CUSTOMERS</w:t>
      </w:r>
      <w:r w:rsidR="00210882">
        <w:t>_XXXX</w:t>
      </w:r>
    </w:p>
    <w:p w14:paraId="2829A64B" w14:textId="1F8D32C7" w:rsidR="00F42F54" w:rsidRDefault="00875AAC" w:rsidP="00F42F54">
      <w:pPr>
        <w:pStyle w:val="BodyText"/>
      </w:pPr>
      <w:r w:rsidRPr="00875AAC">
        <w:t>For storing customer information</w:t>
      </w:r>
      <w:r w:rsidR="00F42F54">
        <w:rPr>
          <w:rFonts w:hint="eastAsia"/>
        </w:rPr>
        <w:t>。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890"/>
        <w:gridCol w:w="839"/>
        <w:gridCol w:w="669"/>
        <w:gridCol w:w="1779"/>
      </w:tblGrid>
      <w:tr w:rsidR="00F42F54" w14:paraId="4A8D04D1" w14:textId="77777777" w:rsidTr="00E52AA0">
        <w:trPr>
          <w:cantSplit/>
          <w:tblHeader/>
        </w:trPr>
        <w:tc>
          <w:tcPr>
            <w:tcW w:w="2538" w:type="dxa"/>
            <w:tcBorders>
              <w:bottom w:val="nil"/>
              <w:right w:val="nil"/>
            </w:tcBorders>
            <w:shd w:val="pct10" w:color="auto" w:fill="auto"/>
          </w:tcPr>
          <w:p w14:paraId="60DD4564" w14:textId="229CE9B8" w:rsidR="00F42F54" w:rsidRPr="00AF5D26" w:rsidRDefault="00875AAC" w:rsidP="00E52AA0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F</w:t>
            </w:r>
            <w:r>
              <w:rPr>
                <w:sz w:val="20"/>
              </w:rPr>
              <w:t>ield</w:t>
            </w:r>
          </w:p>
        </w:tc>
        <w:tc>
          <w:tcPr>
            <w:tcW w:w="1890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23BBE55F" w14:textId="53ABE446" w:rsidR="00F42F54" w:rsidRPr="00AF5D26" w:rsidRDefault="00351F33" w:rsidP="00E52AA0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Type</w:t>
            </w:r>
          </w:p>
        </w:tc>
        <w:tc>
          <w:tcPr>
            <w:tcW w:w="839" w:type="dxa"/>
            <w:tcBorders>
              <w:left w:val="single" w:sz="4" w:space="0" w:color="auto"/>
              <w:bottom w:val="nil"/>
              <w:right w:val="nil"/>
            </w:tcBorders>
            <w:shd w:val="pct10" w:color="auto" w:fill="auto"/>
          </w:tcPr>
          <w:p w14:paraId="7A5B3165" w14:textId="22A0504C" w:rsidR="00F42F54" w:rsidRPr="00AF5D26" w:rsidRDefault="00875AAC" w:rsidP="00E52AA0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ullable</w:t>
            </w:r>
          </w:p>
        </w:tc>
        <w:tc>
          <w:tcPr>
            <w:tcW w:w="669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1782DF43" w14:textId="784ED6B1" w:rsidR="00F42F54" w:rsidRPr="00AF5D26" w:rsidRDefault="00875AAC" w:rsidP="00E52AA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 xml:space="preserve">Default </w:t>
            </w:r>
            <w:r w:rsidR="00351F33">
              <w:rPr>
                <w:sz w:val="20"/>
              </w:rPr>
              <w:t>V</w:t>
            </w:r>
            <w:r>
              <w:rPr>
                <w:sz w:val="20"/>
              </w:rPr>
              <w:t>alue</w:t>
            </w:r>
          </w:p>
        </w:tc>
        <w:tc>
          <w:tcPr>
            <w:tcW w:w="1779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12BBD2A7" w14:textId="78F6D1F8" w:rsidR="00F42F54" w:rsidRPr="00AF5D26" w:rsidRDefault="00351F33" w:rsidP="00E52AA0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Descri</w:t>
            </w:r>
            <w:r>
              <w:rPr>
                <w:sz w:val="20"/>
              </w:rPr>
              <w:t>ption</w:t>
            </w:r>
          </w:p>
        </w:tc>
      </w:tr>
      <w:tr w:rsidR="00F42F54" w14:paraId="7DEA413F" w14:textId="77777777" w:rsidTr="00E52AA0">
        <w:trPr>
          <w:cantSplit/>
          <w:trHeight w:hRule="exact" w:val="60"/>
          <w:tblHeader/>
        </w:trPr>
        <w:tc>
          <w:tcPr>
            <w:tcW w:w="2538" w:type="dxa"/>
            <w:tcBorders>
              <w:left w:val="nil"/>
              <w:right w:val="nil"/>
            </w:tcBorders>
            <w:shd w:val="pct50" w:color="auto" w:fill="auto"/>
          </w:tcPr>
          <w:p w14:paraId="1EFEAFF4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1890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2BB0D7F1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839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3A590A26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669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04E7263B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32B2516B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</w:tr>
      <w:tr w:rsidR="00F42F54" w14:paraId="0602AA95" w14:textId="77777777" w:rsidTr="00E52AA0">
        <w:trPr>
          <w:cantSplit/>
        </w:trPr>
        <w:tc>
          <w:tcPr>
            <w:tcW w:w="2538" w:type="dxa"/>
            <w:tcBorders>
              <w:top w:val="nil"/>
            </w:tcBorders>
          </w:tcPr>
          <w:p w14:paraId="1ED603C0" w14:textId="77777777" w:rsidR="00F42F54" w:rsidRPr="00C41917" w:rsidRDefault="00F845C7" w:rsidP="00E52AA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="00F42F54" w:rsidRPr="00C41917">
              <w:rPr>
                <w:sz w:val="20"/>
              </w:rPr>
              <w:t>_ID</w:t>
            </w:r>
          </w:p>
        </w:tc>
        <w:tc>
          <w:tcPr>
            <w:tcW w:w="1890" w:type="dxa"/>
            <w:tcBorders>
              <w:top w:val="nil"/>
              <w:right w:val="single" w:sz="4" w:space="0" w:color="auto"/>
            </w:tcBorders>
          </w:tcPr>
          <w:p w14:paraId="135AABF4" w14:textId="24A8D70F" w:rsidR="00F42F54" w:rsidRPr="00C41917" w:rsidRDefault="00106A69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BIGINT</w:t>
            </w:r>
          </w:p>
        </w:tc>
        <w:tc>
          <w:tcPr>
            <w:tcW w:w="839" w:type="dxa"/>
            <w:tcBorders>
              <w:top w:val="nil"/>
              <w:left w:val="single" w:sz="4" w:space="0" w:color="auto"/>
            </w:tcBorders>
          </w:tcPr>
          <w:p w14:paraId="188362E5" w14:textId="77777777" w:rsidR="00F42F54" w:rsidRPr="00AF5D26" w:rsidRDefault="006560E9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669" w:type="dxa"/>
            <w:tcBorders>
              <w:top w:val="nil"/>
              <w:right w:val="single" w:sz="4" w:space="0" w:color="auto"/>
            </w:tcBorders>
          </w:tcPr>
          <w:p w14:paraId="0375A7F6" w14:textId="77777777" w:rsidR="00F42F54" w:rsidRPr="00AF5D26" w:rsidRDefault="00F42F54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779" w:type="dxa"/>
            <w:tcBorders>
              <w:top w:val="nil"/>
              <w:left w:val="single" w:sz="4" w:space="0" w:color="auto"/>
            </w:tcBorders>
          </w:tcPr>
          <w:p w14:paraId="53B947C1" w14:textId="6758952B" w:rsidR="00F42F54" w:rsidRPr="00AF5D26" w:rsidRDefault="00F42F54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F42F54" w14:paraId="045624E7" w14:textId="77777777" w:rsidTr="00E52AA0">
        <w:trPr>
          <w:cantSplit/>
        </w:trPr>
        <w:tc>
          <w:tcPr>
            <w:tcW w:w="2538" w:type="dxa"/>
          </w:tcPr>
          <w:p w14:paraId="2F56C616" w14:textId="77777777" w:rsidR="00F42F54" w:rsidRPr="00C41917" w:rsidRDefault="00F845C7" w:rsidP="00E52AA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="00F42F54" w:rsidRPr="00C41917">
              <w:rPr>
                <w:sz w:val="20"/>
              </w:rPr>
              <w:t>_NUMBER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2EF9F70F" w14:textId="7C4F1D5C" w:rsidR="00F42F54" w:rsidRPr="00C41917" w:rsidRDefault="00F42F54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gramStart"/>
            <w:r w:rsidRPr="00C41917">
              <w:rPr>
                <w:sz w:val="20"/>
              </w:rPr>
              <w:t>VARCHAR(</w:t>
            </w:r>
            <w:proofErr w:type="gramEnd"/>
            <w:r w:rsidRPr="00C41917">
              <w:rPr>
                <w:sz w:val="20"/>
              </w:rPr>
              <w:t>30)</w:t>
            </w:r>
          </w:p>
        </w:tc>
        <w:tc>
          <w:tcPr>
            <w:tcW w:w="839" w:type="dxa"/>
            <w:tcBorders>
              <w:left w:val="single" w:sz="4" w:space="0" w:color="auto"/>
            </w:tcBorders>
          </w:tcPr>
          <w:p w14:paraId="4687D5B6" w14:textId="77777777" w:rsidR="00F42F54" w:rsidRPr="00AF5D26" w:rsidRDefault="006560E9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669" w:type="dxa"/>
            <w:tcBorders>
              <w:right w:val="single" w:sz="4" w:space="0" w:color="auto"/>
            </w:tcBorders>
          </w:tcPr>
          <w:p w14:paraId="641E8A18" w14:textId="77777777" w:rsidR="00F42F54" w:rsidRPr="00AF5D26" w:rsidRDefault="00F42F54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02A4B8E7" w14:textId="4C5F88EF" w:rsidR="00F42F54" w:rsidRPr="00AF5D26" w:rsidRDefault="00F42F54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F42F54" w14:paraId="65E54788" w14:textId="77777777" w:rsidTr="00E52AA0">
        <w:trPr>
          <w:cantSplit/>
        </w:trPr>
        <w:tc>
          <w:tcPr>
            <w:tcW w:w="2538" w:type="dxa"/>
          </w:tcPr>
          <w:p w14:paraId="77D2611F" w14:textId="77777777" w:rsidR="00F42F54" w:rsidRPr="00C41917" w:rsidRDefault="00F845C7" w:rsidP="00E52AA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="00F42F54" w:rsidRPr="00C41917">
              <w:rPr>
                <w:sz w:val="20"/>
              </w:rPr>
              <w:t>_NAME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5CE4E3BA" w14:textId="02264B23" w:rsidR="00F42F54" w:rsidRPr="00C41917" w:rsidRDefault="00F42F54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gramStart"/>
            <w:r w:rsidRPr="00C41917">
              <w:rPr>
                <w:sz w:val="20"/>
              </w:rPr>
              <w:t>VARCHAR(</w:t>
            </w:r>
            <w:proofErr w:type="gramEnd"/>
            <w:r w:rsidRPr="00C41917">
              <w:rPr>
                <w:sz w:val="20"/>
              </w:rPr>
              <w:t>100)</w:t>
            </w:r>
          </w:p>
        </w:tc>
        <w:tc>
          <w:tcPr>
            <w:tcW w:w="839" w:type="dxa"/>
            <w:tcBorders>
              <w:left w:val="single" w:sz="4" w:space="0" w:color="auto"/>
            </w:tcBorders>
          </w:tcPr>
          <w:p w14:paraId="540142D7" w14:textId="77777777" w:rsidR="00F42F54" w:rsidRPr="00AF5D26" w:rsidRDefault="006560E9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669" w:type="dxa"/>
            <w:tcBorders>
              <w:right w:val="single" w:sz="4" w:space="0" w:color="auto"/>
            </w:tcBorders>
          </w:tcPr>
          <w:p w14:paraId="4F6E1E00" w14:textId="77777777" w:rsidR="00F42F54" w:rsidRPr="00AF5D26" w:rsidRDefault="00F42F54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4E81D56B" w14:textId="08150B66" w:rsidR="00F42F54" w:rsidRPr="00AF5D26" w:rsidRDefault="00F42F54" w:rsidP="00E52AA0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F42F54" w14:paraId="20F08CA4" w14:textId="77777777" w:rsidTr="00E52AA0">
        <w:trPr>
          <w:cantSplit/>
        </w:trPr>
        <w:tc>
          <w:tcPr>
            <w:tcW w:w="2538" w:type="dxa"/>
          </w:tcPr>
          <w:p w14:paraId="27F60832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TELEPHONE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24A52D33" w14:textId="121D22CF" w:rsidR="00F42F54" w:rsidRPr="00C41917" w:rsidRDefault="00F42F54" w:rsidP="00E52AA0">
            <w:pPr>
              <w:pStyle w:val="TableText"/>
              <w:rPr>
                <w:sz w:val="20"/>
              </w:rPr>
            </w:pPr>
            <w:proofErr w:type="gramStart"/>
            <w:r w:rsidRPr="00C41917">
              <w:rPr>
                <w:sz w:val="20"/>
              </w:rPr>
              <w:t>VARCAHR(</w:t>
            </w:r>
            <w:proofErr w:type="gramEnd"/>
            <w:r w:rsidRPr="00C41917">
              <w:rPr>
                <w:sz w:val="20"/>
              </w:rPr>
              <w:t>50)</w:t>
            </w:r>
          </w:p>
        </w:tc>
        <w:tc>
          <w:tcPr>
            <w:tcW w:w="839" w:type="dxa"/>
            <w:tcBorders>
              <w:left w:val="single" w:sz="4" w:space="0" w:color="auto"/>
            </w:tcBorders>
          </w:tcPr>
          <w:p w14:paraId="6FC3B87E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Y</w:t>
            </w:r>
          </w:p>
        </w:tc>
        <w:tc>
          <w:tcPr>
            <w:tcW w:w="669" w:type="dxa"/>
            <w:tcBorders>
              <w:right w:val="single" w:sz="4" w:space="0" w:color="auto"/>
            </w:tcBorders>
          </w:tcPr>
          <w:p w14:paraId="4289B81A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3868A0E0" w14:textId="2A6301FA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</w:tr>
      <w:tr w:rsidR="00F42F54" w14:paraId="1E90535F" w14:textId="77777777" w:rsidTr="00E52AA0">
        <w:trPr>
          <w:cantSplit/>
        </w:trPr>
        <w:tc>
          <w:tcPr>
            <w:tcW w:w="2538" w:type="dxa"/>
          </w:tcPr>
          <w:p w14:paraId="47502C32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START_DATE_ACTIVE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69BC51FA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839" w:type="dxa"/>
            <w:tcBorders>
              <w:left w:val="single" w:sz="4" w:space="0" w:color="auto"/>
            </w:tcBorders>
          </w:tcPr>
          <w:p w14:paraId="78A1DF86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Y</w:t>
            </w:r>
          </w:p>
        </w:tc>
        <w:tc>
          <w:tcPr>
            <w:tcW w:w="669" w:type="dxa"/>
            <w:tcBorders>
              <w:right w:val="single" w:sz="4" w:space="0" w:color="auto"/>
            </w:tcBorders>
          </w:tcPr>
          <w:p w14:paraId="7509139C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7842324B" w14:textId="712303E0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</w:tr>
      <w:tr w:rsidR="00F42F54" w14:paraId="3BAD15E1" w14:textId="77777777" w:rsidTr="00E52AA0">
        <w:trPr>
          <w:cantSplit/>
        </w:trPr>
        <w:tc>
          <w:tcPr>
            <w:tcW w:w="2538" w:type="dxa"/>
          </w:tcPr>
          <w:p w14:paraId="21DB1B30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END_DATE_ACTIVE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6DAEB256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839" w:type="dxa"/>
            <w:tcBorders>
              <w:left w:val="single" w:sz="4" w:space="0" w:color="auto"/>
            </w:tcBorders>
          </w:tcPr>
          <w:p w14:paraId="61FC8C65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Y</w:t>
            </w:r>
          </w:p>
        </w:tc>
        <w:tc>
          <w:tcPr>
            <w:tcW w:w="669" w:type="dxa"/>
            <w:tcBorders>
              <w:right w:val="single" w:sz="4" w:space="0" w:color="auto"/>
            </w:tcBorders>
          </w:tcPr>
          <w:p w14:paraId="30A2E1F9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73C3DAC8" w14:textId="334F96F5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</w:tr>
      <w:tr w:rsidR="00F42F54" w14:paraId="7727AFCA" w14:textId="77777777" w:rsidTr="00E52AA0">
        <w:trPr>
          <w:cantSplit/>
        </w:trPr>
        <w:tc>
          <w:tcPr>
            <w:tcW w:w="2538" w:type="dxa"/>
          </w:tcPr>
          <w:p w14:paraId="7A2D2FE0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CREATED_BY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3292AE18" w14:textId="1FA952E6" w:rsidR="00F42F54" w:rsidRPr="00C41917" w:rsidRDefault="00106A69" w:rsidP="00E52AA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839" w:type="dxa"/>
            <w:tcBorders>
              <w:left w:val="single" w:sz="4" w:space="0" w:color="auto"/>
            </w:tcBorders>
          </w:tcPr>
          <w:p w14:paraId="402DA32A" w14:textId="77777777" w:rsidR="00F42F54" w:rsidRPr="00C41917" w:rsidRDefault="006560E9" w:rsidP="00E52AA0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669" w:type="dxa"/>
            <w:tcBorders>
              <w:right w:val="single" w:sz="4" w:space="0" w:color="auto"/>
            </w:tcBorders>
          </w:tcPr>
          <w:p w14:paraId="31D950EF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7902B005" w14:textId="0F5F0541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</w:tr>
      <w:tr w:rsidR="00F42F54" w14:paraId="11B5BF83" w14:textId="77777777" w:rsidTr="00E52AA0">
        <w:trPr>
          <w:cantSplit/>
        </w:trPr>
        <w:tc>
          <w:tcPr>
            <w:tcW w:w="2538" w:type="dxa"/>
          </w:tcPr>
          <w:p w14:paraId="488FE1E0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CREATION_DATE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52D93434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839" w:type="dxa"/>
            <w:tcBorders>
              <w:left w:val="single" w:sz="4" w:space="0" w:color="auto"/>
            </w:tcBorders>
          </w:tcPr>
          <w:p w14:paraId="71B482F5" w14:textId="77777777" w:rsidR="00F42F54" w:rsidRPr="00C41917" w:rsidRDefault="006560E9" w:rsidP="00E52AA0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669" w:type="dxa"/>
            <w:tcBorders>
              <w:right w:val="single" w:sz="4" w:space="0" w:color="auto"/>
            </w:tcBorders>
          </w:tcPr>
          <w:p w14:paraId="3510E991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64DD1D31" w14:textId="4B5956B2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</w:tr>
      <w:tr w:rsidR="00F42F54" w14:paraId="75B04C4C" w14:textId="77777777" w:rsidTr="00E52AA0">
        <w:trPr>
          <w:cantSplit/>
        </w:trPr>
        <w:tc>
          <w:tcPr>
            <w:tcW w:w="2538" w:type="dxa"/>
          </w:tcPr>
          <w:p w14:paraId="0480CED9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LAST_UPDATED_BY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5C8C0E88" w14:textId="52FC20F8" w:rsidR="00F42F54" w:rsidRPr="00C41917" w:rsidRDefault="00106A69" w:rsidP="00E52AA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839" w:type="dxa"/>
            <w:tcBorders>
              <w:left w:val="single" w:sz="4" w:space="0" w:color="auto"/>
            </w:tcBorders>
          </w:tcPr>
          <w:p w14:paraId="04165DFD" w14:textId="77777777" w:rsidR="00F42F54" w:rsidRPr="00C41917" w:rsidRDefault="006560E9" w:rsidP="00E52AA0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669" w:type="dxa"/>
            <w:tcBorders>
              <w:right w:val="single" w:sz="4" w:space="0" w:color="auto"/>
            </w:tcBorders>
          </w:tcPr>
          <w:p w14:paraId="69205992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19192BC1" w14:textId="3D5FBA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</w:tr>
      <w:tr w:rsidR="00F42F54" w14:paraId="37CD08A1" w14:textId="77777777" w:rsidTr="00E52AA0">
        <w:trPr>
          <w:cantSplit/>
        </w:trPr>
        <w:tc>
          <w:tcPr>
            <w:tcW w:w="2538" w:type="dxa"/>
          </w:tcPr>
          <w:p w14:paraId="076C00DD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LAST_UPDATE_DATE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5569DE7F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839" w:type="dxa"/>
            <w:tcBorders>
              <w:left w:val="single" w:sz="4" w:space="0" w:color="auto"/>
            </w:tcBorders>
          </w:tcPr>
          <w:p w14:paraId="5989A186" w14:textId="77777777" w:rsidR="00F42F54" w:rsidRPr="00C41917" w:rsidRDefault="006560E9" w:rsidP="00E52AA0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669" w:type="dxa"/>
            <w:tcBorders>
              <w:right w:val="single" w:sz="4" w:space="0" w:color="auto"/>
            </w:tcBorders>
          </w:tcPr>
          <w:p w14:paraId="10068765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6584EEE1" w14:textId="1C812BDE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</w:tr>
      <w:tr w:rsidR="00F42F54" w14:paraId="500A67BB" w14:textId="77777777" w:rsidTr="00E52AA0">
        <w:trPr>
          <w:cantSplit/>
        </w:trPr>
        <w:tc>
          <w:tcPr>
            <w:tcW w:w="2538" w:type="dxa"/>
          </w:tcPr>
          <w:p w14:paraId="4FD0C8A0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LAST_UPDATE_LOGIN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17AD8E8D" w14:textId="6B02EDBE" w:rsidR="00F42F54" w:rsidRPr="00C41917" w:rsidRDefault="00106A69" w:rsidP="00E52AA0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839" w:type="dxa"/>
            <w:tcBorders>
              <w:left w:val="single" w:sz="4" w:space="0" w:color="auto"/>
            </w:tcBorders>
          </w:tcPr>
          <w:p w14:paraId="78426454" w14:textId="77777777" w:rsidR="00F42F54" w:rsidRPr="00C41917" w:rsidRDefault="00F42F54" w:rsidP="00E52AA0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Y</w:t>
            </w:r>
          </w:p>
        </w:tc>
        <w:tc>
          <w:tcPr>
            <w:tcW w:w="669" w:type="dxa"/>
            <w:tcBorders>
              <w:right w:val="single" w:sz="4" w:space="0" w:color="auto"/>
            </w:tcBorders>
          </w:tcPr>
          <w:p w14:paraId="260FD1B2" w14:textId="77777777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47EC51C9" w14:textId="227CA5D0" w:rsidR="00F42F54" w:rsidRPr="00AF5D26" w:rsidRDefault="00F42F54" w:rsidP="00E52AA0">
            <w:pPr>
              <w:pStyle w:val="TableText"/>
              <w:rPr>
                <w:sz w:val="20"/>
              </w:rPr>
            </w:pPr>
          </w:p>
        </w:tc>
      </w:tr>
    </w:tbl>
    <w:p w14:paraId="3A3A575C" w14:textId="7ED612D3" w:rsidR="00F42F54" w:rsidRDefault="00351F33" w:rsidP="00F42F54">
      <w:pPr>
        <w:pStyle w:val="BodyText"/>
      </w:pPr>
      <w:r>
        <w:rPr>
          <w:rFonts w:hint="eastAsia"/>
        </w:rPr>
        <w:t>C</w:t>
      </w:r>
      <w:r>
        <w:t>reate indexes</w:t>
      </w:r>
      <w:r w:rsidR="00F42F54">
        <w:rPr>
          <w:rFonts w:hint="eastAsia"/>
        </w:rPr>
        <w:t>：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771"/>
        <w:gridCol w:w="2347"/>
        <w:gridCol w:w="1541"/>
      </w:tblGrid>
      <w:tr w:rsidR="00351F33" w14:paraId="1E32E87C" w14:textId="77777777" w:rsidTr="00DC5D09">
        <w:trPr>
          <w:cantSplit/>
          <w:tblHeader/>
        </w:trPr>
        <w:tc>
          <w:tcPr>
            <w:tcW w:w="3117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6B3649DF" w14:textId="0F081356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Index</w:t>
            </w:r>
          </w:p>
        </w:tc>
        <w:tc>
          <w:tcPr>
            <w:tcW w:w="77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1CBCEDF8" w14:textId="4B4A0E83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Unique</w:t>
            </w:r>
          </w:p>
        </w:tc>
        <w:tc>
          <w:tcPr>
            <w:tcW w:w="234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1702039C" w14:textId="767FB094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F</w:t>
            </w:r>
            <w:r>
              <w:rPr>
                <w:sz w:val="20"/>
              </w:rPr>
              <w:t>ield</w:t>
            </w:r>
          </w:p>
        </w:tc>
        <w:tc>
          <w:tcPr>
            <w:tcW w:w="1541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43513A35" w14:textId="1C1C2ED1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Descri</w:t>
            </w:r>
            <w:r>
              <w:rPr>
                <w:sz w:val="20"/>
              </w:rPr>
              <w:t>ption</w:t>
            </w:r>
          </w:p>
        </w:tc>
      </w:tr>
      <w:tr w:rsidR="00351F33" w14:paraId="07D7FE15" w14:textId="77777777" w:rsidTr="00DC5D09">
        <w:trPr>
          <w:cantSplit/>
          <w:trHeight w:hRule="exact" w:val="60"/>
          <w:tblHeader/>
        </w:trPr>
        <w:tc>
          <w:tcPr>
            <w:tcW w:w="3117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220D9FB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771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7FB5BC18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2347" w:type="dxa"/>
            <w:tcBorders>
              <w:left w:val="single" w:sz="4" w:space="0" w:color="auto"/>
              <w:right w:val="single" w:sz="4" w:space="0" w:color="auto"/>
            </w:tcBorders>
            <w:shd w:val="pct50" w:color="auto" w:fill="auto"/>
          </w:tcPr>
          <w:p w14:paraId="79FDEBE3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1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1D4F5762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480DD86" w14:textId="77777777" w:rsidTr="00DC5D09">
        <w:trPr>
          <w:cantSplit/>
        </w:trPr>
        <w:tc>
          <w:tcPr>
            <w:tcW w:w="3117" w:type="dxa"/>
            <w:tcBorders>
              <w:top w:val="nil"/>
              <w:right w:val="single" w:sz="4" w:space="0" w:color="auto"/>
            </w:tcBorders>
          </w:tcPr>
          <w:p w14:paraId="043B16F1" w14:textId="77777777" w:rsidR="00351F33" w:rsidRPr="00184842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CUX_OM_CUSTOMERS_XXXX</w:t>
            </w:r>
            <w:r>
              <w:rPr>
                <w:rFonts w:hint="eastAsia"/>
                <w:sz w:val="20"/>
              </w:rPr>
              <w:t>_U1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9EBCE93" w14:textId="77777777" w:rsidR="00351F33" w:rsidRPr="00C41917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234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660D1FE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CUSTOMER_ID</w:t>
            </w:r>
          </w:p>
        </w:tc>
        <w:tc>
          <w:tcPr>
            <w:tcW w:w="1541" w:type="dxa"/>
            <w:tcBorders>
              <w:top w:val="nil"/>
              <w:left w:val="single" w:sz="4" w:space="0" w:color="auto"/>
            </w:tcBorders>
          </w:tcPr>
          <w:p w14:paraId="1B64C907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42477D0A" w14:textId="77777777" w:rsidTr="00DC5D09">
        <w:trPr>
          <w:cantSplit/>
        </w:trPr>
        <w:tc>
          <w:tcPr>
            <w:tcW w:w="3117" w:type="dxa"/>
            <w:tcBorders>
              <w:right w:val="single" w:sz="4" w:space="0" w:color="auto"/>
            </w:tcBorders>
          </w:tcPr>
          <w:p w14:paraId="5EBF1832" w14:textId="77777777" w:rsidR="00351F33" w:rsidRPr="00184842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CUX_OM_CUSTOMERS_XXXX</w:t>
            </w:r>
            <w:r>
              <w:rPr>
                <w:rFonts w:hint="eastAsia"/>
                <w:sz w:val="20"/>
              </w:rPr>
              <w:t>_U2</w:t>
            </w:r>
          </w:p>
        </w:tc>
        <w:tc>
          <w:tcPr>
            <w:tcW w:w="771" w:type="dxa"/>
            <w:tcBorders>
              <w:left w:val="single" w:sz="4" w:space="0" w:color="auto"/>
              <w:right w:val="single" w:sz="4" w:space="0" w:color="auto"/>
            </w:tcBorders>
          </w:tcPr>
          <w:p w14:paraId="6410310B" w14:textId="77777777" w:rsidR="00351F33" w:rsidRPr="00C41917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2347" w:type="dxa"/>
            <w:tcBorders>
              <w:left w:val="single" w:sz="4" w:space="0" w:color="auto"/>
              <w:right w:val="single" w:sz="4" w:space="0" w:color="auto"/>
            </w:tcBorders>
          </w:tcPr>
          <w:p w14:paraId="5C366F00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CUSTOMER_NUMBER</w:t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2F4D4471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110689E6" w14:textId="77777777" w:rsidTr="00DC5D09">
        <w:trPr>
          <w:cantSplit/>
        </w:trPr>
        <w:tc>
          <w:tcPr>
            <w:tcW w:w="3117" w:type="dxa"/>
            <w:tcBorders>
              <w:right w:val="single" w:sz="4" w:space="0" w:color="auto"/>
            </w:tcBorders>
          </w:tcPr>
          <w:p w14:paraId="4B94C83E" w14:textId="77777777" w:rsidR="00351F33" w:rsidRPr="00184842" w:rsidRDefault="00351F33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CUX_OM_CUSTOMERS_XXXX</w:t>
            </w:r>
            <w:r>
              <w:rPr>
                <w:rFonts w:hint="eastAsia"/>
                <w:sz w:val="20"/>
              </w:rPr>
              <w:t>_U3</w:t>
            </w:r>
          </w:p>
        </w:tc>
        <w:tc>
          <w:tcPr>
            <w:tcW w:w="771" w:type="dxa"/>
            <w:tcBorders>
              <w:left w:val="single" w:sz="4" w:space="0" w:color="auto"/>
              <w:right w:val="single" w:sz="4" w:space="0" w:color="auto"/>
            </w:tcBorders>
          </w:tcPr>
          <w:p w14:paraId="25D2C3AC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2347" w:type="dxa"/>
            <w:tcBorders>
              <w:left w:val="single" w:sz="4" w:space="0" w:color="auto"/>
              <w:right w:val="single" w:sz="4" w:space="0" w:color="auto"/>
            </w:tcBorders>
          </w:tcPr>
          <w:p w14:paraId="21A96C76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CUSTOMER_NAME</w:t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7BB2AF93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</w:tbl>
    <w:p w14:paraId="42E4FAD2" w14:textId="77777777" w:rsidR="00F42F54" w:rsidRDefault="00F42F54" w:rsidP="00F42F54">
      <w:pPr>
        <w:pStyle w:val="BodyText"/>
      </w:pPr>
    </w:p>
    <w:p w14:paraId="657721F4" w14:textId="627AF4B2" w:rsidR="00F42F54" w:rsidRPr="008C4575" w:rsidRDefault="00351F33" w:rsidP="00F42F54">
      <w:pPr>
        <w:pStyle w:val="BodyText"/>
      </w:pPr>
      <w:r>
        <w:rPr>
          <w:rFonts w:hint="eastAsia"/>
        </w:rPr>
        <w:t>Table</w:t>
      </w:r>
      <w:r w:rsidR="00F42F54">
        <w:rPr>
          <w:rFonts w:hint="eastAsia"/>
        </w:rPr>
        <w:t>：</w:t>
      </w:r>
      <w:r w:rsidR="00F42F54">
        <w:t>CUX_</w:t>
      </w:r>
      <w:r w:rsidR="00F845C7">
        <w:t>OM_ITEMS</w:t>
      </w:r>
      <w:r w:rsidR="00210882">
        <w:t>_XXXX</w:t>
      </w:r>
    </w:p>
    <w:p w14:paraId="265E7B6A" w14:textId="5F494DCF" w:rsidR="00F42F54" w:rsidRDefault="00351F33" w:rsidP="00F42F54">
      <w:pPr>
        <w:pStyle w:val="BodyText"/>
      </w:pPr>
      <w:r w:rsidRPr="00351F33">
        <w:t>For storing product information</w:t>
      </w:r>
      <w:r w:rsidR="00F42F54">
        <w:rPr>
          <w:rFonts w:hint="eastAsia"/>
        </w:rPr>
        <w:t>。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1800"/>
        <w:gridCol w:w="900"/>
        <w:gridCol w:w="849"/>
        <w:gridCol w:w="1779"/>
      </w:tblGrid>
      <w:tr w:rsidR="00351F33" w14:paraId="4995BC58" w14:textId="77777777" w:rsidTr="00E52AA0">
        <w:trPr>
          <w:cantSplit/>
          <w:tblHeader/>
        </w:trPr>
        <w:tc>
          <w:tcPr>
            <w:tcW w:w="2448" w:type="dxa"/>
            <w:tcBorders>
              <w:bottom w:val="nil"/>
              <w:right w:val="nil"/>
            </w:tcBorders>
            <w:shd w:val="pct10" w:color="auto" w:fill="auto"/>
          </w:tcPr>
          <w:p w14:paraId="11B148F5" w14:textId="6E4B1764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F</w:t>
            </w:r>
            <w:r>
              <w:rPr>
                <w:sz w:val="20"/>
              </w:rPr>
              <w:t>ield</w:t>
            </w:r>
          </w:p>
        </w:tc>
        <w:tc>
          <w:tcPr>
            <w:tcW w:w="1800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5948A25D" w14:textId="41DE267B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Type</w:t>
            </w:r>
          </w:p>
        </w:tc>
        <w:tc>
          <w:tcPr>
            <w:tcW w:w="900" w:type="dxa"/>
            <w:tcBorders>
              <w:left w:val="single" w:sz="4" w:space="0" w:color="auto"/>
              <w:bottom w:val="nil"/>
              <w:right w:val="nil"/>
            </w:tcBorders>
            <w:shd w:val="pct10" w:color="auto" w:fill="auto"/>
          </w:tcPr>
          <w:p w14:paraId="5289AEF0" w14:textId="0B4DA002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ullable</w:t>
            </w:r>
          </w:p>
        </w:tc>
        <w:tc>
          <w:tcPr>
            <w:tcW w:w="849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07090F46" w14:textId="0E03EF3F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Default</w:t>
            </w:r>
            <w:r>
              <w:rPr>
                <w:sz w:val="20"/>
              </w:rPr>
              <w:t xml:space="preserve"> Value</w:t>
            </w:r>
          </w:p>
        </w:tc>
        <w:tc>
          <w:tcPr>
            <w:tcW w:w="1779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019B9AFE" w14:textId="6A403897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Descri</w:t>
            </w:r>
            <w:r>
              <w:rPr>
                <w:sz w:val="20"/>
              </w:rPr>
              <w:t>ption</w:t>
            </w:r>
          </w:p>
        </w:tc>
      </w:tr>
      <w:tr w:rsidR="00351F33" w14:paraId="31208D0C" w14:textId="77777777" w:rsidTr="00E52AA0">
        <w:trPr>
          <w:cantSplit/>
          <w:trHeight w:hRule="exact" w:val="60"/>
          <w:tblHeader/>
        </w:trPr>
        <w:tc>
          <w:tcPr>
            <w:tcW w:w="2448" w:type="dxa"/>
            <w:tcBorders>
              <w:left w:val="nil"/>
              <w:right w:val="nil"/>
            </w:tcBorders>
            <w:shd w:val="pct50" w:color="auto" w:fill="auto"/>
          </w:tcPr>
          <w:p w14:paraId="10674D0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800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66037277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2D4B2668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849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370D4231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12B1268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34C66F17" w14:textId="77777777" w:rsidTr="00E52AA0">
        <w:trPr>
          <w:cantSplit/>
        </w:trPr>
        <w:tc>
          <w:tcPr>
            <w:tcW w:w="2448" w:type="dxa"/>
            <w:tcBorders>
              <w:top w:val="nil"/>
            </w:tcBorders>
          </w:tcPr>
          <w:p w14:paraId="48CFC413" w14:textId="77777777" w:rsidR="00351F33" w:rsidRPr="008C4575" w:rsidRDefault="00351F33" w:rsidP="00351F33">
            <w:pPr>
              <w:pStyle w:val="TableText"/>
              <w:rPr>
                <w:sz w:val="20"/>
              </w:rPr>
            </w:pPr>
            <w:r w:rsidRPr="008C4575">
              <w:rPr>
                <w:sz w:val="20"/>
              </w:rPr>
              <w:t>ITEM_ID</w:t>
            </w:r>
          </w:p>
        </w:tc>
        <w:tc>
          <w:tcPr>
            <w:tcW w:w="1800" w:type="dxa"/>
            <w:tcBorders>
              <w:top w:val="nil"/>
              <w:right w:val="single" w:sz="4" w:space="0" w:color="auto"/>
            </w:tcBorders>
          </w:tcPr>
          <w:p w14:paraId="65A1E803" w14:textId="6A9D4287" w:rsidR="00351F33" w:rsidRPr="00C41917" w:rsidRDefault="00106A69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</w:tcBorders>
          </w:tcPr>
          <w:p w14:paraId="0F4EB680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849" w:type="dxa"/>
            <w:tcBorders>
              <w:top w:val="nil"/>
              <w:right w:val="single" w:sz="4" w:space="0" w:color="auto"/>
            </w:tcBorders>
          </w:tcPr>
          <w:p w14:paraId="59BC0632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779" w:type="dxa"/>
            <w:tcBorders>
              <w:top w:val="nil"/>
              <w:left w:val="single" w:sz="4" w:space="0" w:color="auto"/>
            </w:tcBorders>
          </w:tcPr>
          <w:p w14:paraId="1D4680C3" w14:textId="1A3AEFCB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274A31DF" w14:textId="77777777" w:rsidTr="00E52AA0">
        <w:trPr>
          <w:cantSplit/>
        </w:trPr>
        <w:tc>
          <w:tcPr>
            <w:tcW w:w="2448" w:type="dxa"/>
          </w:tcPr>
          <w:p w14:paraId="3BA08C50" w14:textId="77777777" w:rsidR="00351F33" w:rsidRPr="008C4575" w:rsidRDefault="00351F33" w:rsidP="00351F33">
            <w:pPr>
              <w:pStyle w:val="TableText"/>
              <w:rPr>
                <w:sz w:val="20"/>
              </w:rPr>
            </w:pPr>
            <w:r w:rsidRPr="008C4575">
              <w:rPr>
                <w:sz w:val="20"/>
              </w:rPr>
              <w:t>ITEM_NUMBER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933B36E" w14:textId="2E0E1A0C" w:rsidR="00351F33" w:rsidRPr="00C41917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gramStart"/>
            <w:r w:rsidRPr="00C41917">
              <w:rPr>
                <w:sz w:val="20"/>
              </w:rPr>
              <w:t>VARCHAR(</w:t>
            </w:r>
            <w:proofErr w:type="gramEnd"/>
            <w:r w:rsidRPr="00C41917">
              <w:rPr>
                <w:sz w:val="20"/>
              </w:rPr>
              <w:t>30)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F7738AF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4BC6747B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176F6389" w14:textId="620E004E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32385FA0" w14:textId="77777777" w:rsidTr="00E52AA0">
        <w:trPr>
          <w:cantSplit/>
        </w:trPr>
        <w:tc>
          <w:tcPr>
            <w:tcW w:w="2448" w:type="dxa"/>
          </w:tcPr>
          <w:p w14:paraId="64680D34" w14:textId="77777777" w:rsidR="00351F33" w:rsidRPr="008C4575" w:rsidRDefault="00351F33" w:rsidP="00351F33">
            <w:pPr>
              <w:pStyle w:val="TableText"/>
              <w:rPr>
                <w:sz w:val="20"/>
              </w:rPr>
            </w:pPr>
            <w:r w:rsidRPr="008C4575">
              <w:rPr>
                <w:sz w:val="20"/>
              </w:rPr>
              <w:t>ITEM_NAME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6CF71E4" w14:textId="6E0A1280" w:rsidR="00351F33" w:rsidRPr="00C41917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gramStart"/>
            <w:r w:rsidRPr="00C41917">
              <w:rPr>
                <w:sz w:val="20"/>
              </w:rPr>
              <w:t>VARCHAR(</w:t>
            </w:r>
            <w:proofErr w:type="gramEnd"/>
            <w:r w:rsidRPr="00C41917">
              <w:rPr>
                <w:sz w:val="20"/>
              </w:rPr>
              <w:t>100)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F50DDD1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3C5A7849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75C56ECB" w14:textId="4E2EAE11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02A5C432" w14:textId="77777777" w:rsidTr="00E52AA0">
        <w:trPr>
          <w:cantSplit/>
        </w:trPr>
        <w:tc>
          <w:tcPr>
            <w:tcW w:w="2448" w:type="dxa"/>
          </w:tcPr>
          <w:p w14:paraId="37B95CF6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UOM_CODE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D30090E" w14:textId="1374B808" w:rsidR="00351F33" w:rsidRPr="00C41917" w:rsidRDefault="00351F33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25)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6D84710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Y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022AF6A6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4544FCDF" w14:textId="6FD89412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76B1DF5" w14:textId="77777777" w:rsidTr="00E52AA0">
        <w:trPr>
          <w:cantSplit/>
        </w:trPr>
        <w:tc>
          <w:tcPr>
            <w:tcW w:w="2448" w:type="dxa"/>
          </w:tcPr>
          <w:p w14:paraId="2C6459BA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START_DATE_ACTIVE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20D30AD1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B52C107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Y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10C3FFDD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4A3B7E5A" w14:textId="62B564D5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E2F648F" w14:textId="77777777" w:rsidTr="00E52AA0">
        <w:trPr>
          <w:cantSplit/>
        </w:trPr>
        <w:tc>
          <w:tcPr>
            <w:tcW w:w="2448" w:type="dxa"/>
          </w:tcPr>
          <w:p w14:paraId="136922FD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END_DATE_ACTIVE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436FF55D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924C621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Y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52D1B58E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522EF30F" w14:textId="63EA279A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59612FA5" w14:textId="77777777" w:rsidTr="00E52AA0">
        <w:trPr>
          <w:cantSplit/>
        </w:trPr>
        <w:tc>
          <w:tcPr>
            <w:tcW w:w="2448" w:type="dxa"/>
          </w:tcPr>
          <w:p w14:paraId="2B31A12F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CREATED_BY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2A015CD2" w14:textId="6C84E9BC" w:rsidR="00351F33" w:rsidRPr="00C41917" w:rsidRDefault="00106A69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152A87A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2B160F09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084BA763" w14:textId="28FE3230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5ABDBB4" w14:textId="77777777" w:rsidTr="00E52AA0">
        <w:trPr>
          <w:cantSplit/>
        </w:trPr>
        <w:tc>
          <w:tcPr>
            <w:tcW w:w="2448" w:type="dxa"/>
          </w:tcPr>
          <w:p w14:paraId="006DAD01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CREATION_DATE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A92AD99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81A7CD5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6B33C9D6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3CD2FFCB" w14:textId="3AD81CDA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12938455" w14:textId="77777777" w:rsidTr="00E52AA0">
        <w:trPr>
          <w:cantSplit/>
        </w:trPr>
        <w:tc>
          <w:tcPr>
            <w:tcW w:w="2448" w:type="dxa"/>
          </w:tcPr>
          <w:p w14:paraId="2D182A69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LAST_UPDATED_BY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31FC375" w14:textId="2CD2976F" w:rsidR="00351F33" w:rsidRPr="00C41917" w:rsidRDefault="00106A69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49A13A7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65F0D7B1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638F7BF6" w14:textId="0FD7A0A1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5B61D183" w14:textId="77777777" w:rsidTr="00E52AA0">
        <w:trPr>
          <w:cantSplit/>
        </w:trPr>
        <w:tc>
          <w:tcPr>
            <w:tcW w:w="2448" w:type="dxa"/>
          </w:tcPr>
          <w:p w14:paraId="40485CF0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LAST_UPDATE_DATE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33223589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26C9426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5A7C454D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6C7B9075" w14:textId="5E39F443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B1B7601" w14:textId="77777777" w:rsidTr="00E52AA0">
        <w:trPr>
          <w:cantSplit/>
        </w:trPr>
        <w:tc>
          <w:tcPr>
            <w:tcW w:w="2448" w:type="dxa"/>
          </w:tcPr>
          <w:p w14:paraId="52AF75EA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LAST_UPDATE_LOGIN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304B7E5B" w14:textId="7FD753B6" w:rsidR="00351F33" w:rsidRPr="00C41917" w:rsidRDefault="00106A69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B3B358F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Y</w:t>
            </w:r>
          </w:p>
        </w:tc>
        <w:tc>
          <w:tcPr>
            <w:tcW w:w="849" w:type="dxa"/>
            <w:tcBorders>
              <w:right w:val="single" w:sz="4" w:space="0" w:color="auto"/>
            </w:tcBorders>
          </w:tcPr>
          <w:p w14:paraId="09829A40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726440EB" w14:textId="705C9BE2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</w:tbl>
    <w:p w14:paraId="378AB6F1" w14:textId="0157B9F8" w:rsidR="00F42F54" w:rsidRDefault="00351F33" w:rsidP="00F42F54">
      <w:pPr>
        <w:pStyle w:val="BodyText"/>
      </w:pPr>
      <w:r>
        <w:rPr>
          <w:rFonts w:hint="eastAsia"/>
        </w:rPr>
        <w:t>Create</w:t>
      </w:r>
      <w:r>
        <w:t xml:space="preserve"> indexes</w:t>
      </w:r>
      <w:r w:rsidR="00F42F54">
        <w:rPr>
          <w:rFonts w:hint="eastAsia"/>
        </w:rPr>
        <w:t>：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3"/>
        <w:gridCol w:w="567"/>
        <w:gridCol w:w="2597"/>
        <w:gridCol w:w="1779"/>
      </w:tblGrid>
      <w:tr w:rsidR="00351F33" w14:paraId="4E20E82B" w14:textId="77777777" w:rsidTr="00174538">
        <w:trPr>
          <w:cantSplit/>
          <w:tblHeader/>
        </w:trPr>
        <w:tc>
          <w:tcPr>
            <w:tcW w:w="2833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5F990654" w14:textId="4BE3CADE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ndex</w:t>
            </w: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0C94A8FF" w14:textId="0B296812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nique</w:t>
            </w:r>
          </w:p>
        </w:tc>
        <w:tc>
          <w:tcPr>
            <w:tcW w:w="2597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3E24085E" w14:textId="067A0835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F</w:t>
            </w:r>
            <w:r>
              <w:rPr>
                <w:sz w:val="20"/>
              </w:rPr>
              <w:t>ield</w:t>
            </w:r>
          </w:p>
        </w:tc>
        <w:tc>
          <w:tcPr>
            <w:tcW w:w="1779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0761CDCD" w14:textId="2D7C2490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Descri</w:t>
            </w:r>
            <w:r>
              <w:rPr>
                <w:sz w:val="20"/>
              </w:rPr>
              <w:t>ption</w:t>
            </w:r>
          </w:p>
        </w:tc>
      </w:tr>
      <w:tr w:rsidR="00351F33" w14:paraId="53499AF2" w14:textId="77777777" w:rsidTr="00174538">
        <w:trPr>
          <w:cantSplit/>
          <w:trHeight w:hRule="exact" w:val="60"/>
          <w:tblHeader/>
        </w:trPr>
        <w:tc>
          <w:tcPr>
            <w:tcW w:w="2833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5F77AA63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0CD07FF8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2597" w:type="dxa"/>
            <w:tcBorders>
              <w:left w:val="single" w:sz="4" w:space="0" w:color="auto"/>
              <w:right w:val="single" w:sz="4" w:space="0" w:color="auto"/>
            </w:tcBorders>
            <w:shd w:val="pct50" w:color="auto" w:fill="auto"/>
          </w:tcPr>
          <w:p w14:paraId="35CA0511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779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22312AF4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5C5BCED8" w14:textId="77777777" w:rsidTr="00174538">
        <w:trPr>
          <w:cantSplit/>
        </w:trPr>
        <w:tc>
          <w:tcPr>
            <w:tcW w:w="2833" w:type="dxa"/>
            <w:tcBorders>
              <w:top w:val="nil"/>
              <w:right w:val="single" w:sz="4" w:space="0" w:color="auto"/>
            </w:tcBorders>
          </w:tcPr>
          <w:p w14:paraId="49CA1A9E" w14:textId="77777777" w:rsidR="00351F33" w:rsidRPr="00184842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 w:rsidRPr="00345412">
              <w:rPr>
                <w:sz w:val="20"/>
              </w:rPr>
              <w:t>CUX_</w:t>
            </w:r>
            <w:r>
              <w:rPr>
                <w:sz w:val="20"/>
              </w:rPr>
              <w:t>OM_ITEMS_XXXX</w:t>
            </w:r>
            <w:r>
              <w:rPr>
                <w:rFonts w:hint="eastAsia"/>
                <w:sz w:val="20"/>
              </w:rPr>
              <w:t>_U1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96BFE08" w14:textId="77777777" w:rsidR="00351F33" w:rsidRPr="00C41917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259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EFD628D" w14:textId="77777777" w:rsidR="00351F33" w:rsidRPr="00D832F4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 w:rsidRPr="00D832F4">
              <w:rPr>
                <w:sz w:val="20"/>
              </w:rPr>
              <w:t>ITEM_ID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</w:tcBorders>
          </w:tcPr>
          <w:p w14:paraId="09BABFC6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3E12B1C1" w14:textId="77777777" w:rsidTr="00174538">
        <w:trPr>
          <w:cantSplit/>
        </w:trPr>
        <w:tc>
          <w:tcPr>
            <w:tcW w:w="2833" w:type="dxa"/>
            <w:tcBorders>
              <w:right w:val="single" w:sz="4" w:space="0" w:color="auto"/>
            </w:tcBorders>
          </w:tcPr>
          <w:p w14:paraId="491B0BFC" w14:textId="77777777" w:rsidR="00351F33" w:rsidRPr="00184842" w:rsidRDefault="00351F33" w:rsidP="00351F33">
            <w:pPr>
              <w:pStyle w:val="TableText"/>
              <w:rPr>
                <w:sz w:val="20"/>
              </w:rPr>
            </w:pPr>
            <w:r w:rsidRPr="00345412">
              <w:rPr>
                <w:sz w:val="20"/>
              </w:rPr>
              <w:t>CUX_</w:t>
            </w:r>
            <w:r>
              <w:rPr>
                <w:sz w:val="20"/>
              </w:rPr>
              <w:t>OM_ITEMS_XXXX</w:t>
            </w:r>
            <w:r>
              <w:rPr>
                <w:rFonts w:hint="eastAsia"/>
                <w:sz w:val="20"/>
              </w:rPr>
              <w:t>_U2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2DA7A262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2597" w:type="dxa"/>
            <w:tcBorders>
              <w:left w:val="single" w:sz="4" w:space="0" w:color="auto"/>
              <w:right w:val="single" w:sz="4" w:space="0" w:color="auto"/>
            </w:tcBorders>
          </w:tcPr>
          <w:p w14:paraId="130D494B" w14:textId="77777777" w:rsidR="00351F33" w:rsidRPr="00D832F4" w:rsidRDefault="00351F33" w:rsidP="00351F33">
            <w:pPr>
              <w:pStyle w:val="TableText"/>
              <w:rPr>
                <w:sz w:val="20"/>
              </w:rPr>
            </w:pPr>
            <w:r w:rsidRPr="00D832F4">
              <w:rPr>
                <w:sz w:val="20"/>
              </w:rPr>
              <w:t>ITEM_NUMBER</w:t>
            </w:r>
          </w:p>
        </w:tc>
        <w:tc>
          <w:tcPr>
            <w:tcW w:w="1779" w:type="dxa"/>
            <w:tcBorders>
              <w:left w:val="single" w:sz="4" w:space="0" w:color="auto"/>
            </w:tcBorders>
          </w:tcPr>
          <w:p w14:paraId="7FC184DB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</w:tbl>
    <w:p w14:paraId="6E3A1E0A" w14:textId="77777777" w:rsidR="00F42F54" w:rsidRDefault="00F42F54" w:rsidP="00F42F54">
      <w:pPr>
        <w:pStyle w:val="BodyText"/>
      </w:pPr>
    </w:p>
    <w:p w14:paraId="469F592C" w14:textId="4D827DDF" w:rsidR="00F42F54" w:rsidRDefault="00674361" w:rsidP="00F42F54">
      <w:pPr>
        <w:pStyle w:val="BodyText"/>
      </w:pPr>
      <w:r>
        <w:rPr>
          <w:rFonts w:hint="eastAsia"/>
        </w:rPr>
        <w:t>t</w:t>
      </w:r>
      <w:r>
        <w:t>able</w:t>
      </w:r>
      <w:r w:rsidR="00F42F54">
        <w:rPr>
          <w:rFonts w:hint="eastAsia"/>
        </w:rPr>
        <w:t>：</w:t>
      </w:r>
      <w:r w:rsidR="004C102E">
        <w:t>CUX_</w:t>
      </w:r>
      <w:r w:rsidR="00F845C7">
        <w:t>OM_</w:t>
      </w:r>
      <w:r w:rsidR="00F42F54" w:rsidRPr="0099009E">
        <w:t>HEADERS</w:t>
      </w:r>
      <w:r w:rsidR="00210882">
        <w:t>_XXXX</w:t>
      </w:r>
    </w:p>
    <w:p w14:paraId="6A2CCA6B" w14:textId="7B506FC4" w:rsidR="00F42F54" w:rsidRDefault="00351F33" w:rsidP="00F42F54">
      <w:pPr>
        <w:pStyle w:val="BodyText"/>
      </w:pPr>
      <w:r w:rsidRPr="00351F33">
        <w:t>For storing sales order header information</w:t>
      </w:r>
      <w:r w:rsidR="00F42F54">
        <w:rPr>
          <w:rFonts w:hint="eastAsia"/>
        </w:rPr>
        <w:t>。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1800"/>
        <w:gridCol w:w="900"/>
        <w:gridCol w:w="720"/>
        <w:gridCol w:w="1638"/>
      </w:tblGrid>
      <w:tr w:rsidR="00351F33" w14:paraId="6F40EA43" w14:textId="77777777" w:rsidTr="00E52AA0">
        <w:trPr>
          <w:cantSplit/>
          <w:tblHeader/>
        </w:trPr>
        <w:tc>
          <w:tcPr>
            <w:tcW w:w="2718" w:type="dxa"/>
            <w:tcBorders>
              <w:bottom w:val="nil"/>
              <w:right w:val="nil"/>
            </w:tcBorders>
            <w:shd w:val="pct10" w:color="auto" w:fill="auto"/>
          </w:tcPr>
          <w:p w14:paraId="535E581E" w14:textId="2042F480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F</w:t>
            </w:r>
            <w:r>
              <w:rPr>
                <w:sz w:val="20"/>
              </w:rPr>
              <w:t>ield</w:t>
            </w:r>
          </w:p>
        </w:tc>
        <w:tc>
          <w:tcPr>
            <w:tcW w:w="1800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65674A4B" w14:textId="6CCD3BF6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Type</w:t>
            </w:r>
          </w:p>
        </w:tc>
        <w:tc>
          <w:tcPr>
            <w:tcW w:w="900" w:type="dxa"/>
            <w:tcBorders>
              <w:left w:val="single" w:sz="4" w:space="0" w:color="auto"/>
              <w:bottom w:val="nil"/>
              <w:right w:val="nil"/>
            </w:tcBorders>
            <w:shd w:val="pct10" w:color="auto" w:fill="auto"/>
          </w:tcPr>
          <w:p w14:paraId="4699FF74" w14:textId="65D73434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Nullable</w:t>
            </w:r>
          </w:p>
        </w:tc>
        <w:tc>
          <w:tcPr>
            <w:tcW w:w="720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1CE9E7AC" w14:textId="01DB8F81" w:rsidR="00351F33" w:rsidRPr="00AF5D26" w:rsidRDefault="00351F33" w:rsidP="00351F33">
            <w:pPr>
              <w:pStyle w:val="TableHeading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efaultValue</w:t>
            </w:r>
            <w:proofErr w:type="spellEnd"/>
          </w:p>
        </w:tc>
        <w:tc>
          <w:tcPr>
            <w:tcW w:w="1638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546985DA" w14:textId="364DB133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Descri</w:t>
            </w:r>
            <w:r>
              <w:rPr>
                <w:sz w:val="20"/>
              </w:rPr>
              <w:t>ption</w:t>
            </w:r>
          </w:p>
        </w:tc>
      </w:tr>
      <w:tr w:rsidR="00351F33" w14:paraId="65A1C8B2" w14:textId="77777777" w:rsidTr="00E52AA0">
        <w:trPr>
          <w:cantSplit/>
          <w:trHeight w:hRule="exact" w:val="60"/>
          <w:tblHeader/>
        </w:trPr>
        <w:tc>
          <w:tcPr>
            <w:tcW w:w="2718" w:type="dxa"/>
            <w:tcBorders>
              <w:left w:val="nil"/>
              <w:right w:val="nil"/>
            </w:tcBorders>
            <w:shd w:val="pct50" w:color="auto" w:fill="auto"/>
          </w:tcPr>
          <w:p w14:paraId="28680606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800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39BBED6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79900885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25A3D0AD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18894827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5138EC2" w14:textId="77777777" w:rsidTr="00E52AA0">
        <w:trPr>
          <w:cantSplit/>
        </w:trPr>
        <w:tc>
          <w:tcPr>
            <w:tcW w:w="2718" w:type="dxa"/>
            <w:tcBorders>
              <w:top w:val="nil"/>
            </w:tcBorders>
          </w:tcPr>
          <w:p w14:paraId="0A9D4E47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 w:rsidRPr="0099009E">
              <w:rPr>
                <w:sz w:val="20"/>
              </w:rPr>
              <w:t>HEADER_ID</w:t>
            </w:r>
          </w:p>
        </w:tc>
        <w:tc>
          <w:tcPr>
            <w:tcW w:w="1800" w:type="dxa"/>
            <w:tcBorders>
              <w:top w:val="nil"/>
              <w:right w:val="single" w:sz="4" w:space="0" w:color="auto"/>
            </w:tcBorders>
          </w:tcPr>
          <w:p w14:paraId="4FD0A5B3" w14:textId="592BB9C0" w:rsidR="00351F33" w:rsidRPr="00C41917" w:rsidRDefault="00106A69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</w:tcBorders>
          </w:tcPr>
          <w:p w14:paraId="1271AECE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</w:tcPr>
          <w:p w14:paraId="2E4BC218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638" w:type="dxa"/>
            <w:tcBorders>
              <w:top w:val="nil"/>
              <w:left w:val="single" w:sz="4" w:space="0" w:color="auto"/>
            </w:tcBorders>
          </w:tcPr>
          <w:p w14:paraId="2B61E178" w14:textId="04B58F6F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58AF2768" w14:textId="77777777" w:rsidTr="00E52AA0">
        <w:trPr>
          <w:cantSplit/>
        </w:trPr>
        <w:tc>
          <w:tcPr>
            <w:tcW w:w="2718" w:type="dxa"/>
            <w:tcBorders>
              <w:top w:val="nil"/>
            </w:tcBorders>
          </w:tcPr>
          <w:p w14:paraId="3A58A455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ORG</w:t>
            </w:r>
            <w:r>
              <w:rPr>
                <w:sz w:val="20"/>
              </w:rPr>
              <w:t>_ID</w:t>
            </w:r>
          </w:p>
        </w:tc>
        <w:tc>
          <w:tcPr>
            <w:tcW w:w="1800" w:type="dxa"/>
            <w:tcBorders>
              <w:top w:val="nil"/>
              <w:right w:val="single" w:sz="4" w:space="0" w:color="auto"/>
            </w:tcBorders>
          </w:tcPr>
          <w:p w14:paraId="75A53461" w14:textId="33C12BAF" w:rsidR="00351F33" w:rsidRPr="00C41917" w:rsidRDefault="00106A69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</w:tcBorders>
          </w:tcPr>
          <w:p w14:paraId="5DD775D5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</w:tcPr>
          <w:p w14:paraId="2DD04B51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101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</w:tcBorders>
          </w:tcPr>
          <w:p w14:paraId="2AE61B39" w14:textId="444C4C8C" w:rsidR="00351F33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236B37E6" w14:textId="77777777" w:rsidTr="00E52AA0">
        <w:trPr>
          <w:cantSplit/>
        </w:trPr>
        <w:tc>
          <w:tcPr>
            <w:tcW w:w="2718" w:type="dxa"/>
          </w:tcPr>
          <w:p w14:paraId="5287A87B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 w:rsidRPr="0099009E">
              <w:rPr>
                <w:sz w:val="20"/>
              </w:rPr>
              <w:t>ORDER_NUMBER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39575F82" w14:textId="07EDFCFD" w:rsidR="00351F33" w:rsidRPr="006E5064" w:rsidRDefault="00106A69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30)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7F7DC7C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AD26E38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65DB26C5" w14:textId="3E216BAE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7C900D2C" w14:textId="77777777" w:rsidTr="00E52AA0">
        <w:trPr>
          <w:cantSplit/>
        </w:trPr>
        <w:tc>
          <w:tcPr>
            <w:tcW w:w="2718" w:type="dxa"/>
          </w:tcPr>
          <w:p w14:paraId="634C2E58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Pr="0099009E">
              <w:rPr>
                <w:sz w:val="20"/>
              </w:rPr>
              <w:t>_ID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7C9AE438" w14:textId="23F477E1" w:rsidR="00351F33" w:rsidRPr="006E5064" w:rsidRDefault="00106A69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D323B04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B0F0043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3989F530" w14:textId="232CBD5E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26FB9BC6" w14:textId="77777777" w:rsidTr="00E52AA0">
        <w:trPr>
          <w:cantSplit/>
        </w:trPr>
        <w:tc>
          <w:tcPr>
            <w:tcW w:w="2718" w:type="dxa"/>
          </w:tcPr>
          <w:p w14:paraId="3D564FEA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 w:rsidRPr="0099009E">
              <w:rPr>
                <w:sz w:val="20"/>
              </w:rPr>
              <w:t>ORDER_DATE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33449275" w14:textId="77777777" w:rsidR="00351F33" w:rsidRPr="006E5064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8B37329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755D1DF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42613A05" w14:textId="066979BF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4B077571" w14:textId="77777777" w:rsidTr="00E52AA0">
        <w:trPr>
          <w:cantSplit/>
        </w:trPr>
        <w:tc>
          <w:tcPr>
            <w:tcW w:w="2718" w:type="dxa"/>
          </w:tcPr>
          <w:p w14:paraId="1D93B91F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 w:rsidRPr="0099009E">
              <w:rPr>
                <w:sz w:val="20"/>
              </w:rPr>
              <w:t>ORDER_STATUS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4731AAF6" w14:textId="11A12A0F" w:rsidR="00351F33" w:rsidRPr="0099009E" w:rsidRDefault="00351F33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rFonts w:hint="eastAsia"/>
                <w:sz w:val="20"/>
              </w:rPr>
              <w:t>30</w:t>
            </w:r>
            <w:r w:rsidRPr="0099009E">
              <w:rPr>
                <w:sz w:val="20"/>
              </w:rPr>
              <w:t>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7786AE5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1A9B0A1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25E9D75F" w14:textId="7F1EBB6B" w:rsidR="00351F33" w:rsidRDefault="00D828FC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tatus list:</w:t>
            </w:r>
          </w:p>
          <w:p w14:paraId="16F82AE9" w14:textId="0D35C64B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UNAPPROVED</w:t>
            </w:r>
          </w:p>
          <w:p w14:paraId="4992E67D" w14:textId="275CDE39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APPROVED</w:t>
            </w:r>
          </w:p>
          <w:p w14:paraId="23A12BF1" w14:textId="1E249F8C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CANCELLED</w:t>
            </w:r>
          </w:p>
          <w:p w14:paraId="791F90EB" w14:textId="4E58BEDE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CLOSED</w:t>
            </w:r>
          </w:p>
        </w:tc>
      </w:tr>
      <w:tr w:rsidR="00351F33" w14:paraId="1FDE5322" w14:textId="77777777" w:rsidTr="00E52AA0">
        <w:trPr>
          <w:cantSplit/>
        </w:trPr>
        <w:tc>
          <w:tcPr>
            <w:tcW w:w="2718" w:type="dxa"/>
          </w:tcPr>
          <w:p w14:paraId="78314371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 w:rsidRPr="0099009E">
              <w:rPr>
                <w:sz w:val="20"/>
              </w:rPr>
              <w:t>DESCRIPTION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4F54CA0" w14:textId="6ED74B7A" w:rsidR="00351F33" w:rsidRPr="006E5064" w:rsidRDefault="00351F33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rFonts w:hint="eastAsia"/>
                <w:sz w:val="20"/>
              </w:rPr>
              <w:t>24</w:t>
            </w:r>
            <w:r w:rsidRPr="006E5064">
              <w:rPr>
                <w:sz w:val="20"/>
              </w:rPr>
              <w:t>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189524B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C26DB9E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69C4041A" w14:textId="3D9F1FD8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8915C17" w14:textId="77777777" w:rsidTr="00E52AA0">
        <w:trPr>
          <w:cantSplit/>
        </w:trPr>
        <w:tc>
          <w:tcPr>
            <w:tcW w:w="2718" w:type="dxa"/>
          </w:tcPr>
          <w:p w14:paraId="2F27F23B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CREATED_BY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2A8481B9" w14:textId="25ACA026" w:rsidR="00351F33" w:rsidRPr="00C41917" w:rsidRDefault="00106A69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8716A34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204181E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221E1ED3" w14:textId="1C95691A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2A7E0697" w14:textId="77777777" w:rsidTr="00E52AA0">
        <w:trPr>
          <w:cantSplit/>
        </w:trPr>
        <w:tc>
          <w:tcPr>
            <w:tcW w:w="2718" w:type="dxa"/>
          </w:tcPr>
          <w:p w14:paraId="7B86DD95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CREATION_DATE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7FEF8773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32C3D64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33BED7B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5D1284D0" w14:textId="2AEDD6CD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18B2E7C" w14:textId="77777777" w:rsidTr="00E52AA0">
        <w:trPr>
          <w:cantSplit/>
        </w:trPr>
        <w:tc>
          <w:tcPr>
            <w:tcW w:w="2718" w:type="dxa"/>
          </w:tcPr>
          <w:p w14:paraId="3FCF9F54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LAST_UPDATED_BY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B203681" w14:textId="13170251" w:rsidR="00351F33" w:rsidRPr="00C41917" w:rsidRDefault="00106A69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DD7B64D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7796DB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28737CE5" w14:textId="01562D79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70C566C" w14:textId="77777777" w:rsidTr="00E52AA0">
        <w:trPr>
          <w:cantSplit/>
        </w:trPr>
        <w:tc>
          <w:tcPr>
            <w:tcW w:w="2718" w:type="dxa"/>
          </w:tcPr>
          <w:p w14:paraId="03834E53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LAST_UPDATE_DATE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F60829E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47FD7A5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7808C2B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698DFC13" w14:textId="621B3ADE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409F09D0" w14:textId="77777777" w:rsidTr="00E52AA0">
        <w:trPr>
          <w:cantSplit/>
        </w:trPr>
        <w:tc>
          <w:tcPr>
            <w:tcW w:w="2718" w:type="dxa"/>
          </w:tcPr>
          <w:p w14:paraId="7F5C27D3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LAST_UPDATE_LOGIN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D70CB82" w14:textId="18902520" w:rsidR="00351F33" w:rsidRPr="00C41917" w:rsidRDefault="00106A69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B3BE576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3DEB24B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116A933B" w14:textId="49AE548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58CE6945" w14:textId="77777777" w:rsidTr="00E52AA0">
        <w:trPr>
          <w:cantSplit/>
        </w:trPr>
        <w:tc>
          <w:tcPr>
            <w:tcW w:w="2718" w:type="dxa"/>
          </w:tcPr>
          <w:p w14:paraId="30484010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ATTRIBUTE_CATEGORY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ECE74EF" w14:textId="547772D7" w:rsidR="00351F33" w:rsidRPr="00C41917" w:rsidRDefault="00351F33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VARCHAR(</w:t>
            </w:r>
            <w:proofErr w:type="gramEnd"/>
            <w:r>
              <w:rPr>
                <w:rFonts w:hint="eastAsia"/>
                <w:sz w:val="20"/>
              </w:rPr>
              <w:t>30)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168EDD6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178EBA2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36F464DE" w14:textId="3FEDAA57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1129C98" w14:textId="77777777" w:rsidTr="00E52AA0">
        <w:trPr>
          <w:cantSplit/>
        </w:trPr>
        <w:tc>
          <w:tcPr>
            <w:tcW w:w="2718" w:type="dxa"/>
          </w:tcPr>
          <w:p w14:paraId="01A966FE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AE0D977" w14:textId="057D9520" w:rsidR="00351F33" w:rsidRDefault="00351F33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VARCHAR(</w:t>
            </w:r>
            <w:proofErr w:type="gramEnd"/>
            <w:r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F039719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7C8A2D3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771B6585" w14:textId="1BACA9A5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E1D8DC7" w14:textId="77777777" w:rsidTr="00E52AA0">
        <w:trPr>
          <w:cantSplit/>
        </w:trPr>
        <w:tc>
          <w:tcPr>
            <w:tcW w:w="2718" w:type="dxa"/>
          </w:tcPr>
          <w:p w14:paraId="720E6807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ATTRIBUTE2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2DB9DBA4" w14:textId="34F86A50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E2BE93C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59F87A7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5423D7E0" w14:textId="49F4D0D8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1E257A97" w14:textId="77777777" w:rsidTr="00E52AA0">
        <w:trPr>
          <w:cantSplit/>
        </w:trPr>
        <w:tc>
          <w:tcPr>
            <w:tcW w:w="2718" w:type="dxa"/>
          </w:tcPr>
          <w:p w14:paraId="4ED51097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ATTRIBUTE3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EEA5016" w14:textId="33FC01F9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E0F5706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D8A64C3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11484FAE" w14:textId="4FFCC742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4DC3EC49" w14:textId="77777777" w:rsidTr="00E52AA0">
        <w:trPr>
          <w:cantSplit/>
        </w:trPr>
        <w:tc>
          <w:tcPr>
            <w:tcW w:w="2718" w:type="dxa"/>
          </w:tcPr>
          <w:p w14:paraId="1EDCA50F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ATTRIBUTE4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1B4FEC1" w14:textId="0A9786C0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79DDE78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E6C8FD1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15D5FFD3" w14:textId="2F75122F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9018671" w14:textId="77777777" w:rsidTr="00E52AA0">
        <w:trPr>
          <w:cantSplit/>
        </w:trPr>
        <w:tc>
          <w:tcPr>
            <w:tcW w:w="2718" w:type="dxa"/>
          </w:tcPr>
          <w:p w14:paraId="704C93EB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ATTRIBUTE5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44D391B0" w14:textId="4C1395F2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388D566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36F4FF8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505BB37C" w14:textId="39475B6F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577E7D8" w14:textId="77777777" w:rsidTr="00E52AA0">
        <w:trPr>
          <w:cantSplit/>
        </w:trPr>
        <w:tc>
          <w:tcPr>
            <w:tcW w:w="2718" w:type="dxa"/>
          </w:tcPr>
          <w:p w14:paraId="7A8F9A8D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ATTRIBUTE6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72291CF0" w14:textId="22FDB4C9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E481DFF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FB38E63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466A4222" w14:textId="018B7A4F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3326012" w14:textId="77777777" w:rsidTr="00E52AA0">
        <w:trPr>
          <w:cantSplit/>
        </w:trPr>
        <w:tc>
          <w:tcPr>
            <w:tcW w:w="2718" w:type="dxa"/>
          </w:tcPr>
          <w:p w14:paraId="14062CFA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ATTRIBUTE7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4BF82EB0" w14:textId="6AF894E3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B23F4CD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D730E4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41F871CB" w14:textId="5EDFD907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59EA13A3" w14:textId="77777777" w:rsidTr="00E52AA0">
        <w:trPr>
          <w:cantSplit/>
        </w:trPr>
        <w:tc>
          <w:tcPr>
            <w:tcW w:w="2718" w:type="dxa"/>
          </w:tcPr>
          <w:p w14:paraId="6E9C7EE2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ATTRIBUTE8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4BC971F" w14:textId="642C1AE7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1FE2CD8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F0B373B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0C52A755" w14:textId="4C95C174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5ED75439" w14:textId="77777777" w:rsidTr="00E52AA0">
        <w:trPr>
          <w:cantSplit/>
        </w:trPr>
        <w:tc>
          <w:tcPr>
            <w:tcW w:w="2718" w:type="dxa"/>
          </w:tcPr>
          <w:p w14:paraId="0400310E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ATTRIBUTE9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6669B96" w14:textId="230FA736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96B977D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F9F99F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18E330E4" w14:textId="282B5144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30665A24" w14:textId="77777777" w:rsidTr="00E52AA0">
        <w:trPr>
          <w:cantSplit/>
        </w:trPr>
        <w:tc>
          <w:tcPr>
            <w:tcW w:w="2718" w:type="dxa"/>
          </w:tcPr>
          <w:p w14:paraId="05C6EDCB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ATTRIBUTE10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3B9D4B7B" w14:textId="38800F6E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C657325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AFF1486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26C360D4" w14:textId="20D9542E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2F68FF4" w14:textId="77777777" w:rsidTr="00E52AA0">
        <w:trPr>
          <w:cantSplit/>
        </w:trPr>
        <w:tc>
          <w:tcPr>
            <w:tcW w:w="2718" w:type="dxa"/>
          </w:tcPr>
          <w:p w14:paraId="619CE899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ATTRIBUTE11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B942766" w14:textId="6988C133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DB84A85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20FC1B0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31862999" w14:textId="4C7F1E36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1A76CEA1" w14:textId="77777777" w:rsidTr="00E52AA0">
        <w:trPr>
          <w:cantSplit/>
        </w:trPr>
        <w:tc>
          <w:tcPr>
            <w:tcW w:w="2718" w:type="dxa"/>
          </w:tcPr>
          <w:p w14:paraId="47FD450E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ATTRIBUTE12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A4EF384" w14:textId="53615A2A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1E10019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FCD7D32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1948D742" w14:textId="43B6CB9E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1F29CF86" w14:textId="77777777" w:rsidTr="00E52AA0">
        <w:trPr>
          <w:cantSplit/>
        </w:trPr>
        <w:tc>
          <w:tcPr>
            <w:tcW w:w="2718" w:type="dxa"/>
          </w:tcPr>
          <w:p w14:paraId="5AE1AD2F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ATTRIBUTE13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EBDD4D8" w14:textId="48E2A389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39B241A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1C4FE25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1D569F4B" w14:textId="56AE499C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431B5E9E" w14:textId="77777777" w:rsidTr="00E52AA0">
        <w:trPr>
          <w:cantSplit/>
        </w:trPr>
        <w:tc>
          <w:tcPr>
            <w:tcW w:w="2718" w:type="dxa"/>
          </w:tcPr>
          <w:p w14:paraId="220B01E7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ATTRIBUTE14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B54B391" w14:textId="11896627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B798171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F6795A2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63E42990" w14:textId="774ABE02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43B7AEC3" w14:textId="77777777" w:rsidTr="00E52AA0">
        <w:trPr>
          <w:cantSplit/>
        </w:trPr>
        <w:tc>
          <w:tcPr>
            <w:tcW w:w="2718" w:type="dxa"/>
          </w:tcPr>
          <w:p w14:paraId="0C099D0E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ATTRIBUTE15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67DAEAC4" w14:textId="012EBB0E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46D4262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E9899FE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3F5890CC" w14:textId="096858DA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</w:tbl>
    <w:p w14:paraId="78B841B5" w14:textId="5CC840C7" w:rsidR="00F42F54" w:rsidRDefault="00D828FC" w:rsidP="00F42F54">
      <w:pPr>
        <w:pStyle w:val="BodyText"/>
      </w:pPr>
      <w:r>
        <w:rPr>
          <w:rFonts w:hint="eastAsia"/>
        </w:rPr>
        <w:t>C</w:t>
      </w:r>
      <w:r>
        <w:t>reate Indexes</w:t>
      </w:r>
      <w:r w:rsidR="00F42F54">
        <w:rPr>
          <w:rFonts w:hint="eastAsia"/>
        </w:rPr>
        <w:t>：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7"/>
        <w:gridCol w:w="641"/>
        <w:gridCol w:w="2160"/>
        <w:gridCol w:w="1008"/>
      </w:tblGrid>
      <w:tr w:rsidR="00351F33" w14:paraId="3FC107FF" w14:textId="77777777" w:rsidTr="00210882">
        <w:trPr>
          <w:cantSplit/>
          <w:tblHeader/>
        </w:trPr>
        <w:tc>
          <w:tcPr>
            <w:tcW w:w="3967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4FBDB8E9" w14:textId="36B07D48" w:rsidR="00351F33" w:rsidRPr="00AF5D26" w:rsidRDefault="00D828FC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ndex</w:t>
            </w:r>
          </w:p>
        </w:tc>
        <w:tc>
          <w:tcPr>
            <w:tcW w:w="64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3C6B9BBC" w14:textId="67673F4E" w:rsidR="00351F33" w:rsidRPr="00AF5D26" w:rsidRDefault="00D828FC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nique</w:t>
            </w:r>
          </w:p>
        </w:tc>
        <w:tc>
          <w:tcPr>
            <w:tcW w:w="216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07425404" w14:textId="01985F06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F</w:t>
            </w:r>
            <w:r>
              <w:rPr>
                <w:sz w:val="20"/>
              </w:rPr>
              <w:t>ield</w:t>
            </w:r>
          </w:p>
        </w:tc>
        <w:tc>
          <w:tcPr>
            <w:tcW w:w="1008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169DD354" w14:textId="64ED6CDE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Descri</w:t>
            </w:r>
            <w:r>
              <w:rPr>
                <w:sz w:val="20"/>
              </w:rPr>
              <w:t>ption</w:t>
            </w:r>
          </w:p>
        </w:tc>
      </w:tr>
      <w:tr w:rsidR="00351F33" w14:paraId="313BD46E" w14:textId="77777777" w:rsidTr="00210882">
        <w:trPr>
          <w:cantSplit/>
          <w:trHeight w:hRule="exact" w:val="85"/>
          <w:tblHeader/>
        </w:trPr>
        <w:tc>
          <w:tcPr>
            <w:tcW w:w="3967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6B5C8A3D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641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583046B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pct50" w:color="auto" w:fill="auto"/>
          </w:tcPr>
          <w:p w14:paraId="4F168ECF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008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2F718659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52EAF9E7" w14:textId="77777777" w:rsidTr="00210882">
        <w:trPr>
          <w:cantSplit/>
        </w:trPr>
        <w:tc>
          <w:tcPr>
            <w:tcW w:w="3967" w:type="dxa"/>
            <w:tcBorders>
              <w:top w:val="nil"/>
              <w:right w:val="single" w:sz="4" w:space="0" w:color="auto"/>
            </w:tcBorders>
          </w:tcPr>
          <w:p w14:paraId="5F516078" w14:textId="77777777" w:rsidR="00351F33" w:rsidRPr="00184842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CUX_OM_</w:t>
            </w:r>
            <w:r w:rsidRPr="00B82780">
              <w:rPr>
                <w:sz w:val="20"/>
              </w:rPr>
              <w:t>HEADERS</w:t>
            </w:r>
            <w:r>
              <w:rPr>
                <w:sz w:val="20"/>
              </w:rPr>
              <w:t>_XXXX</w:t>
            </w:r>
            <w:r w:rsidRPr="008A4E7C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_U1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FEEB3A2" w14:textId="77777777" w:rsidR="00351F33" w:rsidRPr="00C41917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36E381A" w14:textId="77777777" w:rsidR="00351F33" w:rsidRPr="00B82780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 w:rsidRPr="00B82780">
              <w:rPr>
                <w:sz w:val="20"/>
              </w:rPr>
              <w:t>HEADER_ID</w:t>
            </w:r>
          </w:p>
        </w:tc>
        <w:tc>
          <w:tcPr>
            <w:tcW w:w="1008" w:type="dxa"/>
            <w:tcBorders>
              <w:top w:val="nil"/>
              <w:left w:val="single" w:sz="4" w:space="0" w:color="auto"/>
            </w:tcBorders>
          </w:tcPr>
          <w:p w14:paraId="066B06A7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5821FC15" w14:textId="77777777" w:rsidTr="00210882">
        <w:trPr>
          <w:cantSplit/>
        </w:trPr>
        <w:tc>
          <w:tcPr>
            <w:tcW w:w="3967" w:type="dxa"/>
            <w:tcBorders>
              <w:right w:val="single" w:sz="4" w:space="0" w:color="auto"/>
            </w:tcBorders>
          </w:tcPr>
          <w:p w14:paraId="1B81E677" w14:textId="77777777" w:rsidR="00351F33" w:rsidRPr="00184842" w:rsidRDefault="00351F33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CUX_OM_</w:t>
            </w:r>
            <w:r w:rsidRPr="00B82780">
              <w:rPr>
                <w:sz w:val="20"/>
              </w:rPr>
              <w:t>HEADERS</w:t>
            </w:r>
            <w:r>
              <w:rPr>
                <w:sz w:val="20"/>
              </w:rPr>
              <w:t>_XXXX</w:t>
            </w:r>
            <w:r w:rsidRPr="008A4E7C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_U2</w:t>
            </w:r>
          </w:p>
        </w:tc>
        <w:tc>
          <w:tcPr>
            <w:tcW w:w="641" w:type="dxa"/>
            <w:tcBorders>
              <w:left w:val="single" w:sz="4" w:space="0" w:color="auto"/>
              <w:right w:val="single" w:sz="4" w:space="0" w:color="auto"/>
            </w:tcBorders>
          </w:tcPr>
          <w:p w14:paraId="61732B03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</w:tcPr>
          <w:p w14:paraId="1A45EC62" w14:textId="77777777" w:rsidR="00351F33" w:rsidRPr="00B82780" w:rsidRDefault="00351F33" w:rsidP="00351F33">
            <w:pPr>
              <w:pStyle w:val="TableText"/>
              <w:rPr>
                <w:sz w:val="20"/>
              </w:rPr>
            </w:pPr>
            <w:r w:rsidRPr="00B82780">
              <w:rPr>
                <w:sz w:val="20"/>
              </w:rPr>
              <w:t>ORDER_NUMBER</w:t>
            </w:r>
          </w:p>
        </w:tc>
        <w:tc>
          <w:tcPr>
            <w:tcW w:w="1008" w:type="dxa"/>
            <w:tcBorders>
              <w:left w:val="single" w:sz="4" w:space="0" w:color="auto"/>
            </w:tcBorders>
          </w:tcPr>
          <w:p w14:paraId="078A1A5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CD90777" w14:textId="77777777" w:rsidTr="00210882">
        <w:trPr>
          <w:cantSplit/>
        </w:trPr>
        <w:tc>
          <w:tcPr>
            <w:tcW w:w="3967" w:type="dxa"/>
            <w:tcBorders>
              <w:right w:val="single" w:sz="4" w:space="0" w:color="auto"/>
            </w:tcBorders>
          </w:tcPr>
          <w:p w14:paraId="2AD0A877" w14:textId="77777777" w:rsidR="00351F33" w:rsidRPr="008A4E7C" w:rsidRDefault="00351F33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CUX_OM_</w:t>
            </w:r>
            <w:r w:rsidRPr="00B82780">
              <w:rPr>
                <w:sz w:val="20"/>
              </w:rPr>
              <w:t>HEADERS</w:t>
            </w:r>
            <w:r>
              <w:rPr>
                <w:sz w:val="20"/>
              </w:rPr>
              <w:t>_XXXX</w:t>
            </w:r>
            <w:r w:rsidRPr="00B82780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_N1</w:t>
            </w:r>
          </w:p>
        </w:tc>
        <w:tc>
          <w:tcPr>
            <w:tcW w:w="641" w:type="dxa"/>
            <w:tcBorders>
              <w:left w:val="single" w:sz="4" w:space="0" w:color="auto"/>
              <w:right w:val="single" w:sz="4" w:space="0" w:color="auto"/>
            </w:tcBorders>
          </w:tcPr>
          <w:p w14:paraId="21DBBA38" w14:textId="77777777" w:rsidR="00351F33" w:rsidRPr="00B82780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</w:tcPr>
          <w:p w14:paraId="0583B9C8" w14:textId="77777777" w:rsidR="00351F33" w:rsidRPr="008A4E7C" w:rsidRDefault="00351F33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Pr="008A4E7C">
              <w:rPr>
                <w:sz w:val="20"/>
              </w:rPr>
              <w:t>_ID</w:t>
            </w:r>
          </w:p>
        </w:tc>
        <w:tc>
          <w:tcPr>
            <w:tcW w:w="1008" w:type="dxa"/>
            <w:tcBorders>
              <w:left w:val="single" w:sz="4" w:space="0" w:color="auto"/>
            </w:tcBorders>
          </w:tcPr>
          <w:p w14:paraId="297AF36B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</w:tbl>
    <w:p w14:paraId="5D0057E4" w14:textId="77777777" w:rsidR="00F42F54" w:rsidRDefault="00F42F54" w:rsidP="00F42F54">
      <w:pPr>
        <w:pStyle w:val="BodyText"/>
      </w:pPr>
    </w:p>
    <w:p w14:paraId="7138A2D0" w14:textId="7C96FF77" w:rsidR="00F42F54" w:rsidRDefault="00D828FC" w:rsidP="00F42F54">
      <w:pPr>
        <w:pStyle w:val="BodyText"/>
      </w:pPr>
      <w:r>
        <w:rPr>
          <w:rFonts w:hint="eastAsia"/>
        </w:rPr>
        <w:t>T</w:t>
      </w:r>
      <w:r>
        <w:t>able</w:t>
      </w:r>
      <w:r w:rsidR="00F42F54">
        <w:rPr>
          <w:rFonts w:hint="eastAsia"/>
        </w:rPr>
        <w:t>：</w:t>
      </w:r>
      <w:r w:rsidR="0053095F">
        <w:rPr>
          <w:rFonts w:hint="eastAsia"/>
        </w:rPr>
        <w:t>CUX_</w:t>
      </w:r>
      <w:r w:rsidR="00F845C7">
        <w:rPr>
          <w:rFonts w:hint="eastAsia"/>
        </w:rPr>
        <w:t>OM_</w:t>
      </w:r>
      <w:r w:rsidR="00F42F54">
        <w:rPr>
          <w:rFonts w:hint="eastAsia"/>
        </w:rPr>
        <w:t>LINE</w:t>
      </w:r>
      <w:r w:rsidR="00F42F54" w:rsidRPr="0099009E">
        <w:t>S</w:t>
      </w:r>
      <w:r w:rsidR="00210882">
        <w:t>_XXXX</w:t>
      </w:r>
    </w:p>
    <w:p w14:paraId="24CAEF5D" w14:textId="61A6E922" w:rsidR="00F42F54" w:rsidRDefault="00D828FC" w:rsidP="00F42F54">
      <w:pPr>
        <w:pStyle w:val="BodyText"/>
      </w:pPr>
      <w:r w:rsidRPr="00D828FC">
        <w:t>For storing sales order line information</w:t>
      </w:r>
      <w:r w:rsidR="00F42F54">
        <w:rPr>
          <w:rFonts w:hint="eastAsia"/>
        </w:rPr>
        <w:t>。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1890"/>
        <w:gridCol w:w="900"/>
        <w:gridCol w:w="720"/>
        <w:gridCol w:w="1548"/>
      </w:tblGrid>
      <w:tr w:rsidR="00351F33" w14:paraId="1433D419" w14:textId="77777777" w:rsidTr="00E52AA0">
        <w:trPr>
          <w:cantSplit/>
          <w:tblHeader/>
        </w:trPr>
        <w:tc>
          <w:tcPr>
            <w:tcW w:w="2718" w:type="dxa"/>
            <w:tcBorders>
              <w:bottom w:val="nil"/>
              <w:right w:val="nil"/>
            </w:tcBorders>
            <w:shd w:val="pct10" w:color="auto" w:fill="auto"/>
          </w:tcPr>
          <w:p w14:paraId="184D888C" w14:textId="423E5748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F</w:t>
            </w:r>
            <w:r>
              <w:rPr>
                <w:sz w:val="20"/>
              </w:rPr>
              <w:t>ield</w:t>
            </w:r>
          </w:p>
        </w:tc>
        <w:tc>
          <w:tcPr>
            <w:tcW w:w="1890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717C1A74" w14:textId="129A5F93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Type</w:t>
            </w:r>
          </w:p>
        </w:tc>
        <w:tc>
          <w:tcPr>
            <w:tcW w:w="900" w:type="dxa"/>
            <w:tcBorders>
              <w:left w:val="single" w:sz="4" w:space="0" w:color="auto"/>
              <w:bottom w:val="nil"/>
              <w:right w:val="nil"/>
            </w:tcBorders>
            <w:shd w:val="pct10" w:color="auto" w:fill="auto"/>
          </w:tcPr>
          <w:p w14:paraId="410FCBCD" w14:textId="5D82978E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ullable</w:t>
            </w:r>
          </w:p>
        </w:tc>
        <w:tc>
          <w:tcPr>
            <w:tcW w:w="720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160A5476" w14:textId="0DF1C396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efault Value</w:t>
            </w:r>
          </w:p>
        </w:tc>
        <w:tc>
          <w:tcPr>
            <w:tcW w:w="1548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2556F64E" w14:textId="2F8BE405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Descri</w:t>
            </w:r>
            <w:r>
              <w:rPr>
                <w:sz w:val="20"/>
              </w:rPr>
              <w:t>ption</w:t>
            </w:r>
          </w:p>
        </w:tc>
      </w:tr>
      <w:tr w:rsidR="00351F33" w14:paraId="73311B3E" w14:textId="77777777" w:rsidTr="00E52AA0">
        <w:trPr>
          <w:cantSplit/>
          <w:trHeight w:hRule="exact" w:val="60"/>
          <w:tblHeader/>
        </w:trPr>
        <w:tc>
          <w:tcPr>
            <w:tcW w:w="2718" w:type="dxa"/>
            <w:tcBorders>
              <w:left w:val="nil"/>
              <w:right w:val="nil"/>
            </w:tcBorders>
            <w:shd w:val="pct50" w:color="auto" w:fill="auto"/>
          </w:tcPr>
          <w:p w14:paraId="235C7AAE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890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2DDB3682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4DC6F623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64DD7F8B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2072E7BE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E46BB58" w14:textId="77777777" w:rsidTr="00E52AA0">
        <w:trPr>
          <w:cantSplit/>
        </w:trPr>
        <w:tc>
          <w:tcPr>
            <w:tcW w:w="2718" w:type="dxa"/>
            <w:tcBorders>
              <w:top w:val="nil"/>
            </w:tcBorders>
          </w:tcPr>
          <w:p w14:paraId="3DEF14B5" w14:textId="77777777" w:rsidR="00351F33" w:rsidRPr="00F92AED" w:rsidRDefault="00351F33" w:rsidP="00351F33">
            <w:pPr>
              <w:pStyle w:val="TableText"/>
              <w:rPr>
                <w:sz w:val="20"/>
              </w:rPr>
            </w:pPr>
            <w:r w:rsidRPr="00F92AED">
              <w:rPr>
                <w:sz w:val="20"/>
              </w:rPr>
              <w:t>LINE_ID</w:t>
            </w:r>
          </w:p>
        </w:tc>
        <w:tc>
          <w:tcPr>
            <w:tcW w:w="1890" w:type="dxa"/>
            <w:tcBorders>
              <w:top w:val="nil"/>
              <w:right w:val="single" w:sz="4" w:space="0" w:color="auto"/>
            </w:tcBorders>
          </w:tcPr>
          <w:p w14:paraId="17FA2EE9" w14:textId="3E25B538" w:rsidR="00351F33" w:rsidRPr="00C41917" w:rsidRDefault="00095575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</w:tcBorders>
          </w:tcPr>
          <w:p w14:paraId="73E65B3C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</w:tcPr>
          <w:p w14:paraId="67470EA5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548" w:type="dxa"/>
            <w:tcBorders>
              <w:top w:val="nil"/>
              <w:left w:val="single" w:sz="4" w:space="0" w:color="auto"/>
            </w:tcBorders>
          </w:tcPr>
          <w:p w14:paraId="2C09C7E7" w14:textId="5B4AAAF8" w:rsidR="00351F33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3CBD5DE6" w14:textId="77777777" w:rsidTr="00E52AA0">
        <w:trPr>
          <w:cantSplit/>
        </w:trPr>
        <w:tc>
          <w:tcPr>
            <w:tcW w:w="2718" w:type="dxa"/>
            <w:tcBorders>
              <w:top w:val="nil"/>
            </w:tcBorders>
          </w:tcPr>
          <w:p w14:paraId="4A8DCAF4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 w:rsidRPr="0099009E">
              <w:rPr>
                <w:sz w:val="20"/>
              </w:rPr>
              <w:t>HEADER_ID</w:t>
            </w:r>
          </w:p>
        </w:tc>
        <w:tc>
          <w:tcPr>
            <w:tcW w:w="1890" w:type="dxa"/>
            <w:tcBorders>
              <w:top w:val="nil"/>
              <w:right w:val="single" w:sz="4" w:space="0" w:color="auto"/>
            </w:tcBorders>
          </w:tcPr>
          <w:p w14:paraId="3CAFBE05" w14:textId="71A3100B" w:rsidR="00351F33" w:rsidRPr="00C41917" w:rsidRDefault="00095575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B</w:t>
            </w:r>
            <w:r>
              <w:rPr>
                <w:sz w:val="20"/>
              </w:rPr>
              <w:t>IGINT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</w:tcBorders>
          </w:tcPr>
          <w:p w14:paraId="3D199551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</w:tcPr>
          <w:p w14:paraId="1982138D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548" w:type="dxa"/>
            <w:tcBorders>
              <w:top w:val="nil"/>
              <w:left w:val="single" w:sz="4" w:space="0" w:color="auto"/>
            </w:tcBorders>
          </w:tcPr>
          <w:p w14:paraId="2E34DADF" w14:textId="5A8DE254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682E8FD7" w14:textId="77777777" w:rsidTr="00E52AA0">
        <w:trPr>
          <w:cantSplit/>
        </w:trPr>
        <w:tc>
          <w:tcPr>
            <w:tcW w:w="2718" w:type="dxa"/>
          </w:tcPr>
          <w:p w14:paraId="47C825EF" w14:textId="77777777" w:rsidR="00351F33" w:rsidRPr="00F92AED" w:rsidRDefault="00351F33" w:rsidP="00351F33">
            <w:pPr>
              <w:pStyle w:val="TableText"/>
              <w:rPr>
                <w:sz w:val="20"/>
              </w:rPr>
            </w:pPr>
            <w:r w:rsidRPr="00F92AED">
              <w:rPr>
                <w:sz w:val="20"/>
              </w:rPr>
              <w:t>LINE_NUMBER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64641272" w14:textId="2FCEDCC3" w:rsidR="00351F33" w:rsidRPr="006E5064" w:rsidRDefault="00095575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30)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E248A56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ADBE6CD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31320D22" w14:textId="1030A27C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435897A7" w14:textId="77777777" w:rsidTr="00E52AA0">
        <w:trPr>
          <w:cantSplit/>
        </w:trPr>
        <w:tc>
          <w:tcPr>
            <w:tcW w:w="2718" w:type="dxa"/>
          </w:tcPr>
          <w:p w14:paraId="5D5117AD" w14:textId="77777777" w:rsidR="00351F33" w:rsidRPr="00F92AED" w:rsidRDefault="00351F33" w:rsidP="00351F33">
            <w:pPr>
              <w:pStyle w:val="TableText"/>
              <w:rPr>
                <w:sz w:val="20"/>
              </w:rPr>
            </w:pPr>
            <w:r w:rsidRPr="00F92AED">
              <w:rPr>
                <w:sz w:val="20"/>
              </w:rPr>
              <w:t>ITEM_ID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0B062942" w14:textId="291A84B0" w:rsidR="00351F33" w:rsidRPr="006E5064" w:rsidRDefault="00095575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669818D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89BB705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28C90885" w14:textId="34D62D1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7BE349A4" w14:textId="77777777" w:rsidTr="00E52AA0">
        <w:trPr>
          <w:cantSplit/>
        </w:trPr>
        <w:tc>
          <w:tcPr>
            <w:tcW w:w="2718" w:type="dxa"/>
          </w:tcPr>
          <w:p w14:paraId="38BECA7E" w14:textId="77777777" w:rsidR="00351F33" w:rsidRPr="00F92AED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UNIT</w:t>
            </w:r>
            <w:r w:rsidRPr="00F92AED">
              <w:rPr>
                <w:sz w:val="20"/>
              </w:rPr>
              <w:t>_PRICE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0A6B2209" w14:textId="60082CD6" w:rsidR="00351F33" w:rsidRPr="006E5064" w:rsidRDefault="00095575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DECIMAL(</w:t>
            </w:r>
            <w:proofErr w:type="gramEnd"/>
            <w:r>
              <w:rPr>
                <w:sz w:val="20"/>
              </w:rPr>
              <w:t>10,2)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B057A14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C291DB2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4064F3A1" w14:textId="178C8E1F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2F5CE8F7" w14:textId="77777777" w:rsidTr="00E52AA0">
        <w:trPr>
          <w:cantSplit/>
        </w:trPr>
        <w:tc>
          <w:tcPr>
            <w:tcW w:w="2718" w:type="dxa"/>
          </w:tcPr>
          <w:p w14:paraId="598D16D5" w14:textId="77777777" w:rsidR="00351F33" w:rsidRPr="00F92AED" w:rsidRDefault="00351F33" w:rsidP="00351F33">
            <w:pPr>
              <w:pStyle w:val="TableText"/>
              <w:rPr>
                <w:sz w:val="20"/>
              </w:rPr>
            </w:pPr>
            <w:r w:rsidRPr="00F92AED">
              <w:rPr>
                <w:sz w:val="20"/>
              </w:rPr>
              <w:t>QUANTITY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14B1C5C5" w14:textId="3F34A821" w:rsidR="00351F33" w:rsidRDefault="00095575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DECIMAL(</w:t>
            </w:r>
            <w:proofErr w:type="gramEnd"/>
            <w:r>
              <w:rPr>
                <w:sz w:val="20"/>
              </w:rPr>
              <w:t>10,2)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FCC89F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6A93C20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15747298" w14:textId="0634E8AC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55CEC66E" w14:textId="77777777" w:rsidTr="00E52AA0">
        <w:trPr>
          <w:cantSplit/>
        </w:trPr>
        <w:tc>
          <w:tcPr>
            <w:tcW w:w="2718" w:type="dxa"/>
          </w:tcPr>
          <w:p w14:paraId="1A622AF8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 w:rsidRPr="0099009E">
              <w:rPr>
                <w:sz w:val="20"/>
              </w:rPr>
              <w:t>DESCRIPTION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43171A66" w14:textId="3751CB85" w:rsidR="00351F33" w:rsidRPr="006E5064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VARCHAR</w:t>
            </w:r>
            <w:r w:rsidR="00351F33">
              <w:rPr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24</w:t>
            </w:r>
            <w:r w:rsidR="00351F33" w:rsidRPr="006E5064">
              <w:rPr>
                <w:sz w:val="20"/>
              </w:rPr>
              <w:t>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85C9EA2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43E960D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300F4B76" w14:textId="36CEC4CF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5FF59609" w14:textId="77777777" w:rsidTr="00E52AA0">
        <w:trPr>
          <w:cantSplit/>
        </w:trPr>
        <w:tc>
          <w:tcPr>
            <w:tcW w:w="2718" w:type="dxa"/>
          </w:tcPr>
          <w:p w14:paraId="789F5E9F" w14:textId="77777777" w:rsidR="00351F33" w:rsidRPr="00F92AED" w:rsidRDefault="00351F33" w:rsidP="00351F33">
            <w:pPr>
              <w:pStyle w:val="TableText"/>
              <w:rPr>
                <w:sz w:val="20"/>
              </w:rPr>
            </w:pPr>
            <w:r w:rsidRPr="00F92AED">
              <w:rPr>
                <w:sz w:val="20"/>
              </w:rPr>
              <w:t>ADDITION1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14FDF2D9" w14:textId="18811533" w:rsidR="00351F33" w:rsidRPr="00F92AED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VARCHAR</w:t>
            </w:r>
            <w:r w:rsidR="00351F33" w:rsidRPr="00F92AED">
              <w:rPr>
                <w:sz w:val="20"/>
              </w:rPr>
              <w:t>(</w:t>
            </w:r>
            <w:proofErr w:type="gramEnd"/>
            <w:r w:rsidR="00351F33" w:rsidRPr="00F92AED">
              <w:rPr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D5A36B0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8F0DF32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0BAF5251" w14:textId="35610720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12CD9869" w14:textId="77777777" w:rsidTr="00E52AA0">
        <w:trPr>
          <w:cantSplit/>
        </w:trPr>
        <w:tc>
          <w:tcPr>
            <w:tcW w:w="2718" w:type="dxa"/>
          </w:tcPr>
          <w:p w14:paraId="6B89C257" w14:textId="77777777" w:rsidR="00351F33" w:rsidRPr="00F92AED" w:rsidRDefault="00351F33" w:rsidP="00351F33">
            <w:pPr>
              <w:pStyle w:val="TableText"/>
              <w:rPr>
                <w:sz w:val="20"/>
              </w:rPr>
            </w:pPr>
            <w:r w:rsidRPr="00F92AED">
              <w:rPr>
                <w:sz w:val="20"/>
              </w:rPr>
              <w:t>ADDITION2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1EF1731A" w14:textId="7E26579E" w:rsidR="00351F33" w:rsidRPr="00F92AED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VARCHAR</w:t>
            </w:r>
            <w:r w:rsidR="00351F33" w:rsidRPr="00F92AED">
              <w:rPr>
                <w:sz w:val="20"/>
              </w:rPr>
              <w:t>(</w:t>
            </w:r>
            <w:proofErr w:type="gramEnd"/>
            <w:r w:rsidR="00351F33" w:rsidRPr="00F92AED">
              <w:rPr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FD96AB6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2DF9FC9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1801A96E" w14:textId="665B2CDE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A95EFC6" w14:textId="77777777" w:rsidTr="00E52AA0">
        <w:trPr>
          <w:cantSplit/>
        </w:trPr>
        <w:tc>
          <w:tcPr>
            <w:tcW w:w="2718" w:type="dxa"/>
          </w:tcPr>
          <w:p w14:paraId="745CB781" w14:textId="77777777" w:rsidR="00351F33" w:rsidRPr="00F92AED" w:rsidRDefault="00351F33" w:rsidP="00351F33">
            <w:pPr>
              <w:pStyle w:val="TableText"/>
              <w:rPr>
                <w:sz w:val="20"/>
              </w:rPr>
            </w:pPr>
            <w:r w:rsidRPr="00F92AED">
              <w:rPr>
                <w:sz w:val="20"/>
              </w:rPr>
              <w:t>ADDITION3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23F8B505" w14:textId="2CA52BD4" w:rsidR="00351F33" w:rsidRPr="00F92AED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VARCHAR</w:t>
            </w:r>
            <w:r w:rsidR="00351F33" w:rsidRPr="00F92AED">
              <w:rPr>
                <w:sz w:val="20"/>
              </w:rPr>
              <w:t>(</w:t>
            </w:r>
            <w:proofErr w:type="gramEnd"/>
            <w:r w:rsidR="00351F33" w:rsidRPr="00F92AED">
              <w:rPr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7453CB0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5635E46F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6C894E83" w14:textId="52D51D1C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AE1244D" w14:textId="77777777" w:rsidTr="00E52AA0">
        <w:trPr>
          <w:cantSplit/>
        </w:trPr>
        <w:tc>
          <w:tcPr>
            <w:tcW w:w="2718" w:type="dxa"/>
          </w:tcPr>
          <w:p w14:paraId="151C6642" w14:textId="77777777" w:rsidR="00351F33" w:rsidRPr="00F92AED" w:rsidRDefault="00351F33" w:rsidP="00351F33">
            <w:pPr>
              <w:pStyle w:val="TableText"/>
              <w:rPr>
                <w:sz w:val="20"/>
              </w:rPr>
            </w:pPr>
            <w:r w:rsidRPr="00F92AED">
              <w:rPr>
                <w:sz w:val="20"/>
              </w:rPr>
              <w:t>ADDITION4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7D8BB7F5" w14:textId="2BC67D6F" w:rsidR="00351F33" w:rsidRPr="00F92AED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VARCHAR</w:t>
            </w:r>
            <w:r w:rsidR="00351F33" w:rsidRPr="00F92AED">
              <w:rPr>
                <w:sz w:val="20"/>
              </w:rPr>
              <w:t>(</w:t>
            </w:r>
            <w:proofErr w:type="gramEnd"/>
            <w:r w:rsidR="00351F33" w:rsidRPr="00F92AED">
              <w:rPr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41D24DE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D1C4406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606A58E5" w14:textId="54CA9A8E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4E6F8E05" w14:textId="77777777" w:rsidTr="00E52AA0">
        <w:trPr>
          <w:cantSplit/>
        </w:trPr>
        <w:tc>
          <w:tcPr>
            <w:tcW w:w="2718" w:type="dxa"/>
          </w:tcPr>
          <w:p w14:paraId="5A3A9961" w14:textId="77777777" w:rsidR="00351F33" w:rsidRPr="00F92AED" w:rsidRDefault="00351F33" w:rsidP="00351F33">
            <w:pPr>
              <w:pStyle w:val="TableText"/>
              <w:rPr>
                <w:sz w:val="20"/>
              </w:rPr>
            </w:pPr>
            <w:r w:rsidRPr="00F92AED">
              <w:rPr>
                <w:sz w:val="20"/>
              </w:rPr>
              <w:t>ADDITION5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151AFE60" w14:textId="7D27DDE8" w:rsidR="00351F33" w:rsidRPr="00F92AED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VARCHAR</w:t>
            </w:r>
            <w:r w:rsidR="00351F33" w:rsidRPr="00F92AED">
              <w:rPr>
                <w:sz w:val="20"/>
              </w:rPr>
              <w:t>(</w:t>
            </w:r>
            <w:proofErr w:type="gramEnd"/>
            <w:r w:rsidR="00351F33" w:rsidRPr="00F92AED">
              <w:rPr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79D5E13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B2ED764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4F0A0506" w14:textId="7B981C30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12E73B8F" w14:textId="77777777" w:rsidTr="00E52AA0">
        <w:trPr>
          <w:cantSplit/>
        </w:trPr>
        <w:tc>
          <w:tcPr>
            <w:tcW w:w="2718" w:type="dxa"/>
          </w:tcPr>
          <w:p w14:paraId="28A843AA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CREATED_BY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5A388F2C" w14:textId="0CE29738" w:rsidR="00351F33" w:rsidRPr="00C41917" w:rsidRDefault="00095575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6D97096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EC11006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6F906E60" w14:textId="157E5F24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EA58141" w14:textId="77777777" w:rsidTr="00E52AA0">
        <w:trPr>
          <w:cantSplit/>
        </w:trPr>
        <w:tc>
          <w:tcPr>
            <w:tcW w:w="2718" w:type="dxa"/>
          </w:tcPr>
          <w:p w14:paraId="4BE498F7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CREATION_DATE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1BCD2887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89892FE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04BECD9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7BC9FAC0" w14:textId="2C14ABBD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2CFA3E75" w14:textId="77777777" w:rsidTr="00E52AA0">
        <w:trPr>
          <w:cantSplit/>
        </w:trPr>
        <w:tc>
          <w:tcPr>
            <w:tcW w:w="2718" w:type="dxa"/>
          </w:tcPr>
          <w:p w14:paraId="7E5C52E2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lastRenderedPageBreak/>
              <w:t>LAST_UPDATED_BY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36E491C0" w14:textId="212D5430" w:rsidR="00351F33" w:rsidRPr="00C41917" w:rsidRDefault="00095575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9B85115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F0B86C5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683DFC05" w14:textId="300D4C53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2F5A8C6" w14:textId="77777777" w:rsidTr="00E52AA0">
        <w:trPr>
          <w:cantSplit/>
        </w:trPr>
        <w:tc>
          <w:tcPr>
            <w:tcW w:w="2718" w:type="dxa"/>
          </w:tcPr>
          <w:p w14:paraId="173AE4E6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LAST_UPDATE_DATE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496C0F97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19EEAFF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58AA1BFE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1100B392" w14:textId="0935DDC1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9175379" w14:textId="77777777" w:rsidTr="00E52AA0">
        <w:trPr>
          <w:cantSplit/>
        </w:trPr>
        <w:tc>
          <w:tcPr>
            <w:tcW w:w="2718" w:type="dxa"/>
          </w:tcPr>
          <w:p w14:paraId="0558B1BD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LAST_UPDATE_LOGIN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36A7522A" w14:textId="0C553B20" w:rsidR="00351F33" w:rsidRPr="00C41917" w:rsidRDefault="00095575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C07D911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41F49C6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1F5E20A6" w14:textId="7288E12B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5FBEF7C" w14:textId="77777777" w:rsidTr="00E52AA0">
        <w:trPr>
          <w:cantSplit/>
        </w:trPr>
        <w:tc>
          <w:tcPr>
            <w:tcW w:w="2718" w:type="dxa"/>
          </w:tcPr>
          <w:p w14:paraId="0EEA3AA0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ATTRIBUTE_CATEGORY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4AD7D4BB" w14:textId="27212A24" w:rsidR="00351F33" w:rsidRPr="00C41917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30)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508E425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512553F4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2012A2CA" w14:textId="08332756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2001ABB" w14:textId="77777777" w:rsidTr="00E52AA0">
        <w:trPr>
          <w:cantSplit/>
        </w:trPr>
        <w:tc>
          <w:tcPr>
            <w:tcW w:w="2718" w:type="dxa"/>
          </w:tcPr>
          <w:p w14:paraId="2D1F2231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1E6F89D8" w14:textId="2FB79890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807E75B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2435744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0C7790F1" w14:textId="2D78B355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327FE4F5" w14:textId="77777777" w:rsidTr="00E52AA0">
        <w:trPr>
          <w:cantSplit/>
        </w:trPr>
        <w:tc>
          <w:tcPr>
            <w:tcW w:w="2718" w:type="dxa"/>
          </w:tcPr>
          <w:p w14:paraId="390E6614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ATTRIBUTE2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786EE78D" w14:textId="7C94BFDB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1B607B4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F526B6B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27EFB859" w14:textId="0A849A5A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E799472" w14:textId="77777777" w:rsidTr="00E52AA0">
        <w:trPr>
          <w:cantSplit/>
        </w:trPr>
        <w:tc>
          <w:tcPr>
            <w:tcW w:w="2718" w:type="dxa"/>
          </w:tcPr>
          <w:p w14:paraId="6F7F4E70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ATTRIBUTE3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01F10AD0" w14:textId="689C85DD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738853D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E5C2710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6053809B" w14:textId="1C221356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7640F51" w14:textId="77777777" w:rsidTr="00E52AA0">
        <w:trPr>
          <w:cantSplit/>
        </w:trPr>
        <w:tc>
          <w:tcPr>
            <w:tcW w:w="2718" w:type="dxa"/>
          </w:tcPr>
          <w:p w14:paraId="1940C6F6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ATTRIBUTE4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651D946C" w14:textId="3C9580AC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AD3D0E5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B01BCFA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3CBBB037" w14:textId="624C9D43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294F625F" w14:textId="77777777" w:rsidTr="00E52AA0">
        <w:trPr>
          <w:cantSplit/>
        </w:trPr>
        <w:tc>
          <w:tcPr>
            <w:tcW w:w="2718" w:type="dxa"/>
          </w:tcPr>
          <w:p w14:paraId="24AC4808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ATTRIBUTE5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005417D4" w14:textId="25191DF2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522C6FB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238500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15639B74" w14:textId="3039F712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7FBB70A" w14:textId="77777777" w:rsidTr="00E52AA0">
        <w:trPr>
          <w:cantSplit/>
        </w:trPr>
        <w:tc>
          <w:tcPr>
            <w:tcW w:w="2718" w:type="dxa"/>
          </w:tcPr>
          <w:p w14:paraId="657D96F3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ATTRIBUTE6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1E14CA36" w14:textId="13171B4F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E9E3C9B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787C89F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6F284C15" w14:textId="3AC83E50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3EA0A14" w14:textId="77777777" w:rsidTr="00E52AA0">
        <w:trPr>
          <w:cantSplit/>
        </w:trPr>
        <w:tc>
          <w:tcPr>
            <w:tcW w:w="2718" w:type="dxa"/>
          </w:tcPr>
          <w:p w14:paraId="0EA9ECC0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ATTRIBUTE7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27EC4DCE" w14:textId="47DAAD0A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F719953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413D58D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77F4583D" w14:textId="2F0B558F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F98A21F" w14:textId="77777777" w:rsidTr="00E52AA0">
        <w:trPr>
          <w:cantSplit/>
        </w:trPr>
        <w:tc>
          <w:tcPr>
            <w:tcW w:w="2718" w:type="dxa"/>
          </w:tcPr>
          <w:p w14:paraId="74918D16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ATTRIBUTE8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0EDE6D85" w14:textId="7DF0B4E7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61C49C8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647358E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74DE4F64" w14:textId="60DE2843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4918F149" w14:textId="77777777" w:rsidTr="00E52AA0">
        <w:trPr>
          <w:cantSplit/>
        </w:trPr>
        <w:tc>
          <w:tcPr>
            <w:tcW w:w="2718" w:type="dxa"/>
          </w:tcPr>
          <w:p w14:paraId="6D903D3A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ATTRIBUTE9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5189BC3A" w14:textId="71905B8A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C06D51D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D2A7D6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021A6172" w14:textId="45BB7FF6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1F19B752" w14:textId="77777777" w:rsidTr="00E52AA0">
        <w:trPr>
          <w:cantSplit/>
        </w:trPr>
        <w:tc>
          <w:tcPr>
            <w:tcW w:w="2718" w:type="dxa"/>
          </w:tcPr>
          <w:p w14:paraId="5CED5111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ATTRIBUTE10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174BD7F6" w14:textId="14E1E9C2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3A8C997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D4A7BCD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7D7C280F" w14:textId="4528D03E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E0CD8C9" w14:textId="77777777" w:rsidTr="00E52AA0">
        <w:trPr>
          <w:cantSplit/>
        </w:trPr>
        <w:tc>
          <w:tcPr>
            <w:tcW w:w="2718" w:type="dxa"/>
          </w:tcPr>
          <w:p w14:paraId="389A7F9C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ATTRIBUTE11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1A1E4DB4" w14:textId="3453E98B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797B78D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26968CD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10E64C61" w14:textId="49C9A620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398433BC" w14:textId="77777777" w:rsidTr="00E52AA0">
        <w:trPr>
          <w:cantSplit/>
        </w:trPr>
        <w:tc>
          <w:tcPr>
            <w:tcW w:w="2718" w:type="dxa"/>
          </w:tcPr>
          <w:p w14:paraId="7DE59605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ATTRIBUTE12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6BB93985" w14:textId="54A3CC56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BE09F53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34CFE4E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2BC4D74B" w14:textId="57F6FE07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53A44FCB" w14:textId="77777777" w:rsidTr="00E52AA0">
        <w:trPr>
          <w:cantSplit/>
        </w:trPr>
        <w:tc>
          <w:tcPr>
            <w:tcW w:w="2718" w:type="dxa"/>
          </w:tcPr>
          <w:p w14:paraId="1FC184D2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ATTRIBUTE13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5E1137BE" w14:textId="5F4F4287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5944A7D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4FA8EC7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0B443B51" w14:textId="397C3BAB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2B628011" w14:textId="77777777" w:rsidTr="00E52AA0">
        <w:trPr>
          <w:cantSplit/>
        </w:trPr>
        <w:tc>
          <w:tcPr>
            <w:tcW w:w="2718" w:type="dxa"/>
          </w:tcPr>
          <w:p w14:paraId="6195EF84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ATTRIBUTE14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501293D0" w14:textId="77CC1280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3BD6BE0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4E05DFF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6E82CF95" w14:textId="6E09E2E3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45F10AC" w14:textId="77777777" w:rsidTr="00E52AA0">
        <w:trPr>
          <w:cantSplit/>
        </w:trPr>
        <w:tc>
          <w:tcPr>
            <w:tcW w:w="2718" w:type="dxa"/>
          </w:tcPr>
          <w:p w14:paraId="7CD7C63E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ATTRIBUTE15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7CDD2FF5" w14:textId="6319A42C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C85B886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104C386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548" w:type="dxa"/>
            <w:tcBorders>
              <w:left w:val="single" w:sz="4" w:space="0" w:color="auto"/>
            </w:tcBorders>
          </w:tcPr>
          <w:p w14:paraId="6ECDB329" w14:textId="0C522185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</w:tbl>
    <w:p w14:paraId="2E0F7C2A" w14:textId="018C6EC4" w:rsidR="00F42F54" w:rsidRDefault="00D828FC" w:rsidP="00F42F54">
      <w:pPr>
        <w:pStyle w:val="BodyText"/>
      </w:pPr>
      <w:r>
        <w:rPr>
          <w:rFonts w:hint="eastAsia"/>
        </w:rPr>
        <w:t>C</w:t>
      </w:r>
      <w:r>
        <w:t>reate Indexes</w:t>
      </w:r>
      <w:r w:rsidR="00F42F54">
        <w:rPr>
          <w:rFonts w:hint="eastAsia"/>
        </w:rPr>
        <w:t>：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5"/>
        <w:gridCol w:w="873"/>
        <w:gridCol w:w="1800"/>
        <w:gridCol w:w="1278"/>
      </w:tblGrid>
      <w:tr w:rsidR="00351F33" w14:paraId="72AB310F" w14:textId="77777777" w:rsidTr="00EC2389">
        <w:trPr>
          <w:cantSplit/>
          <w:tblHeader/>
        </w:trPr>
        <w:tc>
          <w:tcPr>
            <w:tcW w:w="3825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231B1D65" w14:textId="47D2D74B" w:rsidR="00351F33" w:rsidRPr="00AF5D26" w:rsidRDefault="00D828FC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ndex</w:t>
            </w:r>
          </w:p>
        </w:tc>
        <w:tc>
          <w:tcPr>
            <w:tcW w:w="87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62435FC4" w14:textId="59ED4BAD" w:rsidR="00351F33" w:rsidRPr="00AF5D26" w:rsidRDefault="00D828FC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nique</w:t>
            </w:r>
          </w:p>
        </w:tc>
        <w:tc>
          <w:tcPr>
            <w:tcW w:w="180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4DBDC542" w14:textId="7BDB95AF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F</w:t>
            </w:r>
            <w:r>
              <w:rPr>
                <w:sz w:val="20"/>
              </w:rPr>
              <w:t>ield</w:t>
            </w:r>
          </w:p>
        </w:tc>
        <w:tc>
          <w:tcPr>
            <w:tcW w:w="1278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044553C4" w14:textId="22AF2DBE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Descri</w:t>
            </w:r>
            <w:r>
              <w:rPr>
                <w:sz w:val="20"/>
              </w:rPr>
              <w:t>ption</w:t>
            </w:r>
          </w:p>
        </w:tc>
      </w:tr>
      <w:tr w:rsidR="00351F33" w14:paraId="23DC650E" w14:textId="77777777" w:rsidTr="00EC2389">
        <w:trPr>
          <w:cantSplit/>
          <w:trHeight w:hRule="exact" w:val="60"/>
          <w:tblHeader/>
        </w:trPr>
        <w:tc>
          <w:tcPr>
            <w:tcW w:w="3825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2C8608C2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873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2D0ABB24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pct50" w:color="auto" w:fill="auto"/>
          </w:tcPr>
          <w:p w14:paraId="0FBA248E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278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73191235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A3A074D" w14:textId="77777777" w:rsidTr="00EC2389">
        <w:trPr>
          <w:cantSplit/>
        </w:trPr>
        <w:tc>
          <w:tcPr>
            <w:tcW w:w="3825" w:type="dxa"/>
            <w:tcBorders>
              <w:top w:val="nil"/>
              <w:right w:val="single" w:sz="4" w:space="0" w:color="auto"/>
            </w:tcBorders>
          </w:tcPr>
          <w:p w14:paraId="591D8FD8" w14:textId="77777777" w:rsidR="00351F33" w:rsidRPr="00184842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CUX_OM_</w:t>
            </w:r>
            <w:r>
              <w:rPr>
                <w:rFonts w:hint="eastAsia"/>
                <w:sz w:val="20"/>
              </w:rPr>
              <w:t>LINE</w:t>
            </w:r>
            <w:r w:rsidRPr="00B82780">
              <w:rPr>
                <w:sz w:val="20"/>
              </w:rPr>
              <w:t>S</w:t>
            </w:r>
            <w:r>
              <w:rPr>
                <w:sz w:val="20"/>
              </w:rPr>
              <w:t>_XXXX</w:t>
            </w:r>
            <w:r w:rsidRPr="008A4E7C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_U1</w:t>
            </w:r>
          </w:p>
        </w:tc>
        <w:tc>
          <w:tcPr>
            <w:tcW w:w="87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E242F6D" w14:textId="77777777" w:rsidR="00351F33" w:rsidRPr="00C41917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D3C6042" w14:textId="77777777" w:rsidR="00351F33" w:rsidRPr="00B82780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LINE</w:t>
            </w:r>
            <w:r w:rsidRPr="00B82780">
              <w:rPr>
                <w:sz w:val="20"/>
              </w:rPr>
              <w:t>_ID</w:t>
            </w:r>
          </w:p>
        </w:tc>
        <w:tc>
          <w:tcPr>
            <w:tcW w:w="1278" w:type="dxa"/>
            <w:tcBorders>
              <w:top w:val="nil"/>
              <w:left w:val="single" w:sz="4" w:space="0" w:color="auto"/>
            </w:tcBorders>
          </w:tcPr>
          <w:p w14:paraId="0045A0E4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707FA713" w14:textId="77777777" w:rsidTr="00EC2389">
        <w:trPr>
          <w:cantSplit/>
        </w:trPr>
        <w:tc>
          <w:tcPr>
            <w:tcW w:w="3825" w:type="dxa"/>
            <w:tcBorders>
              <w:right w:val="single" w:sz="4" w:space="0" w:color="auto"/>
            </w:tcBorders>
          </w:tcPr>
          <w:p w14:paraId="6F36B87D" w14:textId="77777777" w:rsidR="00351F33" w:rsidRPr="00184842" w:rsidRDefault="00351F33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CUX_OM_</w:t>
            </w:r>
            <w:r>
              <w:rPr>
                <w:rFonts w:hint="eastAsia"/>
                <w:sz w:val="20"/>
              </w:rPr>
              <w:t>LINE</w:t>
            </w:r>
            <w:r w:rsidRPr="00B82780">
              <w:rPr>
                <w:sz w:val="20"/>
              </w:rPr>
              <w:t>S</w:t>
            </w:r>
            <w:r>
              <w:rPr>
                <w:sz w:val="20"/>
              </w:rPr>
              <w:t>_XXXX</w:t>
            </w:r>
            <w:r w:rsidRPr="008A4E7C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_N1</w:t>
            </w:r>
          </w:p>
        </w:tc>
        <w:tc>
          <w:tcPr>
            <w:tcW w:w="873" w:type="dxa"/>
            <w:tcBorders>
              <w:left w:val="single" w:sz="4" w:space="0" w:color="auto"/>
              <w:right w:val="single" w:sz="4" w:space="0" w:color="auto"/>
            </w:tcBorders>
          </w:tcPr>
          <w:p w14:paraId="21507F60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283346B1" w14:textId="77777777" w:rsidR="00351F33" w:rsidRPr="00B82780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HEADER_ID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14:paraId="522BAC59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319ECE45" w14:textId="77777777" w:rsidTr="00EC2389">
        <w:trPr>
          <w:cantSplit/>
        </w:trPr>
        <w:tc>
          <w:tcPr>
            <w:tcW w:w="3825" w:type="dxa"/>
            <w:tcBorders>
              <w:right w:val="single" w:sz="4" w:space="0" w:color="auto"/>
            </w:tcBorders>
          </w:tcPr>
          <w:p w14:paraId="6C396E73" w14:textId="77777777" w:rsidR="00351F33" w:rsidRPr="008A4E7C" w:rsidRDefault="00351F33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CUX_OM_</w:t>
            </w:r>
            <w:r>
              <w:rPr>
                <w:rFonts w:hint="eastAsia"/>
                <w:sz w:val="20"/>
              </w:rPr>
              <w:t>LINE</w:t>
            </w:r>
            <w:r w:rsidRPr="00B82780">
              <w:rPr>
                <w:sz w:val="20"/>
              </w:rPr>
              <w:t>S</w:t>
            </w:r>
            <w:r>
              <w:rPr>
                <w:sz w:val="20"/>
              </w:rPr>
              <w:t>_XXXX</w:t>
            </w:r>
            <w:r w:rsidRPr="00B82780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_N2</w:t>
            </w:r>
          </w:p>
        </w:tc>
        <w:tc>
          <w:tcPr>
            <w:tcW w:w="873" w:type="dxa"/>
            <w:tcBorders>
              <w:left w:val="single" w:sz="4" w:space="0" w:color="auto"/>
              <w:right w:val="single" w:sz="4" w:space="0" w:color="auto"/>
            </w:tcBorders>
          </w:tcPr>
          <w:p w14:paraId="724F1701" w14:textId="77777777" w:rsidR="00351F33" w:rsidRPr="00B82780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5F326A7C" w14:textId="77777777" w:rsidR="00351F33" w:rsidRPr="008A4E7C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ITEM</w:t>
            </w:r>
            <w:r w:rsidRPr="008A4E7C">
              <w:rPr>
                <w:sz w:val="20"/>
              </w:rPr>
              <w:t>_ID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14:paraId="2C2C1142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</w:tbl>
    <w:p w14:paraId="5E44EEA7" w14:textId="0D60F5E5" w:rsidR="00AB5E30" w:rsidRDefault="00674361" w:rsidP="00AB5E30">
      <w:pPr>
        <w:pStyle w:val="Heading4"/>
      </w:pPr>
      <w:r>
        <w:rPr>
          <w:rFonts w:hint="eastAsia"/>
        </w:rPr>
        <w:t>I</w:t>
      </w:r>
      <w:r>
        <w:t xml:space="preserve">mport </w:t>
      </w:r>
      <w:proofErr w:type="gramStart"/>
      <w:r>
        <w:t>data</w:t>
      </w:r>
      <w:proofErr w:type="gramEnd"/>
    </w:p>
    <w:p w14:paraId="1584632C" w14:textId="5B7ACBC7" w:rsidR="00437012" w:rsidRDefault="00437012" w:rsidP="00AB5E30">
      <w:pPr>
        <w:pStyle w:val="BodyText"/>
      </w:pPr>
      <w:r>
        <w:rPr>
          <w:rFonts w:hint="eastAsia"/>
        </w:rPr>
        <w:t>excel</w:t>
      </w:r>
      <w:r>
        <w:rPr>
          <w:rFonts w:hint="eastAsia"/>
        </w:rPr>
        <w:t>：《</w:t>
      </w:r>
      <w:r w:rsidR="00BB172A">
        <w:rPr>
          <w:rFonts w:hint="eastAsia"/>
        </w:rPr>
        <w:t>1</w:t>
      </w:r>
      <w:r w:rsidR="00674361">
        <w:t xml:space="preserve"> – </w:t>
      </w:r>
      <w:r w:rsidR="00674361">
        <w:rPr>
          <w:rFonts w:hint="eastAsia"/>
        </w:rPr>
        <w:t>Table</w:t>
      </w:r>
      <w:r w:rsidR="00674361">
        <w:t xml:space="preserve"> Data</w:t>
      </w:r>
      <w:r>
        <w:rPr>
          <w:rFonts w:hint="eastAsia"/>
        </w:rPr>
        <w:t>.xls</w:t>
      </w:r>
      <w:r>
        <w:t>》</w:t>
      </w:r>
    </w:p>
    <w:p w14:paraId="12DD550C" w14:textId="77777777" w:rsidR="00AB5E30" w:rsidRDefault="00AB5E30" w:rsidP="00AB5E30">
      <w:pPr>
        <w:pStyle w:val="BodyText"/>
      </w:pPr>
      <w:r>
        <w:rPr>
          <w:rFonts w:hint="eastAsia"/>
        </w:rPr>
        <w:t>1</w:t>
      </w:r>
      <w:r>
        <w:rPr>
          <w:rFonts w:hint="eastAsia"/>
        </w:rPr>
        <w:t>．</w:t>
      </w:r>
      <w:r w:rsidRPr="00A743D2">
        <w:t>CUX_</w:t>
      </w:r>
      <w:r w:rsidR="00F845C7">
        <w:t>OM_CUSTOMERS</w:t>
      </w:r>
      <w:r w:rsidRPr="00A743D2">
        <w:t>_XXXX</w:t>
      </w:r>
    </w:p>
    <w:p w14:paraId="50145A77" w14:textId="77777777" w:rsidR="00AB5E30" w:rsidRDefault="00AB5E30" w:rsidP="00A908FA">
      <w:pPr>
        <w:pStyle w:val="BodyText"/>
      </w:pPr>
      <w:r>
        <w:t>2</w:t>
      </w:r>
      <w:r>
        <w:rPr>
          <w:rFonts w:hint="eastAsia"/>
        </w:rPr>
        <w:t>．</w:t>
      </w:r>
      <w:r w:rsidRPr="00A743D2">
        <w:t>CUX_</w:t>
      </w:r>
      <w:r w:rsidR="00F845C7">
        <w:t>OM_ITEMS</w:t>
      </w:r>
      <w:r w:rsidRPr="00A743D2">
        <w:t>_XXXX</w:t>
      </w:r>
    </w:p>
    <w:p w14:paraId="37DF6E68" w14:textId="77777777" w:rsidR="00AB5E30" w:rsidRDefault="00AB5E30" w:rsidP="00AB5E30">
      <w:pPr>
        <w:pStyle w:val="BodyText"/>
      </w:pPr>
      <w:r>
        <w:t>4</w:t>
      </w:r>
      <w:r>
        <w:rPr>
          <w:rFonts w:hint="eastAsia"/>
        </w:rPr>
        <w:t>．</w:t>
      </w:r>
      <w:r w:rsidR="0053095F">
        <w:t>CUX_</w:t>
      </w:r>
      <w:r w:rsidR="00F845C7">
        <w:t>OM_</w:t>
      </w:r>
      <w:r w:rsidRPr="00A743D2">
        <w:t>HEADERS_XXXX</w:t>
      </w:r>
    </w:p>
    <w:p w14:paraId="119B6A32" w14:textId="77777777" w:rsidR="00150221" w:rsidRPr="00150221" w:rsidRDefault="00AB5E30" w:rsidP="00267865">
      <w:pPr>
        <w:pStyle w:val="BodyText"/>
      </w:pPr>
      <w:r>
        <w:t>5</w:t>
      </w:r>
      <w:r>
        <w:rPr>
          <w:rFonts w:hint="eastAsia"/>
        </w:rPr>
        <w:t>．</w:t>
      </w:r>
      <w:r w:rsidR="0053095F">
        <w:t>CUX_</w:t>
      </w:r>
      <w:r w:rsidR="00F845C7">
        <w:t>OM_</w:t>
      </w:r>
      <w:r w:rsidRPr="00A743D2">
        <w:t>LINES_XXXX</w:t>
      </w:r>
    </w:p>
    <w:p w14:paraId="1245AE8C" w14:textId="77777777" w:rsidR="00150221" w:rsidRPr="00914E0C" w:rsidRDefault="00150221" w:rsidP="00150221">
      <w:pPr>
        <w:pStyle w:val="HeadingBar"/>
      </w:pPr>
    </w:p>
    <w:p w14:paraId="1645F50C" w14:textId="509265A5" w:rsidR="00150221" w:rsidRDefault="00674361" w:rsidP="00150221">
      <w:pPr>
        <w:pStyle w:val="Heading3"/>
      </w:pPr>
      <w:r>
        <w:rPr>
          <w:rFonts w:hint="eastAsia"/>
        </w:rPr>
        <w:t>Q</w:t>
      </w:r>
      <w:r>
        <w:t>uestions</w:t>
      </w:r>
    </w:p>
    <w:p w14:paraId="14D68C14" w14:textId="77777777" w:rsidR="00150221" w:rsidRDefault="00150221" w:rsidP="00150221">
      <w:pPr>
        <w:pStyle w:val="Heading4"/>
      </w:pPr>
      <w:r>
        <w:rPr>
          <w:rFonts w:hint="eastAsia"/>
        </w:rPr>
        <w:t>N</w:t>
      </w:r>
      <w:r>
        <w:t>O.</w:t>
      </w:r>
      <w:r w:rsidR="009F5B04">
        <w:t>0</w:t>
      </w:r>
      <w:r>
        <w:t>1</w:t>
      </w:r>
    </w:p>
    <w:p w14:paraId="05C89005" w14:textId="18D0A93B" w:rsidR="00150221" w:rsidRDefault="00674361" w:rsidP="00150221">
      <w:pPr>
        <w:pStyle w:val="BodyText"/>
      </w:pPr>
      <w:r w:rsidRPr="00674361">
        <w:t>Please create the above objects in the database: table, table index</w:t>
      </w:r>
      <w:r w:rsidR="00150221">
        <w:rPr>
          <w:rFonts w:hint="eastAsia"/>
        </w:rPr>
        <w:t>。</w:t>
      </w:r>
    </w:p>
    <w:p w14:paraId="2A3CE1A7" w14:textId="77777777" w:rsidR="00BF7F32" w:rsidRDefault="00BF7F32" w:rsidP="00BF7F32">
      <w:pPr>
        <w:pStyle w:val="BodyText"/>
      </w:pPr>
      <w:r>
        <w:t>-- Customer table</w:t>
      </w:r>
    </w:p>
    <w:p w14:paraId="7CA99855" w14:textId="77777777" w:rsidR="00BF7F32" w:rsidRDefault="00BF7F32" w:rsidP="00BF7F32">
      <w:pPr>
        <w:pStyle w:val="BodyText"/>
      </w:pPr>
      <w:r>
        <w:t>CREATE TABLE CUSTOMER (</w:t>
      </w:r>
    </w:p>
    <w:p w14:paraId="1145FED3" w14:textId="77777777" w:rsidR="00BF7F32" w:rsidRDefault="00BF7F32" w:rsidP="00BF7F32">
      <w:pPr>
        <w:pStyle w:val="BodyText"/>
      </w:pPr>
      <w:r>
        <w:lastRenderedPageBreak/>
        <w:t xml:space="preserve">    CUSTOMER_ID BIGINT PRIMARY KEY,</w:t>
      </w:r>
    </w:p>
    <w:p w14:paraId="454DA790" w14:textId="77777777" w:rsidR="00BF7F32" w:rsidRDefault="00BF7F32" w:rsidP="00BF7F32">
      <w:pPr>
        <w:pStyle w:val="BodyText"/>
      </w:pPr>
      <w:r>
        <w:t xml:space="preserve">    CUSTOMER_NUMBER </w:t>
      </w:r>
      <w:proofErr w:type="gramStart"/>
      <w:r>
        <w:t>VARCHAR(</w:t>
      </w:r>
      <w:proofErr w:type="gramEnd"/>
      <w:r>
        <w:t>50),</w:t>
      </w:r>
    </w:p>
    <w:p w14:paraId="4F222105" w14:textId="77777777" w:rsidR="00BF7F32" w:rsidRDefault="00BF7F32" w:rsidP="00BF7F32">
      <w:pPr>
        <w:pStyle w:val="BodyText"/>
      </w:pPr>
      <w:r>
        <w:t xml:space="preserve">    CUSTOMER_NAME </w:t>
      </w:r>
      <w:proofErr w:type="gramStart"/>
      <w:r>
        <w:t>VARCHAR(</w:t>
      </w:r>
      <w:proofErr w:type="gramEnd"/>
      <w:r>
        <w:t>100),</w:t>
      </w:r>
    </w:p>
    <w:p w14:paraId="6B599142" w14:textId="77777777" w:rsidR="00BF7F32" w:rsidRDefault="00BF7F32" w:rsidP="00BF7F32">
      <w:pPr>
        <w:pStyle w:val="BodyText"/>
      </w:pPr>
      <w:r>
        <w:t xml:space="preserve">    TELEPHONE </w:t>
      </w:r>
      <w:proofErr w:type="gramStart"/>
      <w:r>
        <w:t>VARCHAR(</w:t>
      </w:r>
      <w:proofErr w:type="gramEnd"/>
      <w:r>
        <w:t>20),</w:t>
      </w:r>
    </w:p>
    <w:p w14:paraId="66268603" w14:textId="77777777" w:rsidR="00BF7F32" w:rsidRDefault="00BF7F32" w:rsidP="00BF7F32">
      <w:pPr>
        <w:pStyle w:val="BodyText"/>
      </w:pPr>
      <w:r>
        <w:t xml:space="preserve">    START_DATE_ACTIVE DATE,</w:t>
      </w:r>
    </w:p>
    <w:p w14:paraId="6EF016CD" w14:textId="77777777" w:rsidR="00BF7F32" w:rsidRDefault="00BF7F32" w:rsidP="00BF7F32">
      <w:pPr>
        <w:pStyle w:val="BodyText"/>
      </w:pPr>
      <w:r>
        <w:t xml:space="preserve">    END_DATE_ACTIVE DATE,</w:t>
      </w:r>
    </w:p>
    <w:p w14:paraId="0BA79E07" w14:textId="77777777" w:rsidR="00BF7F32" w:rsidRDefault="00BF7F32" w:rsidP="00BF7F32">
      <w:pPr>
        <w:pStyle w:val="BodyText"/>
      </w:pPr>
      <w:r>
        <w:t xml:space="preserve">    CREATED_BY BIGINT,</w:t>
      </w:r>
    </w:p>
    <w:p w14:paraId="38662738" w14:textId="77777777" w:rsidR="00BF7F32" w:rsidRDefault="00BF7F32" w:rsidP="00BF7F32">
      <w:pPr>
        <w:pStyle w:val="BodyText"/>
      </w:pPr>
      <w:r>
        <w:t xml:space="preserve">    CREATION_DATE DATE,</w:t>
      </w:r>
    </w:p>
    <w:p w14:paraId="41FB5D6B" w14:textId="77777777" w:rsidR="00BF7F32" w:rsidRDefault="00BF7F32" w:rsidP="00BF7F32">
      <w:pPr>
        <w:pStyle w:val="BodyText"/>
      </w:pPr>
      <w:r>
        <w:t xml:space="preserve">    LAST_UPDATED_BY BIGINT,</w:t>
      </w:r>
    </w:p>
    <w:p w14:paraId="633BB60C" w14:textId="77777777" w:rsidR="00BF7F32" w:rsidRDefault="00BF7F32" w:rsidP="00BF7F32">
      <w:pPr>
        <w:pStyle w:val="BodyText"/>
      </w:pPr>
      <w:r>
        <w:t xml:space="preserve">    LAST_UPDATE_DATE DATE,</w:t>
      </w:r>
    </w:p>
    <w:p w14:paraId="04C3E4F2" w14:textId="77777777" w:rsidR="00BF7F32" w:rsidRDefault="00BF7F32" w:rsidP="00BF7F32">
      <w:pPr>
        <w:pStyle w:val="BodyText"/>
      </w:pPr>
      <w:r>
        <w:t xml:space="preserve">    LAST_UPDATE_LOGIN BIGINT</w:t>
      </w:r>
    </w:p>
    <w:p w14:paraId="6A32D1AE" w14:textId="77777777" w:rsidR="00BF7F32" w:rsidRDefault="00BF7F32" w:rsidP="00BF7F32">
      <w:pPr>
        <w:pStyle w:val="BodyText"/>
      </w:pPr>
      <w:r>
        <w:t>);</w:t>
      </w:r>
    </w:p>
    <w:p w14:paraId="3AA30223" w14:textId="77777777" w:rsidR="00BF7F32" w:rsidRDefault="00BF7F32" w:rsidP="00BF7F32">
      <w:pPr>
        <w:pStyle w:val="BodyText"/>
      </w:pPr>
    </w:p>
    <w:p w14:paraId="1A95D135" w14:textId="77777777" w:rsidR="00BF7F32" w:rsidRDefault="00BF7F32" w:rsidP="00BF7F32">
      <w:pPr>
        <w:pStyle w:val="BodyText"/>
      </w:pPr>
      <w:r>
        <w:t>INSERT INTO CUSTOMER (CUSTOMER_ID, CUSTOMER_NUMBER, CUSTOMER_NAME, TELEPHONE, START_DATE_ACTIVE, END_DATE_ACTIVE, CREATED_BY, CREATION_DATE, LAST_UPDATED_BY, LAST_UPDATE_DATE, LAST_UPDATE_LOGIN)</w:t>
      </w:r>
    </w:p>
    <w:p w14:paraId="0087A597" w14:textId="77777777" w:rsidR="00BF7F32" w:rsidRDefault="00BF7F32" w:rsidP="00BF7F32">
      <w:pPr>
        <w:pStyle w:val="BodyText"/>
      </w:pPr>
      <w:r>
        <w:t>VALUES</w:t>
      </w:r>
    </w:p>
    <w:p w14:paraId="6EE84255" w14:textId="77777777" w:rsidR="00BF7F32" w:rsidRDefault="00BF7F32" w:rsidP="00BF7F32">
      <w:pPr>
        <w:pStyle w:val="BodyText"/>
      </w:pPr>
      <w:r>
        <w:t>(10001, '1101', '????????????', '020-28889382', '2013-10-01', NULL, '1', '2011-01-01', '1', '2011-01-01', '-1'),</w:t>
      </w:r>
    </w:p>
    <w:p w14:paraId="5F45A4B9" w14:textId="77777777" w:rsidR="00BF7F32" w:rsidRDefault="00BF7F32" w:rsidP="00BF7F32">
      <w:pPr>
        <w:pStyle w:val="BodyText"/>
      </w:pPr>
      <w:r>
        <w:t>(10002, '1102', 'Imaging Innovations, Inc.', '020-28889383', '2013-10-02', NULL, '1', '2011-01-01', '1', '2011-01-01', '-1'),</w:t>
      </w:r>
    </w:p>
    <w:p w14:paraId="0DCD3D87" w14:textId="77777777" w:rsidR="00BF7F32" w:rsidRDefault="00BF7F32" w:rsidP="00BF7F32">
      <w:pPr>
        <w:pStyle w:val="BodyText"/>
      </w:pPr>
      <w:r>
        <w:t>(10003, '1103', 'Federal Aviation Administration', '020-28889384', '2013-10-03', '2015-01-01', '1', '2011-01-01', '1', '2011-01-01', '-1'),</w:t>
      </w:r>
    </w:p>
    <w:p w14:paraId="15BE223D" w14:textId="77777777" w:rsidR="00BF7F32" w:rsidRDefault="00BF7F32" w:rsidP="00BF7F32">
      <w:pPr>
        <w:pStyle w:val="BodyText"/>
      </w:pPr>
      <w:r>
        <w:t>(10004, '1104', 'International Pottery', '020-28889385', '2013-10-04', NULL, '1', '2011-01-01', '1', '2011-01-01', '-1'),</w:t>
      </w:r>
    </w:p>
    <w:p w14:paraId="3A34287F" w14:textId="77777777" w:rsidR="00BF7F32" w:rsidRDefault="00BF7F32" w:rsidP="00BF7F32">
      <w:pPr>
        <w:pStyle w:val="BodyText"/>
      </w:pPr>
      <w:r>
        <w:t>(10005, '1105', 'Computer Service and Consulting', '020-28889386', '2013-10-05', NULL, '1', '2011-01-01', '1', '2011-01-01', '-1'),</w:t>
      </w:r>
    </w:p>
    <w:p w14:paraId="7E025BA9" w14:textId="77777777" w:rsidR="00BF7F32" w:rsidRDefault="00BF7F32" w:rsidP="00BF7F32">
      <w:pPr>
        <w:pStyle w:val="BodyText"/>
      </w:pPr>
      <w:r>
        <w:t>(10006, '1106', 'A. C. Networks', '020-28889387', '2013-10-06', NULL, '1', '2011-01-01', '1', '2011-01-01', '-1'),</w:t>
      </w:r>
    </w:p>
    <w:p w14:paraId="3B836632" w14:textId="77777777" w:rsidR="00BF7F32" w:rsidRDefault="00BF7F32" w:rsidP="00BF7F32">
      <w:pPr>
        <w:pStyle w:val="BodyText"/>
      </w:pPr>
      <w:r>
        <w:t>(10007, '1107', 'United Parcel Service', '020-28889388', '2013-10-07', '2015-01-10', '1', '2011-01-01', '1', '2011-01-01', '-1'</w:t>
      </w:r>
      <w:proofErr w:type="gramStart"/>
      <w:r>
        <w:t>);</w:t>
      </w:r>
      <w:proofErr w:type="gramEnd"/>
    </w:p>
    <w:p w14:paraId="3AF4531F" w14:textId="77777777" w:rsidR="00BF7F32" w:rsidRDefault="00BF7F32" w:rsidP="00BF7F32">
      <w:pPr>
        <w:pStyle w:val="BodyText"/>
      </w:pPr>
    </w:p>
    <w:p w14:paraId="4A25A6A0" w14:textId="77777777" w:rsidR="00BF7F32" w:rsidRDefault="00BF7F32" w:rsidP="00BF7F32">
      <w:pPr>
        <w:pStyle w:val="BodyText"/>
      </w:pPr>
      <w:r>
        <w:t xml:space="preserve">select * from </w:t>
      </w:r>
      <w:proofErr w:type="gramStart"/>
      <w:r>
        <w:t>customer;</w:t>
      </w:r>
      <w:proofErr w:type="gramEnd"/>
    </w:p>
    <w:p w14:paraId="21762437" w14:textId="77777777" w:rsidR="00BF7F32" w:rsidRDefault="00BF7F32" w:rsidP="00BF7F32">
      <w:pPr>
        <w:pStyle w:val="BodyText"/>
      </w:pPr>
      <w:r>
        <w:t xml:space="preserve">drop table </w:t>
      </w:r>
      <w:proofErr w:type="gramStart"/>
      <w:r>
        <w:t>CUSTOMER;</w:t>
      </w:r>
      <w:proofErr w:type="gramEnd"/>
    </w:p>
    <w:p w14:paraId="4C580E86" w14:textId="77777777" w:rsidR="00BF7F32" w:rsidRDefault="00BF7F32" w:rsidP="00BF7F32">
      <w:pPr>
        <w:pStyle w:val="BodyText"/>
      </w:pPr>
    </w:p>
    <w:p w14:paraId="6931FB86" w14:textId="77777777" w:rsidR="00BF7F32" w:rsidRDefault="00BF7F32" w:rsidP="00BF7F32">
      <w:pPr>
        <w:pStyle w:val="BodyText"/>
      </w:pPr>
      <w:r>
        <w:t>-- Item table</w:t>
      </w:r>
    </w:p>
    <w:p w14:paraId="3D8B4382" w14:textId="77777777" w:rsidR="00BF7F32" w:rsidRDefault="00BF7F32" w:rsidP="00BF7F32">
      <w:pPr>
        <w:pStyle w:val="BodyText"/>
      </w:pPr>
      <w:r>
        <w:t>CREATE TABLE ITEM (</w:t>
      </w:r>
    </w:p>
    <w:p w14:paraId="22A9A76C" w14:textId="77777777" w:rsidR="00BF7F32" w:rsidRDefault="00BF7F32" w:rsidP="00BF7F32">
      <w:pPr>
        <w:pStyle w:val="BodyText"/>
      </w:pPr>
      <w:r>
        <w:tab/>
        <w:t>ITEM_ID BIGINT PRIMARY KEY,</w:t>
      </w:r>
    </w:p>
    <w:p w14:paraId="6188A1DD" w14:textId="77777777" w:rsidR="00BF7F32" w:rsidRDefault="00BF7F32" w:rsidP="00BF7F32">
      <w:pPr>
        <w:pStyle w:val="BodyText"/>
      </w:pPr>
      <w:r>
        <w:lastRenderedPageBreak/>
        <w:t xml:space="preserve">    ITEM_NUMBER </w:t>
      </w:r>
      <w:proofErr w:type="gramStart"/>
      <w:r>
        <w:t>VARCHAR(</w:t>
      </w:r>
      <w:proofErr w:type="gramEnd"/>
      <w:r>
        <w:t>30),</w:t>
      </w:r>
    </w:p>
    <w:p w14:paraId="51B68E00" w14:textId="77777777" w:rsidR="00BF7F32" w:rsidRDefault="00BF7F32" w:rsidP="00BF7F32">
      <w:pPr>
        <w:pStyle w:val="BodyText"/>
      </w:pPr>
      <w:r>
        <w:t xml:space="preserve">    ITEM_NAME </w:t>
      </w:r>
      <w:proofErr w:type="gramStart"/>
      <w:r>
        <w:t>VARCHAR(</w:t>
      </w:r>
      <w:proofErr w:type="gramEnd"/>
      <w:r>
        <w:t>100),</w:t>
      </w:r>
    </w:p>
    <w:p w14:paraId="6372735C" w14:textId="77777777" w:rsidR="00BF7F32" w:rsidRDefault="00BF7F32" w:rsidP="00BF7F32">
      <w:pPr>
        <w:pStyle w:val="BodyText"/>
      </w:pPr>
      <w:r>
        <w:t xml:space="preserve">    UOM_CODE </w:t>
      </w:r>
      <w:proofErr w:type="gramStart"/>
      <w:r>
        <w:t>VARCHAR(</w:t>
      </w:r>
      <w:proofErr w:type="gramEnd"/>
      <w:r>
        <w:t>25),</w:t>
      </w:r>
    </w:p>
    <w:p w14:paraId="38C076B3" w14:textId="77777777" w:rsidR="00BF7F32" w:rsidRDefault="00BF7F32" w:rsidP="00BF7F32">
      <w:pPr>
        <w:pStyle w:val="BodyText"/>
      </w:pPr>
      <w:r>
        <w:t xml:space="preserve">    START_DATE_ACTIVE DATE,</w:t>
      </w:r>
    </w:p>
    <w:p w14:paraId="4A96888B" w14:textId="77777777" w:rsidR="00BF7F32" w:rsidRDefault="00BF7F32" w:rsidP="00BF7F32">
      <w:pPr>
        <w:pStyle w:val="BodyText"/>
      </w:pPr>
      <w:r>
        <w:t xml:space="preserve">    END_DATE_ACTIVE DATE,</w:t>
      </w:r>
    </w:p>
    <w:p w14:paraId="0C011C55" w14:textId="77777777" w:rsidR="00BF7F32" w:rsidRDefault="00BF7F32" w:rsidP="00BF7F32">
      <w:pPr>
        <w:pStyle w:val="BodyText"/>
      </w:pPr>
      <w:r>
        <w:t xml:space="preserve">    CREATED_BY BIGINT,</w:t>
      </w:r>
    </w:p>
    <w:p w14:paraId="21A8A892" w14:textId="77777777" w:rsidR="00BF7F32" w:rsidRDefault="00BF7F32" w:rsidP="00BF7F32">
      <w:pPr>
        <w:pStyle w:val="BodyText"/>
      </w:pPr>
      <w:r>
        <w:t xml:space="preserve">    CREATION_DATE DATE,</w:t>
      </w:r>
    </w:p>
    <w:p w14:paraId="5E57ABA6" w14:textId="77777777" w:rsidR="00BF7F32" w:rsidRDefault="00BF7F32" w:rsidP="00BF7F32">
      <w:pPr>
        <w:pStyle w:val="BodyText"/>
      </w:pPr>
      <w:r>
        <w:t xml:space="preserve">    LAST_UPDATED_BY BIGINT,</w:t>
      </w:r>
    </w:p>
    <w:p w14:paraId="6460EB80" w14:textId="77777777" w:rsidR="00BF7F32" w:rsidRDefault="00BF7F32" w:rsidP="00BF7F32">
      <w:pPr>
        <w:pStyle w:val="BodyText"/>
      </w:pPr>
      <w:r>
        <w:t xml:space="preserve">    LAST_UPDATE_DATE DATE,</w:t>
      </w:r>
    </w:p>
    <w:p w14:paraId="7537726D" w14:textId="77777777" w:rsidR="00BF7F32" w:rsidRDefault="00BF7F32" w:rsidP="00BF7F32">
      <w:pPr>
        <w:pStyle w:val="BodyText"/>
      </w:pPr>
      <w:r>
        <w:t xml:space="preserve">    LAST_UPDATE_LOGIN BIGINT</w:t>
      </w:r>
    </w:p>
    <w:p w14:paraId="6B2DB323" w14:textId="77777777" w:rsidR="00BF7F32" w:rsidRDefault="00BF7F32" w:rsidP="00BF7F32">
      <w:pPr>
        <w:pStyle w:val="BodyText"/>
      </w:pPr>
      <w:r>
        <w:t>);</w:t>
      </w:r>
    </w:p>
    <w:p w14:paraId="533E2326" w14:textId="77777777" w:rsidR="00BF7F32" w:rsidRDefault="00BF7F32" w:rsidP="00BF7F32">
      <w:pPr>
        <w:pStyle w:val="BodyText"/>
      </w:pPr>
    </w:p>
    <w:p w14:paraId="11D75621" w14:textId="77777777" w:rsidR="00BF7F32" w:rsidRDefault="00BF7F32" w:rsidP="00BF7F32">
      <w:pPr>
        <w:pStyle w:val="BodyText"/>
      </w:pPr>
      <w:r>
        <w:t>INSERT INTO ITEM (ITEM_ID, ITEM_NUMBER, ITEM_NAME, UOM_CODE, START_DATE_ACTIVE, END_DATE_ACTIVE, CREATED_BY, CREATION_DATE, LAST_UPDATED_BY, LAST_UPDATE_DATE, LAST_UPDATE_LOGIN)</w:t>
      </w:r>
    </w:p>
    <w:p w14:paraId="0D0FE3FE" w14:textId="77777777" w:rsidR="00BF7F32" w:rsidRDefault="00BF7F32" w:rsidP="00BF7F32">
      <w:pPr>
        <w:pStyle w:val="BodyText"/>
      </w:pPr>
      <w:r>
        <w:t>VALUES</w:t>
      </w:r>
    </w:p>
    <w:p w14:paraId="35AA3CFF" w14:textId="77777777" w:rsidR="00BF7F32" w:rsidRDefault="00BF7F32" w:rsidP="00BF7F32">
      <w:pPr>
        <w:pStyle w:val="BodyText"/>
        <w:rPr>
          <w:rFonts w:hint="eastAsia"/>
        </w:rPr>
      </w:pPr>
      <w:r>
        <w:rPr>
          <w:rFonts w:hint="eastAsia"/>
        </w:rPr>
        <w:t>(10001, 'CM45470', '</w:t>
      </w:r>
      <w:r>
        <w:rPr>
          <w:rFonts w:hint="eastAsia"/>
        </w:rPr>
        <w:t>矿泉水</w:t>
      </w:r>
      <w:r>
        <w:rPr>
          <w:rFonts w:hint="eastAsia"/>
        </w:rPr>
        <w:t>', '</w:t>
      </w:r>
      <w:r>
        <w:rPr>
          <w:rFonts w:hint="eastAsia"/>
        </w:rPr>
        <w:t>瓶</w:t>
      </w:r>
      <w:r>
        <w:rPr>
          <w:rFonts w:hint="eastAsia"/>
        </w:rPr>
        <w:t>', '2013-10-01', NULL, '1', '2013-10-01', '1', '2013-10-01', '-1'),</w:t>
      </w:r>
    </w:p>
    <w:p w14:paraId="5EF2E58A" w14:textId="77777777" w:rsidR="00BF7F32" w:rsidRDefault="00BF7F32" w:rsidP="00BF7F32">
      <w:pPr>
        <w:pStyle w:val="BodyText"/>
        <w:rPr>
          <w:rFonts w:hint="eastAsia"/>
        </w:rPr>
      </w:pPr>
      <w:r>
        <w:rPr>
          <w:rFonts w:hint="eastAsia"/>
        </w:rPr>
        <w:t>(10002, 'CM45471', '</w:t>
      </w:r>
      <w:r>
        <w:rPr>
          <w:rFonts w:hint="eastAsia"/>
        </w:rPr>
        <w:t>桌子</w:t>
      </w:r>
      <w:r>
        <w:rPr>
          <w:rFonts w:hint="eastAsia"/>
        </w:rPr>
        <w:t>', '</w:t>
      </w:r>
      <w:r>
        <w:rPr>
          <w:rFonts w:hint="eastAsia"/>
        </w:rPr>
        <w:t>张</w:t>
      </w:r>
      <w:r>
        <w:rPr>
          <w:rFonts w:hint="eastAsia"/>
        </w:rPr>
        <w:t>', '2013-10-02', NULL, '1', '2013-10-01', '1', '2013-10-01', '-1'),</w:t>
      </w:r>
    </w:p>
    <w:p w14:paraId="275CD658" w14:textId="77777777" w:rsidR="00BF7F32" w:rsidRDefault="00BF7F32" w:rsidP="00BF7F32">
      <w:pPr>
        <w:pStyle w:val="BodyText"/>
        <w:rPr>
          <w:rFonts w:hint="eastAsia"/>
        </w:rPr>
      </w:pPr>
      <w:r>
        <w:rPr>
          <w:rFonts w:hint="eastAsia"/>
        </w:rPr>
        <w:t>(10003, 'MC31324', '</w:t>
      </w:r>
      <w:r>
        <w:rPr>
          <w:rFonts w:hint="eastAsia"/>
        </w:rPr>
        <w:t>圆珠笔</w:t>
      </w:r>
      <w:r>
        <w:rPr>
          <w:rFonts w:hint="eastAsia"/>
        </w:rPr>
        <w:t>', '</w:t>
      </w:r>
      <w:r>
        <w:rPr>
          <w:rFonts w:hint="eastAsia"/>
        </w:rPr>
        <w:t>支</w:t>
      </w:r>
      <w:r>
        <w:rPr>
          <w:rFonts w:hint="eastAsia"/>
        </w:rPr>
        <w:t>', '2013-10-03', '2015-01-01', '1', '2013-10-01', '1', '2013-10-01', '-1'),</w:t>
      </w:r>
    </w:p>
    <w:p w14:paraId="2F97C76F" w14:textId="77777777" w:rsidR="00BF7F32" w:rsidRDefault="00BF7F32" w:rsidP="00BF7F32">
      <w:pPr>
        <w:pStyle w:val="BodyText"/>
        <w:rPr>
          <w:rFonts w:hint="eastAsia"/>
        </w:rPr>
      </w:pPr>
      <w:r>
        <w:rPr>
          <w:rFonts w:hint="eastAsia"/>
        </w:rPr>
        <w:t>(10004, 'MC31325', '</w:t>
      </w:r>
      <w:r>
        <w:rPr>
          <w:rFonts w:hint="eastAsia"/>
        </w:rPr>
        <w:t>电脑</w:t>
      </w:r>
      <w:r>
        <w:rPr>
          <w:rFonts w:hint="eastAsia"/>
        </w:rPr>
        <w:t>', '</w:t>
      </w:r>
      <w:r>
        <w:rPr>
          <w:rFonts w:hint="eastAsia"/>
        </w:rPr>
        <w:t>台</w:t>
      </w:r>
      <w:r>
        <w:rPr>
          <w:rFonts w:hint="eastAsia"/>
        </w:rPr>
        <w:t>', '2013-10-04', NULL, '1', '2013-10-01', '1', '2013-10-01', '-1'),</w:t>
      </w:r>
    </w:p>
    <w:p w14:paraId="6CCAC284" w14:textId="77777777" w:rsidR="00BF7F32" w:rsidRDefault="00BF7F32" w:rsidP="00BF7F32">
      <w:pPr>
        <w:pStyle w:val="BodyText"/>
        <w:rPr>
          <w:rFonts w:hint="eastAsia"/>
        </w:rPr>
      </w:pPr>
      <w:r>
        <w:rPr>
          <w:rFonts w:hint="eastAsia"/>
        </w:rPr>
        <w:t>(10005, 'MC31326', '</w:t>
      </w:r>
      <w:r>
        <w:rPr>
          <w:rFonts w:hint="eastAsia"/>
        </w:rPr>
        <w:t>硬盘</w:t>
      </w:r>
      <w:r>
        <w:rPr>
          <w:rFonts w:hint="eastAsia"/>
        </w:rPr>
        <w:t>', '</w:t>
      </w:r>
      <w:r>
        <w:rPr>
          <w:rFonts w:hint="eastAsia"/>
        </w:rPr>
        <w:t>个</w:t>
      </w:r>
      <w:r>
        <w:rPr>
          <w:rFonts w:hint="eastAsia"/>
        </w:rPr>
        <w:t>', '2013-10-05', NULL, '1', '2013-10-01', '1', '2013-10-01', '-1'),</w:t>
      </w:r>
    </w:p>
    <w:p w14:paraId="39952FF3" w14:textId="77777777" w:rsidR="00BF7F32" w:rsidRDefault="00BF7F32" w:rsidP="00BF7F32">
      <w:pPr>
        <w:pStyle w:val="BodyText"/>
        <w:rPr>
          <w:rFonts w:hint="eastAsia"/>
        </w:rPr>
      </w:pPr>
      <w:r>
        <w:rPr>
          <w:rFonts w:hint="eastAsia"/>
        </w:rPr>
        <w:t>(10006, 'MC31749', '</w:t>
      </w:r>
      <w:r>
        <w:rPr>
          <w:rFonts w:hint="eastAsia"/>
        </w:rPr>
        <w:t>玻璃</w:t>
      </w:r>
      <w:r>
        <w:rPr>
          <w:rFonts w:hint="eastAsia"/>
        </w:rPr>
        <w:t>', '</w:t>
      </w:r>
      <w:r>
        <w:rPr>
          <w:rFonts w:hint="eastAsia"/>
        </w:rPr>
        <w:t>公斤</w:t>
      </w:r>
      <w:r>
        <w:rPr>
          <w:rFonts w:hint="eastAsia"/>
        </w:rPr>
        <w:t>', '2013-10-06', NULL, '1', '2013-10-01', '1', '2013-10-01', '-1'),</w:t>
      </w:r>
    </w:p>
    <w:p w14:paraId="2B5D49A2" w14:textId="77777777" w:rsidR="00BF7F32" w:rsidRDefault="00BF7F32" w:rsidP="00BF7F32">
      <w:pPr>
        <w:pStyle w:val="BodyText"/>
        <w:rPr>
          <w:rFonts w:hint="eastAsia"/>
        </w:rPr>
      </w:pPr>
      <w:r>
        <w:rPr>
          <w:rFonts w:hint="eastAsia"/>
        </w:rPr>
        <w:t>(10007, 'MC31750', '</w:t>
      </w:r>
      <w:r>
        <w:rPr>
          <w:rFonts w:hint="eastAsia"/>
        </w:rPr>
        <w:t>投影仪</w:t>
      </w:r>
      <w:r>
        <w:rPr>
          <w:rFonts w:hint="eastAsia"/>
        </w:rPr>
        <w:t>', '</w:t>
      </w:r>
      <w:r>
        <w:rPr>
          <w:rFonts w:hint="eastAsia"/>
        </w:rPr>
        <w:t>台</w:t>
      </w:r>
      <w:r>
        <w:rPr>
          <w:rFonts w:hint="eastAsia"/>
        </w:rPr>
        <w:t>', '2013-10-07', '2015-10-01', '1', '2013-10-01', '1', '2013-10-01', '-1'),</w:t>
      </w:r>
    </w:p>
    <w:p w14:paraId="34DE82DA" w14:textId="77777777" w:rsidR="00BF7F32" w:rsidRDefault="00BF7F32" w:rsidP="00BF7F32">
      <w:pPr>
        <w:pStyle w:val="BodyText"/>
        <w:rPr>
          <w:rFonts w:hint="eastAsia"/>
        </w:rPr>
      </w:pPr>
      <w:r>
        <w:rPr>
          <w:rFonts w:hint="eastAsia"/>
        </w:rPr>
        <w:t>(10008, 'SB86662', '</w:t>
      </w:r>
      <w:r>
        <w:rPr>
          <w:rFonts w:hint="eastAsia"/>
        </w:rPr>
        <w:t>办公用品</w:t>
      </w:r>
      <w:r>
        <w:rPr>
          <w:rFonts w:hint="eastAsia"/>
        </w:rPr>
        <w:t>', '</w:t>
      </w:r>
      <w:r>
        <w:rPr>
          <w:rFonts w:hint="eastAsia"/>
        </w:rPr>
        <w:t>个</w:t>
      </w:r>
      <w:r>
        <w:rPr>
          <w:rFonts w:hint="eastAsia"/>
        </w:rPr>
        <w:t>', '2013-10-08', NULL, '1', '2013-10-01', '1', '2013-10-01', '-1'</w:t>
      </w:r>
      <w:proofErr w:type="gramStart"/>
      <w:r>
        <w:rPr>
          <w:rFonts w:hint="eastAsia"/>
        </w:rPr>
        <w:t>);</w:t>
      </w:r>
      <w:proofErr w:type="gramEnd"/>
    </w:p>
    <w:p w14:paraId="574EA51C" w14:textId="77777777" w:rsidR="00BF7F32" w:rsidRDefault="00BF7F32" w:rsidP="00BF7F32">
      <w:pPr>
        <w:pStyle w:val="BodyText"/>
      </w:pPr>
    </w:p>
    <w:p w14:paraId="7F20FAAF" w14:textId="77777777" w:rsidR="00BF7F32" w:rsidRDefault="00BF7F32" w:rsidP="00BF7F32">
      <w:pPr>
        <w:pStyle w:val="BodyText"/>
      </w:pPr>
      <w:r>
        <w:t xml:space="preserve">select * from </w:t>
      </w:r>
      <w:proofErr w:type="gramStart"/>
      <w:r>
        <w:t>item;</w:t>
      </w:r>
      <w:proofErr w:type="gramEnd"/>
    </w:p>
    <w:p w14:paraId="2F3E11C6" w14:textId="77777777" w:rsidR="00BF7F32" w:rsidRDefault="00BF7F32" w:rsidP="00BF7F32">
      <w:pPr>
        <w:pStyle w:val="BodyText"/>
      </w:pPr>
      <w:r>
        <w:t xml:space="preserve">drop table </w:t>
      </w:r>
      <w:proofErr w:type="gramStart"/>
      <w:r>
        <w:t>ITEM;</w:t>
      </w:r>
      <w:proofErr w:type="gramEnd"/>
    </w:p>
    <w:p w14:paraId="7B3C98B1" w14:textId="77777777" w:rsidR="00BF7F32" w:rsidRDefault="00BF7F32" w:rsidP="00BF7F32">
      <w:pPr>
        <w:pStyle w:val="BodyText"/>
      </w:pPr>
    </w:p>
    <w:p w14:paraId="5EBAAE3E" w14:textId="77777777" w:rsidR="00BF7F32" w:rsidRDefault="00BF7F32" w:rsidP="00BF7F32">
      <w:pPr>
        <w:pStyle w:val="BodyText"/>
      </w:pPr>
      <w:r>
        <w:t>-- Order header table</w:t>
      </w:r>
    </w:p>
    <w:p w14:paraId="3ABB68C0" w14:textId="77777777" w:rsidR="00BF7F32" w:rsidRDefault="00BF7F32" w:rsidP="00BF7F32">
      <w:pPr>
        <w:pStyle w:val="BodyText"/>
      </w:pPr>
      <w:r>
        <w:t>CREATE TABLE ORDER_HEADER (</w:t>
      </w:r>
    </w:p>
    <w:p w14:paraId="42AE5AA0" w14:textId="77777777" w:rsidR="00BF7F32" w:rsidRDefault="00BF7F32" w:rsidP="00BF7F32">
      <w:pPr>
        <w:pStyle w:val="BodyText"/>
      </w:pPr>
      <w:r>
        <w:t xml:space="preserve">    HEADER_ID BIGINT PRIMARY KEY,</w:t>
      </w:r>
    </w:p>
    <w:p w14:paraId="35D793E7" w14:textId="77777777" w:rsidR="00BF7F32" w:rsidRDefault="00BF7F32" w:rsidP="00BF7F32">
      <w:pPr>
        <w:pStyle w:val="BodyText"/>
      </w:pPr>
      <w:r>
        <w:t xml:space="preserve">    ORG_ID BIGINT,</w:t>
      </w:r>
    </w:p>
    <w:p w14:paraId="2A51CE59" w14:textId="77777777" w:rsidR="00BF7F32" w:rsidRDefault="00BF7F32" w:rsidP="00BF7F32">
      <w:pPr>
        <w:pStyle w:val="BodyText"/>
      </w:pPr>
      <w:r>
        <w:t xml:space="preserve">    ORDER_NUMBER </w:t>
      </w:r>
      <w:proofErr w:type="gramStart"/>
      <w:r>
        <w:t>VARCHAR(</w:t>
      </w:r>
      <w:proofErr w:type="gramEnd"/>
      <w:r>
        <w:t>30),</w:t>
      </w:r>
    </w:p>
    <w:p w14:paraId="1F660679" w14:textId="77777777" w:rsidR="00BF7F32" w:rsidRDefault="00BF7F32" w:rsidP="00BF7F32">
      <w:pPr>
        <w:pStyle w:val="BodyText"/>
      </w:pPr>
      <w:r>
        <w:t xml:space="preserve">    CUSTOMER_ID BIGINT,</w:t>
      </w:r>
    </w:p>
    <w:p w14:paraId="28131724" w14:textId="77777777" w:rsidR="00BF7F32" w:rsidRDefault="00BF7F32" w:rsidP="00BF7F32">
      <w:pPr>
        <w:pStyle w:val="BodyText"/>
      </w:pPr>
      <w:r>
        <w:t xml:space="preserve">    ORDER_DATE DATE,</w:t>
      </w:r>
    </w:p>
    <w:p w14:paraId="7F6B88FB" w14:textId="77777777" w:rsidR="00BF7F32" w:rsidRDefault="00BF7F32" w:rsidP="00BF7F32">
      <w:pPr>
        <w:pStyle w:val="BodyText"/>
      </w:pPr>
      <w:r>
        <w:lastRenderedPageBreak/>
        <w:t xml:space="preserve">    ORDER_STATUS </w:t>
      </w:r>
      <w:proofErr w:type="gramStart"/>
      <w:r>
        <w:t>VARCHAR(</w:t>
      </w:r>
      <w:proofErr w:type="gramEnd"/>
      <w:r>
        <w:t>20),</w:t>
      </w:r>
    </w:p>
    <w:p w14:paraId="5B72FB45" w14:textId="77777777" w:rsidR="00BF7F32" w:rsidRDefault="00BF7F32" w:rsidP="00BF7F32">
      <w:pPr>
        <w:pStyle w:val="BodyText"/>
      </w:pPr>
      <w:r>
        <w:t xml:space="preserve">    DESCRIPTION </w:t>
      </w:r>
      <w:proofErr w:type="gramStart"/>
      <w:r>
        <w:t>VARCHAR(</w:t>
      </w:r>
      <w:proofErr w:type="gramEnd"/>
      <w:r>
        <w:t>255),</w:t>
      </w:r>
    </w:p>
    <w:p w14:paraId="651E6A18" w14:textId="77777777" w:rsidR="00BF7F32" w:rsidRDefault="00BF7F32" w:rsidP="00BF7F32">
      <w:pPr>
        <w:pStyle w:val="BodyText"/>
      </w:pPr>
      <w:r>
        <w:t xml:space="preserve">    CREATED_BY BIGINT,</w:t>
      </w:r>
    </w:p>
    <w:p w14:paraId="5AD9075D" w14:textId="77777777" w:rsidR="00BF7F32" w:rsidRDefault="00BF7F32" w:rsidP="00BF7F32">
      <w:pPr>
        <w:pStyle w:val="BodyText"/>
      </w:pPr>
      <w:r>
        <w:t xml:space="preserve">    CREATION_DATE DATE,</w:t>
      </w:r>
    </w:p>
    <w:p w14:paraId="52FC6329" w14:textId="77777777" w:rsidR="00BF7F32" w:rsidRDefault="00BF7F32" w:rsidP="00BF7F32">
      <w:pPr>
        <w:pStyle w:val="BodyText"/>
      </w:pPr>
      <w:r>
        <w:t xml:space="preserve">    LAST_UPDATED_BY BIGINT,</w:t>
      </w:r>
    </w:p>
    <w:p w14:paraId="3774F6B5" w14:textId="77777777" w:rsidR="00BF7F32" w:rsidRDefault="00BF7F32" w:rsidP="00BF7F32">
      <w:pPr>
        <w:pStyle w:val="BodyText"/>
      </w:pPr>
      <w:r>
        <w:t xml:space="preserve">    LAST_UPDATE_DATE DATE,</w:t>
      </w:r>
    </w:p>
    <w:p w14:paraId="1D295D4A" w14:textId="77777777" w:rsidR="00BF7F32" w:rsidRDefault="00BF7F32" w:rsidP="00BF7F32">
      <w:pPr>
        <w:pStyle w:val="BodyText"/>
      </w:pPr>
      <w:r>
        <w:t xml:space="preserve">    LAST_UPDATE_LOGIN BIGINT,</w:t>
      </w:r>
    </w:p>
    <w:p w14:paraId="56ECAA10" w14:textId="77777777" w:rsidR="00BF7F32" w:rsidRDefault="00BF7F32" w:rsidP="00BF7F32">
      <w:pPr>
        <w:pStyle w:val="BodyText"/>
      </w:pPr>
      <w:r>
        <w:t xml:space="preserve">    ATTRIBUTE_CATEGORY </w:t>
      </w:r>
      <w:proofErr w:type="gramStart"/>
      <w:r>
        <w:t>VARCHAR(</w:t>
      </w:r>
      <w:proofErr w:type="gramEnd"/>
      <w:r>
        <w:t>30),</w:t>
      </w:r>
    </w:p>
    <w:p w14:paraId="5044FAE8" w14:textId="77777777" w:rsidR="00BF7F32" w:rsidRDefault="00BF7F32" w:rsidP="00BF7F32">
      <w:pPr>
        <w:pStyle w:val="BodyText"/>
      </w:pPr>
      <w:r>
        <w:t xml:space="preserve">    ATTRIBUTE1 </w:t>
      </w:r>
      <w:proofErr w:type="gramStart"/>
      <w:r>
        <w:t>VARCHAR(</w:t>
      </w:r>
      <w:proofErr w:type="gramEnd"/>
      <w:r>
        <w:t>255),</w:t>
      </w:r>
    </w:p>
    <w:p w14:paraId="015A80FC" w14:textId="77777777" w:rsidR="00BF7F32" w:rsidRDefault="00BF7F32" w:rsidP="00BF7F32">
      <w:pPr>
        <w:pStyle w:val="BodyText"/>
      </w:pPr>
      <w:r>
        <w:t xml:space="preserve">    ATTRIBUTE2 </w:t>
      </w:r>
      <w:proofErr w:type="gramStart"/>
      <w:r>
        <w:t>VARCHAR(</w:t>
      </w:r>
      <w:proofErr w:type="gramEnd"/>
      <w:r>
        <w:t>255),</w:t>
      </w:r>
    </w:p>
    <w:p w14:paraId="0812E9D7" w14:textId="77777777" w:rsidR="00BF7F32" w:rsidRDefault="00BF7F32" w:rsidP="00BF7F32">
      <w:pPr>
        <w:pStyle w:val="BodyText"/>
      </w:pPr>
      <w:r>
        <w:t xml:space="preserve">    ATTRIBUTE3 </w:t>
      </w:r>
      <w:proofErr w:type="gramStart"/>
      <w:r>
        <w:t>VARCHAR(</w:t>
      </w:r>
      <w:proofErr w:type="gramEnd"/>
      <w:r>
        <w:t>255),</w:t>
      </w:r>
    </w:p>
    <w:p w14:paraId="58A1899D" w14:textId="77777777" w:rsidR="00BF7F32" w:rsidRDefault="00BF7F32" w:rsidP="00BF7F32">
      <w:pPr>
        <w:pStyle w:val="BodyText"/>
      </w:pPr>
      <w:r>
        <w:t xml:space="preserve">    ATTRIBUTE4 </w:t>
      </w:r>
      <w:proofErr w:type="gramStart"/>
      <w:r>
        <w:t>VARCHAR(</w:t>
      </w:r>
      <w:proofErr w:type="gramEnd"/>
      <w:r>
        <w:t>255),</w:t>
      </w:r>
    </w:p>
    <w:p w14:paraId="48292D54" w14:textId="77777777" w:rsidR="00BF7F32" w:rsidRDefault="00BF7F32" w:rsidP="00BF7F32">
      <w:pPr>
        <w:pStyle w:val="BodyText"/>
      </w:pPr>
      <w:r>
        <w:t xml:space="preserve">    ATTRIBUTE5 </w:t>
      </w:r>
      <w:proofErr w:type="gramStart"/>
      <w:r>
        <w:t>VARCHAR(</w:t>
      </w:r>
      <w:proofErr w:type="gramEnd"/>
      <w:r>
        <w:t>255),</w:t>
      </w:r>
    </w:p>
    <w:p w14:paraId="6EBCD737" w14:textId="77777777" w:rsidR="00BF7F32" w:rsidRDefault="00BF7F32" w:rsidP="00BF7F32">
      <w:pPr>
        <w:pStyle w:val="BodyText"/>
      </w:pPr>
      <w:r>
        <w:t xml:space="preserve">    ATTRIBUTE6 </w:t>
      </w:r>
      <w:proofErr w:type="gramStart"/>
      <w:r>
        <w:t>VARCHAR(</w:t>
      </w:r>
      <w:proofErr w:type="gramEnd"/>
      <w:r>
        <w:t>255),</w:t>
      </w:r>
    </w:p>
    <w:p w14:paraId="5D9941CE" w14:textId="77777777" w:rsidR="00BF7F32" w:rsidRDefault="00BF7F32" w:rsidP="00BF7F32">
      <w:pPr>
        <w:pStyle w:val="BodyText"/>
      </w:pPr>
      <w:r>
        <w:t xml:space="preserve">    ATTRIBUTE7 </w:t>
      </w:r>
      <w:proofErr w:type="gramStart"/>
      <w:r>
        <w:t>VARCHAR(</w:t>
      </w:r>
      <w:proofErr w:type="gramEnd"/>
      <w:r>
        <w:t>255),</w:t>
      </w:r>
    </w:p>
    <w:p w14:paraId="5B7E5A2B" w14:textId="77777777" w:rsidR="00BF7F32" w:rsidRDefault="00BF7F32" w:rsidP="00BF7F32">
      <w:pPr>
        <w:pStyle w:val="BodyText"/>
      </w:pPr>
      <w:r>
        <w:t xml:space="preserve">    ATTRIBUTE8 </w:t>
      </w:r>
      <w:proofErr w:type="gramStart"/>
      <w:r>
        <w:t>VARCHAR(</w:t>
      </w:r>
      <w:proofErr w:type="gramEnd"/>
      <w:r>
        <w:t>255),</w:t>
      </w:r>
    </w:p>
    <w:p w14:paraId="195617C3" w14:textId="77777777" w:rsidR="00BF7F32" w:rsidRDefault="00BF7F32" w:rsidP="00BF7F32">
      <w:pPr>
        <w:pStyle w:val="BodyText"/>
      </w:pPr>
      <w:r>
        <w:t xml:space="preserve">    ATTRIBUTE9 </w:t>
      </w:r>
      <w:proofErr w:type="gramStart"/>
      <w:r>
        <w:t>VARCHAR(</w:t>
      </w:r>
      <w:proofErr w:type="gramEnd"/>
      <w:r>
        <w:t>255),</w:t>
      </w:r>
    </w:p>
    <w:p w14:paraId="16DA5C26" w14:textId="77777777" w:rsidR="00BF7F32" w:rsidRDefault="00BF7F32" w:rsidP="00BF7F32">
      <w:pPr>
        <w:pStyle w:val="BodyText"/>
      </w:pPr>
      <w:r>
        <w:t xml:space="preserve">    ATTRIBUTE10 </w:t>
      </w:r>
      <w:proofErr w:type="gramStart"/>
      <w:r>
        <w:t>VARCHAR(</w:t>
      </w:r>
      <w:proofErr w:type="gramEnd"/>
      <w:r>
        <w:t>255),</w:t>
      </w:r>
    </w:p>
    <w:p w14:paraId="520DDC25" w14:textId="77777777" w:rsidR="00BF7F32" w:rsidRDefault="00BF7F32" w:rsidP="00BF7F32">
      <w:pPr>
        <w:pStyle w:val="BodyText"/>
      </w:pPr>
      <w:r>
        <w:t xml:space="preserve">    ATTRIBUTE11 </w:t>
      </w:r>
      <w:proofErr w:type="gramStart"/>
      <w:r>
        <w:t>VARCHAR(</w:t>
      </w:r>
      <w:proofErr w:type="gramEnd"/>
      <w:r>
        <w:t>255),</w:t>
      </w:r>
    </w:p>
    <w:p w14:paraId="78C35613" w14:textId="77777777" w:rsidR="00BF7F32" w:rsidRDefault="00BF7F32" w:rsidP="00BF7F32">
      <w:pPr>
        <w:pStyle w:val="BodyText"/>
      </w:pPr>
      <w:r>
        <w:t xml:space="preserve">    ATTRIBUTE12 </w:t>
      </w:r>
      <w:proofErr w:type="gramStart"/>
      <w:r>
        <w:t>VARCHAR(</w:t>
      </w:r>
      <w:proofErr w:type="gramEnd"/>
      <w:r>
        <w:t>255),</w:t>
      </w:r>
    </w:p>
    <w:p w14:paraId="78CA008C" w14:textId="77777777" w:rsidR="00BF7F32" w:rsidRDefault="00BF7F32" w:rsidP="00BF7F32">
      <w:pPr>
        <w:pStyle w:val="BodyText"/>
      </w:pPr>
      <w:r>
        <w:t xml:space="preserve">    ATTRIBUTE13 </w:t>
      </w:r>
      <w:proofErr w:type="gramStart"/>
      <w:r>
        <w:t>VARCHAR(</w:t>
      </w:r>
      <w:proofErr w:type="gramEnd"/>
      <w:r>
        <w:t>255),</w:t>
      </w:r>
    </w:p>
    <w:p w14:paraId="7883FF8E" w14:textId="77777777" w:rsidR="00BF7F32" w:rsidRDefault="00BF7F32" w:rsidP="00BF7F32">
      <w:pPr>
        <w:pStyle w:val="BodyText"/>
      </w:pPr>
      <w:r>
        <w:t xml:space="preserve">    ATTRIBUTE14 </w:t>
      </w:r>
      <w:proofErr w:type="gramStart"/>
      <w:r>
        <w:t>VARCHAR(</w:t>
      </w:r>
      <w:proofErr w:type="gramEnd"/>
      <w:r>
        <w:t>255),</w:t>
      </w:r>
    </w:p>
    <w:p w14:paraId="7AEFDECC" w14:textId="77777777" w:rsidR="00BF7F32" w:rsidRDefault="00BF7F32" w:rsidP="00BF7F32">
      <w:pPr>
        <w:pStyle w:val="BodyText"/>
      </w:pPr>
      <w:r>
        <w:t xml:space="preserve">    ATTRIBUTE15 </w:t>
      </w:r>
      <w:proofErr w:type="gramStart"/>
      <w:r>
        <w:t>VARCHAR(</w:t>
      </w:r>
      <w:proofErr w:type="gramEnd"/>
      <w:r>
        <w:t>255)</w:t>
      </w:r>
    </w:p>
    <w:p w14:paraId="5F432DD2" w14:textId="77777777" w:rsidR="00BF7F32" w:rsidRDefault="00BF7F32" w:rsidP="00BF7F32">
      <w:pPr>
        <w:pStyle w:val="BodyText"/>
      </w:pPr>
      <w:r>
        <w:t>);</w:t>
      </w:r>
    </w:p>
    <w:p w14:paraId="2F41B8EB" w14:textId="77777777" w:rsidR="00BF7F32" w:rsidRDefault="00BF7F32" w:rsidP="00BF7F32">
      <w:pPr>
        <w:pStyle w:val="BodyText"/>
      </w:pPr>
    </w:p>
    <w:p w14:paraId="075FCADE" w14:textId="77777777" w:rsidR="00BF7F32" w:rsidRDefault="00BF7F32" w:rsidP="00BF7F32">
      <w:pPr>
        <w:pStyle w:val="BodyText"/>
      </w:pPr>
      <w:r>
        <w:t>INSERT INTO ORDER_HEADER (HEADER_ID, ORG_ID, ORDER_NUMBER, CUSTOMER_ID, ORDER_DATE, ORDER_STATUS, DESCRIPTION, CREATED_BY, CREATION_DATE, LAST_UPDATED_BY, LAST_UPDATE_DATE, LAST_UPDATE_LOGIN, ATTRIBUTE_CATEGORY, ATTRIBUTE1, ATTRIBUTE2, ATTRIBUTE3, ATTRIBUTE4, ATTRIBUTE5, ATTRIBUTE6, ATTRIBUTE7, ATTRIBUTE8, ATTRIBUTE9, ATTRIBUTE10, ATTRIBUTE11, ATTRIBUTE12, ATTRIBUTE13, ATTRIBUTE14, ATTRIBUTE15)</w:t>
      </w:r>
    </w:p>
    <w:p w14:paraId="00F662AC" w14:textId="77777777" w:rsidR="00BF7F32" w:rsidRDefault="00BF7F32" w:rsidP="00BF7F32">
      <w:pPr>
        <w:pStyle w:val="BodyText"/>
      </w:pPr>
      <w:r>
        <w:t>VALUES</w:t>
      </w:r>
    </w:p>
    <w:p w14:paraId="0734008F" w14:textId="77777777" w:rsidR="00BF7F32" w:rsidRDefault="00BF7F32" w:rsidP="00BF7F32">
      <w:pPr>
        <w:pStyle w:val="BodyText"/>
      </w:pPr>
      <w:r>
        <w:t>(10001, 101, '1000000001', 10001, '2015-01-01', 'CANCELLED', NULL, 206, '2013-10-01', 1, '2013-10-01', -1, NULL, NULL, NULL, NULL, NULL, NULL, NULL, NULL, NULL, NULL, NULL, NULL, NULL, NULL, NULL, NULL),</w:t>
      </w:r>
    </w:p>
    <w:p w14:paraId="71061788" w14:textId="77777777" w:rsidR="00BF7F32" w:rsidRDefault="00BF7F32" w:rsidP="00BF7F32">
      <w:pPr>
        <w:pStyle w:val="BodyText"/>
      </w:pPr>
      <w:r>
        <w:t>(10002, 101, '1000000002', 10002, '2015-02-01', 'NEW', NULL, 206, '2013-10-01', 1, '2013-10-01', -1, NULL, NULL, NULL, NULL, NULL, NULL, NULL, NULL, NULL, NULL, NULL, NULL, NULL, NULL, NULL, NULL),</w:t>
      </w:r>
    </w:p>
    <w:p w14:paraId="11C1C0D8" w14:textId="77777777" w:rsidR="00BF7F32" w:rsidRDefault="00BF7F32" w:rsidP="00BF7F32">
      <w:pPr>
        <w:pStyle w:val="BodyText"/>
      </w:pPr>
      <w:r>
        <w:lastRenderedPageBreak/>
        <w:t>(10003, 101, '1000000003', 10003, '2015-03-01', 'APPROVED', NULL, 206, '2013-10-01', 1, '2013-10-01', -1, NULL, NULL, NULL, NULL, NULL, NULL, NULL, NULL, NULL, NULL, NULL, NULL, NULL, NULL, NULL, NULL),</w:t>
      </w:r>
    </w:p>
    <w:p w14:paraId="510FE713" w14:textId="77777777" w:rsidR="00BF7F32" w:rsidRDefault="00BF7F32" w:rsidP="00BF7F32">
      <w:pPr>
        <w:pStyle w:val="BodyText"/>
      </w:pPr>
      <w:r>
        <w:t>(10004, 101, '1000000004', 10004, '2015-04-01', 'CANCELLED', NULL, 107, '2013-10-01', 1, '2013-10-01', -1, NULL, NULL, NULL, NULL, NULL, NULL, NULL, NULL, NULL, NULL, NULL, NULL, NULL, NULL, NULL, NULL),</w:t>
      </w:r>
    </w:p>
    <w:p w14:paraId="6A209E1D" w14:textId="77777777" w:rsidR="00BF7F32" w:rsidRDefault="00BF7F32" w:rsidP="00BF7F32">
      <w:pPr>
        <w:pStyle w:val="BodyText"/>
      </w:pPr>
      <w:r>
        <w:t>(10005, 101, '1000000005', 10005, '2016-05-01', 'CLOSED', NULL, 107, '2013-10-01', 1, '2013-10-01', -1, NULL, NULL, NULL, NULL, NULL, NULL, NULL, NULL, NULL, NULL, NULL, NULL, NULL, NULL, NULL, NULL),</w:t>
      </w:r>
    </w:p>
    <w:p w14:paraId="005EB30E" w14:textId="77777777" w:rsidR="00BF7F32" w:rsidRDefault="00BF7F32" w:rsidP="00BF7F32">
      <w:pPr>
        <w:pStyle w:val="BodyText"/>
      </w:pPr>
      <w:r>
        <w:t>(10006, 101, '1000000006', 10006, '2015-06-01', 'APPROVED', NULL, 107, '2013-10-01', 1, '2013-10-01', -1, NULL, NULL, NULL, NULL, NULL, NULL, NULL, NULL, NULL, NULL, NULL, NULL, NULL, NULL, NULL, NULL),</w:t>
      </w:r>
    </w:p>
    <w:p w14:paraId="4C07BE82" w14:textId="77777777" w:rsidR="00BF7F32" w:rsidRDefault="00BF7F32" w:rsidP="00BF7F32">
      <w:pPr>
        <w:pStyle w:val="BodyText"/>
      </w:pPr>
      <w:r>
        <w:t>(10007, 101, '1000000007', 10007, '2015-07-01', 'UNAPPROVED', NULL, 107, '2013-10-01', 1, '2013-10-01', -1, NULL, NULL, NULL, NULL, NULL, NULL, NULL, NULL, NULL, NULL, NULL, NULL, NULL, NULL, NULL, NULL),</w:t>
      </w:r>
    </w:p>
    <w:p w14:paraId="60245153" w14:textId="77777777" w:rsidR="00BF7F32" w:rsidRDefault="00BF7F32" w:rsidP="00BF7F32">
      <w:pPr>
        <w:pStyle w:val="BodyText"/>
      </w:pPr>
      <w:r>
        <w:t>(10008, 101, '1000000008', 10001, '2015-08-01', 'APPROVED', NULL, 176, '2013-10-01', 1, '2013-10-01', -1, NULL, NULL, NULL, NULL, NULL, NULL, NULL, NULL, NULL, NULL, NULL, NULL, NULL, NULL, NULL, NULL),</w:t>
      </w:r>
    </w:p>
    <w:p w14:paraId="6C50CC0B" w14:textId="77777777" w:rsidR="00BF7F32" w:rsidRDefault="00BF7F32" w:rsidP="00BF7F32">
      <w:pPr>
        <w:pStyle w:val="BodyText"/>
      </w:pPr>
      <w:r>
        <w:t>(10009, 101, '1000000009', 10002, '2015-09-01', 'APPROVED', NULL, 176, '2013-10-01', 1, '2013-10-01', -1, NULL, NULL, NULL, NULL, NULL, NULL, NULL, NULL, NULL, NULL, NULL, NULL, NULL, NULL, NULL, NULL),</w:t>
      </w:r>
    </w:p>
    <w:p w14:paraId="72B0BB9A" w14:textId="77777777" w:rsidR="00BF7F32" w:rsidRDefault="00BF7F32" w:rsidP="00BF7F32">
      <w:pPr>
        <w:pStyle w:val="BodyText"/>
      </w:pPr>
      <w:r>
        <w:t>(10010, 101, '1000000010', 10003, '2015-10-01', 'CANCELLED', NULL, 176, '2013-10-01', 1, '2013-10-01', -1, NULL, NULL, NULL, NULL, NULL, NULL, NULL, NULL, NULL, NULL, NULL, NULL, NULL, NULL, NULL, NULL),</w:t>
      </w:r>
    </w:p>
    <w:p w14:paraId="0119FBA9" w14:textId="77777777" w:rsidR="00BF7F32" w:rsidRDefault="00BF7F32" w:rsidP="00BF7F32">
      <w:pPr>
        <w:pStyle w:val="BodyText"/>
      </w:pPr>
      <w:r>
        <w:t>(10011, 101, '1000000011', 10004, '2015-11-01', 'APPROVED', NULL, 176, '2013-10-01', 1, '2013-10-01', -1, NULL, NULL, NULL, NULL, NULL, NULL, NULL, NULL, NULL, NULL, NULL, NULL, NULL, NULL, NULL, NULL),</w:t>
      </w:r>
    </w:p>
    <w:p w14:paraId="5CD8277C" w14:textId="77777777" w:rsidR="00BF7F32" w:rsidRDefault="00BF7F32" w:rsidP="00BF7F32">
      <w:pPr>
        <w:pStyle w:val="BodyText"/>
      </w:pPr>
      <w:r>
        <w:t>(10012, 101, '1000000012', 10005, '2015-07-01', 'CLOSED', NULL, 176, '2013-10-01', 1, '2013-10-01', -1, NULL, NULL, NULL, NULL, NULL, NULL, NULL, NULL, NULL, NULL, NULL, NULL, NULL, NULL, NULL, NULL),</w:t>
      </w:r>
    </w:p>
    <w:p w14:paraId="6B6F9683" w14:textId="77777777" w:rsidR="00BF7F32" w:rsidRDefault="00BF7F32" w:rsidP="00BF7F32">
      <w:pPr>
        <w:pStyle w:val="BodyText"/>
      </w:pPr>
      <w:r>
        <w:t>(10013, 101, '1000000013', 10006, '2016-08-01', 'UNAPPROVED', NULL, 202, '2013-10-01', 1, '2013-10-01', -1, NULL, NULL, NULL, NULL, NULL, NULL, NULL, NULL, NULL, NULL, NULL, NULL, NULL, NULL, NULL, NULL),</w:t>
      </w:r>
    </w:p>
    <w:p w14:paraId="32EE1C6C" w14:textId="77777777" w:rsidR="00BF7F32" w:rsidRDefault="00BF7F32" w:rsidP="00BF7F32">
      <w:pPr>
        <w:pStyle w:val="BodyText"/>
      </w:pPr>
      <w:r>
        <w:t>(10014, 101, '1000000014', 10007, '2015-09-01', 'CLOSED', NULL, 202, '2013-10-01', 1, '2013-10-01', -1, NULL, NULL, NULL, NULL, NULL, NULL, NULL, NULL, NULL, NULL, NULL, NULL, NULL, NULL, NULL, NULL</w:t>
      </w:r>
      <w:proofErr w:type="gramStart"/>
      <w:r>
        <w:t>);</w:t>
      </w:r>
      <w:proofErr w:type="gramEnd"/>
    </w:p>
    <w:p w14:paraId="73C52662" w14:textId="77777777" w:rsidR="00BF7F32" w:rsidRDefault="00BF7F32" w:rsidP="00BF7F32">
      <w:pPr>
        <w:pStyle w:val="BodyText"/>
      </w:pPr>
    </w:p>
    <w:p w14:paraId="6D5E84EB" w14:textId="77777777" w:rsidR="00BF7F32" w:rsidRDefault="00BF7F32" w:rsidP="00BF7F32">
      <w:pPr>
        <w:pStyle w:val="BodyText"/>
      </w:pPr>
      <w:r>
        <w:t xml:space="preserve">select * from </w:t>
      </w:r>
      <w:proofErr w:type="spellStart"/>
      <w:r>
        <w:t>order_</w:t>
      </w:r>
      <w:proofErr w:type="gramStart"/>
      <w:r>
        <w:t>header</w:t>
      </w:r>
      <w:proofErr w:type="spellEnd"/>
      <w:r>
        <w:t>;</w:t>
      </w:r>
      <w:proofErr w:type="gramEnd"/>
    </w:p>
    <w:p w14:paraId="5E1E2D5F" w14:textId="77777777" w:rsidR="00BF7F32" w:rsidRDefault="00BF7F32" w:rsidP="00BF7F32">
      <w:pPr>
        <w:pStyle w:val="BodyText"/>
      </w:pPr>
      <w:r>
        <w:t>drop table ORDER_</w:t>
      </w:r>
      <w:proofErr w:type="gramStart"/>
      <w:r>
        <w:t>HEADER;</w:t>
      </w:r>
      <w:proofErr w:type="gramEnd"/>
    </w:p>
    <w:p w14:paraId="46BF750C" w14:textId="77777777" w:rsidR="00BF7F32" w:rsidRDefault="00BF7F32" w:rsidP="00BF7F32">
      <w:pPr>
        <w:pStyle w:val="BodyText"/>
      </w:pPr>
    </w:p>
    <w:p w14:paraId="39FA178A" w14:textId="77777777" w:rsidR="00BF7F32" w:rsidRDefault="00BF7F32" w:rsidP="00BF7F32">
      <w:pPr>
        <w:pStyle w:val="BodyText"/>
      </w:pPr>
      <w:r>
        <w:t>-- Order line table</w:t>
      </w:r>
    </w:p>
    <w:p w14:paraId="4A65DC3A" w14:textId="77777777" w:rsidR="00BF7F32" w:rsidRDefault="00BF7F32" w:rsidP="00BF7F32">
      <w:pPr>
        <w:pStyle w:val="BodyText"/>
      </w:pPr>
      <w:r>
        <w:t>CREATE TABLE ORDER_LINE (</w:t>
      </w:r>
    </w:p>
    <w:p w14:paraId="40BE87C5" w14:textId="77777777" w:rsidR="00BF7F32" w:rsidRDefault="00BF7F32" w:rsidP="00BF7F32">
      <w:pPr>
        <w:pStyle w:val="BodyText"/>
      </w:pPr>
      <w:r>
        <w:t xml:space="preserve">    LINE_ID BIGINT PRIMARY KEY,</w:t>
      </w:r>
    </w:p>
    <w:p w14:paraId="686B5D37" w14:textId="77777777" w:rsidR="00BF7F32" w:rsidRDefault="00BF7F32" w:rsidP="00BF7F32">
      <w:pPr>
        <w:pStyle w:val="BodyText"/>
      </w:pPr>
      <w:r>
        <w:t xml:space="preserve">    HEADER_ID BIGINT,</w:t>
      </w:r>
    </w:p>
    <w:p w14:paraId="79E40036" w14:textId="77777777" w:rsidR="00BF7F32" w:rsidRDefault="00BF7F32" w:rsidP="00BF7F32">
      <w:pPr>
        <w:pStyle w:val="BodyText"/>
      </w:pPr>
      <w:r>
        <w:lastRenderedPageBreak/>
        <w:t xml:space="preserve">    LINE_NUMBER BIGINT,</w:t>
      </w:r>
    </w:p>
    <w:p w14:paraId="3AE913C6" w14:textId="77777777" w:rsidR="00BF7F32" w:rsidRDefault="00BF7F32" w:rsidP="00BF7F32">
      <w:pPr>
        <w:pStyle w:val="BodyText"/>
      </w:pPr>
      <w:r>
        <w:t xml:space="preserve">    CUSTOMER_ID BIGINT,</w:t>
      </w:r>
    </w:p>
    <w:p w14:paraId="1AA86C06" w14:textId="77777777" w:rsidR="00BF7F32" w:rsidRDefault="00BF7F32" w:rsidP="00BF7F32">
      <w:pPr>
        <w:pStyle w:val="BodyText"/>
      </w:pPr>
      <w:r>
        <w:t xml:space="preserve">    ITEM_ID BIGINT,</w:t>
      </w:r>
    </w:p>
    <w:p w14:paraId="4A44D488" w14:textId="77777777" w:rsidR="00BF7F32" w:rsidRDefault="00BF7F32" w:rsidP="00BF7F32">
      <w:pPr>
        <w:pStyle w:val="BodyText"/>
      </w:pPr>
      <w:r>
        <w:t xml:space="preserve">    UNIT_PRICE </w:t>
      </w:r>
      <w:proofErr w:type="gramStart"/>
      <w:r>
        <w:t>DECIMAL(</w:t>
      </w:r>
      <w:proofErr w:type="gramEnd"/>
      <w:r>
        <w:t>10, 2),</w:t>
      </w:r>
    </w:p>
    <w:p w14:paraId="4D9A41A4" w14:textId="77777777" w:rsidR="00BF7F32" w:rsidRDefault="00BF7F32" w:rsidP="00BF7F32">
      <w:pPr>
        <w:pStyle w:val="BodyText"/>
      </w:pPr>
      <w:r>
        <w:t xml:space="preserve">    QUANTITY </w:t>
      </w:r>
      <w:proofErr w:type="gramStart"/>
      <w:r>
        <w:t>DECIMAL(</w:t>
      </w:r>
      <w:proofErr w:type="gramEnd"/>
      <w:r>
        <w:t>10, 2),</w:t>
      </w:r>
    </w:p>
    <w:p w14:paraId="31D5216C" w14:textId="77777777" w:rsidR="00BF7F32" w:rsidRDefault="00BF7F32" w:rsidP="00BF7F32">
      <w:pPr>
        <w:pStyle w:val="BodyText"/>
      </w:pPr>
      <w:r>
        <w:t xml:space="preserve">    DESCRIPTION </w:t>
      </w:r>
      <w:proofErr w:type="gramStart"/>
      <w:r>
        <w:t>VARCHAR(</w:t>
      </w:r>
      <w:proofErr w:type="gramEnd"/>
      <w:r>
        <w:t>255),</w:t>
      </w:r>
    </w:p>
    <w:p w14:paraId="586FF4D7" w14:textId="77777777" w:rsidR="00BF7F32" w:rsidRDefault="00BF7F32" w:rsidP="00BF7F32">
      <w:pPr>
        <w:pStyle w:val="BodyText"/>
      </w:pPr>
      <w:r>
        <w:t xml:space="preserve">    ADDITION1 </w:t>
      </w:r>
      <w:proofErr w:type="gramStart"/>
      <w:r>
        <w:t>VARCHAR(</w:t>
      </w:r>
      <w:proofErr w:type="gramEnd"/>
      <w:r>
        <w:t>255),</w:t>
      </w:r>
    </w:p>
    <w:p w14:paraId="5A10B651" w14:textId="77777777" w:rsidR="00BF7F32" w:rsidRDefault="00BF7F32" w:rsidP="00BF7F32">
      <w:pPr>
        <w:pStyle w:val="BodyText"/>
      </w:pPr>
      <w:r>
        <w:t xml:space="preserve">    ADDITION2 </w:t>
      </w:r>
      <w:proofErr w:type="gramStart"/>
      <w:r>
        <w:t>VARCHAR(</w:t>
      </w:r>
      <w:proofErr w:type="gramEnd"/>
      <w:r>
        <w:t>255),</w:t>
      </w:r>
    </w:p>
    <w:p w14:paraId="4E2F35F0" w14:textId="77777777" w:rsidR="00BF7F32" w:rsidRDefault="00BF7F32" w:rsidP="00BF7F32">
      <w:pPr>
        <w:pStyle w:val="BodyText"/>
      </w:pPr>
      <w:r>
        <w:t xml:space="preserve">    ADDITION3 </w:t>
      </w:r>
      <w:proofErr w:type="gramStart"/>
      <w:r>
        <w:t>VARCHAR(</w:t>
      </w:r>
      <w:proofErr w:type="gramEnd"/>
      <w:r>
        <w:t>255),</w:t>
      </w:r>
    </w:p>
    <w:p w14:paraId="04352357" w14:textId="77777777" w:rsidR="00BF7F32" w:rsidRDefault="00BF7F32" w:rsidP="00BF7F32">
      <w:pPr>
        <w:pStyle w:val="BodyText"/>
      </w:pPr>
      <w:r>
        <w:t xml:space="preserve">    ADDITION4 </w:t>
      </w:r>
      <w:proofErr w:type="gramStart"/>
      <w:r>
        <w:t>VARCHAR(</w:t>
      </w:r>
      <w:proofErr w:type="gramEnd"/>
      <w:r>
        <w:t>255),</w:t>
      </w:r>
    </w:p>
    <w:p w14:paraId="05996A58" w14:textId="77777777" w:rsidR="00BF7F32" w:rsidRDefault="00BF7F32" w:rsidP="00BF7F32">
      <w:pPr>
        <w:pStyle w:val="BodyText"/>
      </w:pPr>
      <w:r>
        <w:t xml:space="preserve">    ADDITION5 </w:t>
      </w:r>
      <w:proofErr w:type="gramStart"/>
      <w:r>
        <w:t>VARCHAR(</w:t>
      </w:r>
      <w:proofErr w:type="gramEnd"/>
      <w:r>
        <w:t>255),</w:t>
      </w:r>
    </w:p>
    <w:p w14:paraId="69916C1C" w14:textId="77777777" w:rsidR="00BF7F32" w:rsidRDefault="00BF7F32" w:rsidP="00BF7F32">
      <w:pPr>
        <w:pStyle w:val="BodyText"/>
      </w:pPr>
      <w:r>
        <w:t xml:space="preserve">    CREATED_BY </w:t>
      </w:r>
      <w:proofErr w:type="gramStart"/>
      <w:r>
        <w:t>VARCHAR(</w:t>
      </w:r>
      <w:proofErr w:type="gramEnd"/>
      <w:r>
        <w:t>50),</w:t>
      </w:r>
    </w:p>
    <w:p w14:paraId="0AED6C94" w14:textId="77777777" w:rsidR="00BF7F32" w:rsidRDefault="00BF7F32" w:rsidP="00BF7F32">
      <w:pPr>
        <w:pStyle w:val="BodyText"/>
      </w:pPr>
      <w:r>
        <w:t xml:space="preserve">    CREATION_DATE TIMESTAMP,</w:t>
      </w:r>
    </w:p>
    <w:p w14:paraId="516B2DA6" w14:textId="77777777" w:rsidR="00BF7F32" w:rsidRDefault="00BF7F32" w:rsidP="00BF7F32">
      <w:pPr>
        <w:pStyle w:val="BodyText"/>
      </w:pPr>
      <w:r>
        <w:t xml:space="preserve">    LAST_UPDATED_BY BIGINT,</w:t>
      </w:r>
    </w:p>
    <w:p w14:paraId="17C328E0" w14:textId="77777777" w:rsidR="00BF7F32" w:rsidRDefault="00BF7F32" w:rsidP="00BF7F32">
      <w:pPr>
        <w:pStyle w:val="BodyText"/>
      </w:pPr>
      <w:r>
        <w:t xml:space="preserve">    LAST_UPDATE_DATE DATE,</w:t>
      </w:r>
    </w:p>
    <w:p w14:paraId="3503DE9C" w14:textId="77777777" w:rsidR="00BF7F32" w:rsidRDefault="00BF7F32" w:rsidP="00BF7F32">
      <w:pPr>
        <w:pStyle w:val="BodyText"/>
      </w:pPr>
      <w:r>
        <w:t xml:space="preserve">    LAST_UPDATE_LOGIN BIGINT,</w:t>
      </w:r>
    </w:p>
    <w:p w14:paraId="707FDA37" w14:textId="77777777" w:rsidR="00BF7F32" w:rsidRDefault="00BF7F32" w:rsidP="00BF7F32">
      <w:pPr>
        <w:pStyle w:val="BodyText"/>
      </w:pPr>
      <w:r>
        <w:t xml:space="preserve">    ATTRIBUTE_CATEGORY </w:t>
      </w:r>
      <w:proofErr w:type="gramStart"/>
      <w:r>
        <w:t>VARCHAR(</w:t>
      </w:r>
      <w:proofErr w:type="gramEnd"/>
      <w:r>
        <w:t>30),</w:t>
      </w:r>
    </w:p>
    <w:p w14:paraId="73E35E1F" w14:textId="77777777" w:rsidR="00BF7F32" w:rsidRDefault="00BF7F32" w:rsidP="00BF7F32">
      <w:pPr>
        <w:pStyle w:val="BodyText"/>
      </w:pPr>
      <w:r>
        <w:t xml:space="preserve">    ATTRIBUTE1 </w:t>
      </w:r>
      <w:proofErr w:type="gramStart"/>
      <w:r>
        <w:t>VARCHAR(</w:t>
      </w:r>
      <w:proofErr w:type="gramEnd"/>
      <w:r>
        <w:t>255),</w:t>
      </w:r>
    </w:p>
    <w:p w14:paraId="749ECC10" w14:textId="77777777" w:rsidR="00BF7F32" w:rsidRDefault="00BF7F32" w:rsidP="00BF7F32">
      <w:pPr>
        <w:pStyle w:val="BodyText"/>
      </w:pPr>
      <w:r>
        <w:t xml:space="preserve">    ATTRIBUTE2 </w:t>
      </w:r>
      <w:proofErr w:type="gramStart"/>
      <w:r>
        <w:t>VARCHAR(</w:t>
      </w:r>
      <w:proofErr w:type="gramEnd"/>
      <w:r>
        <w:t>255),</w:t>
      </w:r>
    </w:p>
    <w:p w14:paraId="0B0764F2" w14:textId="77777777" w:rsidR="00BF7F32" w:rsidRDefault="00BF7F32" w:rsidP="00BF7F32">
      <w:pPr>
        <w:pStyle w:val="BodyText"/>
      </w:pPr>
      <w:r>
        <w:t xml:space="preserve">    ATTRIBUTE3 </w:t>
      </w:r>
      <w:proofErr w:type="gramStart"/>
      <w:r>
        <w:t>VARCHAR(</w:t>
      </w:r>
      <w:proofErr w:type="gramEnd"/>
      <w:r>
        <w:t>255),</w:t>
      </w:r>
    </w:p>
    <w:p w14:paraId="35B85761" w14:textId="77777777" w:rsidR="00BF7F32" w:rsidRDefault="00BF7F32" w:rsidP="00BF7F32">
      <w:pPr>
        <w:pStyle w:val="BodyText"/>
      </w:pPr>
      <w:r>
        <w:t xml:space="preserve">    ATTRIBUTE4 </w:t>
      </w:r>
      <w:proofErr w:type="gramStart"/>
      <w:r>
        <w:t>VARCHAR(</w:t>
      </w:r>
      <w:proofErr w:type="gramEnd"/>
      <w:r>
        <w:t>255),</w:t>
      </w:r>
    </w:p>
    <w:p w14:paraId="7BFCF84E" w14:textId="77777777" w:rsidR="00BF7F32" w:rsidRDefault="00BF7F32" w:rsidP="00BF7F32">
      <w:pPr>
        <w:pStyle w:val="BodyText"/>
      </w:pPr>
      <w:r>
        <w:t xml:space="preserve">    ATTRIBUTE5 </w:t>
      </w:r>
      <w:proofErr w:type="gramStart"/>
      <w:r>
        <w:t>VARCHAR(</w:t>
      </w:r>
      <w:proofErr w:type="gramEnd"/>
      <w:r>
        <w:t>255),</w:t>
      </w:r>
    </w:p>
    <w:p w14:paraId="32CEC0E6" w14:textId="77777777" w:rsidR="00BF7F32" w:rsidRDefault="00BF7F32" w:rsidP="00BF7F32">
      <w:pPr>
        <w:pStyle w:val="BodyText"/>
      </w:pPr>
      <w:r>
        <w:t xml:space="preserve">    ATTRIBUTE6 </w:t>
      </w:r>
      <w:proofErr w:type="gramStart"/>
      <w:r>
        <w:t>VARCHAR(</w:t>
      </w:r>
      <w:proofErr w:type="gramEnd"/>
      <w:r>
        <w:t>255),</w:t>
      </w:r>
    </w:p>
    <w:p w14:paraId="40CAF512" w14:textId="77777777" w:rsidR="00BF7F32" w:rsidRDefault="00BF7F32" w:rsidP="00BF7F32">
      <w:pPr>
        <w:pStyle w:val="BodyText"/>
      </w:pPr>
      <w:r>
        <w:t xml:space="preserve">    ATTRIBUTE7 </w:t>
      </w:r>
      <w:proofErr w:type="gramStart"/>
      <w:r>
        <w:t>VARCHAR(</w:t>
      </w:r>
      <w:proofErr w:type="gramEnd"/>
      <w:r>
        <w:t>255),</w:t>
      </w:r>
    </w:p>
    <w:p w14:paraId="45289240" w14:textId="77777777" w:rsidR="00BF7F32" w:rsidRDefault="00BF7F32" w:rsidP="00BF7F32">
      <w:pPr>
        <w:pStyle w:val="BodyText"/>
      </w:pPr>
      <w:r>
        <w:t xml:space="preserve">    ATTRIBUTE8 </w:t>
      </w:r>
      <w:proofErr w:type="gramStart"/>
      <w:r>
        <w:t>VARCHAR(</w:t>
      </w:r>
      <w:proofErr w:type="gramEnd"/>
      <w:r>
        <w:t>255),</w:t>
      </w:r>
    </w:p>
    <w:p w14:paraId="407F6B81" w14:textId="77777777" w:rsidR="00BF7F32" w:rsidRDefault="00BF7F32" w:rsidP="00BF7F32">
      <w:pPr>
        <w:pStyle w:val="BodyText"/>
      </w:pPr>
      <w:r>
        <w:t xml:space="preserve">    ATTRIBUTE9 </w:t>
      </w:r>
      <w:proofErr w:type="gramStart"/>
      <w:r>
        <w:t>VARCHAR(</w:t>
      </w:r>
      <w:proofErr w:type="gramEnd"/>
      <w:r>
        <w:t>255),</w:t>
      </w:r>
    </w:p>
    <w:p w14:paraId="734C0DED" w14:textId="77777777" w:rsidR="00BF7F32" w:rsidRDefault="00BF7F32" w:rsidP="00BF7F32">
      <w:pPr>
        <w:pStyle w:val="BodyText"/>
      </w:pPr>
      <w:r>
        <w:t xml:space="preserve">    ATTRIBUTE10 </w:t>
      </w:r>
      <w:proofErr w:type="gramStart"/>
      <w:r>
        <w:t>VARCHAR(</w:t>
      </w:r>
      <w:proofErr w:type="gramEnd"/>
      <w:r>
        <w:t>255),</w:t>
      </w:r>
    </w:p>
    <w:p w14:paraId="47BF23AD" w14:textId="77777777" w:rsidR="00BF7F32" w:rsidRDefault="00BF7F32" w:rsidP="00BF7F32">
      <w:pPr>
        <w:pStyle w:val="BodyText"/>
      </w:pPr>
      <w:r>
        <w:t xml:space="preserve">    ATTRIBUTE11 </w:t>
      </w:r>
      <w:proofErr w:type="gramStart"/>
      <w:r>
        <w:t>VARCHAR(</w:t>
      </w:r>
      <w:proofErr w:type="gramEnd"/>
      <w:r>
        <w:t>255),</w:t>
      </w:r>
    </w:p>
    <w:p w14:paraId="0AC870F4" w14:textId="77777777" w:rsidR="00BF7F32" w:rsidRDefault="00BF7F32" w:rsidP="00BF7F32">
      <w:pPr>
        <w:pStyle w:val="BodyText"/>
      </w:pPr>
      <w:r>
        <w:t xml:space="preserve">    ATTRIBUTE12 </w:t>
      </w:r>
      <w:proofErr w:type="gramStart"/>
      <w:r>
        <w:t>VARCHAR(</w:t>
      </w:r>
      <w:proofErr w:type="gramEnd"/>
      <w:r>
        <w:t>255),</w:t>
      </w:r>
    </w:p>
    <w:p w14:paraId="46A1F098" w14:textId="77777777" w:rsidR="00BF7F32" w:rsidRDefault="00BF7F32" w:rsidP="00BF7F32">
      <w:pPr>
        <w:pStyle w:val="BodyText"/>
      </w:pPr>
      <w:r>
        <w:t xml:space="preserve">    ATTRIBUTE13 </w:t>
      </w:r>
      <w:proofErr w:type="gramStart"/>
      <w:r>
        <w:t>VARCHAR(</w:t>
      </w:r>
      <w:proofErr w:type="gramEnd"/>
      <w:r>
        <w:t>255),</w:t>
      </w:r>
    </w:p>
    <w:p w14:paraId="4D97DAA6" w14:textId="77777777" w:rsidR="00BF7F32" w:rsidRDefault="00BF7F32" w:rsidP="00BF7F32">
      <w:pPr>
        <w:pStyle w:val="BodyText"/>
      </w:pPr>
      <w:r>
        <w:t xml:space="preserve">    ATTRIBUTE14 </w:t>
      </w:r>
      <w:proofErr w:type="gramStart"/>
      <w:r>
        <w:t>VARCHAR(</w:t>
      </w:r>
      <w:proofErr w:type="gramEnd"/>
      <w:r>
        <w:t>255),</w:t>
      </w:r>
    </w:p>
    <w:p w14:paraId="55ABED91" w14:textId="77777777" w:rsidR="00BF7F32" w:rsidRDefault="00BF7F32" w:rsidP="00BF7F32">
      <w:pPr>
        <w:pStyle w:val="BodyText"/>
      </w:pPr>
      <w:r>
        <w:t xml:space="preserve">    ATTRIBUTE15 </w:t>
      </w:r>
      <w:proofErr w:type="gramStart"/>
      <w:r>
        <w:t>VARCHAR(</w:t>
      </w:r>
      <w:proofErr w:type="gramEnd"/>
      <w:r>
        <w:t>255)</w:t>
      </w:r>
    </w:p>
    <w:p w14:paraId="3FC5B6A8" w14:textId="77777777" w:rsidR="00BF7F32" w:rsidRDefault="00BF7F32" w:rsidP="00BF7F32">
      <w:pPr>
        <w:pStyle w:val="BodyText"/>
      </w:pPr>
      <w:r>
        <w:t>);</w:t>
      </w:r>
    </w:p>
    <w:p w14:paraId="1EFD22D9" w14:textId="77777777" w:rsidR="00BF7F32" w:rsidRDefault="00BF7F32" w:rsidP="00BF7F32">
      <w:pPr>
        <w:pStyle w:val="BodyText"/>
      </w:pPr>
    </w:p>
    <w:p w14:paraId="702EB42C" w14:textId="77777777" w:rsidR="00BF7F32" w:rsidRDefault="00BF7F32" w:rsidP="00BF7F32">
      <w:pPr>
        <w:pStyle w:val="BodyText"/>
      </w:pPr>
      <w:r>
        <w:t xml:space="preserve">select * from </w:t>
      </w:r>
      <w:proofErr w:type="spellStart"/>
      <w:r>
        <w:t>order_</w:t>
      </w:r>
      <w:proofErr w:type="gramStart"/>
      <w:r>
        <w:t>line</w:t>
      </w:r>
      <w:proofErr w:type="spellEnd"/>
      <w:r>
        <w:t>;</w:t>
      </w:r>
      <w:proofErr w:type="gramEnd"/>
    </w:p>
    <w:p w14:paraId="6CFB9DD6" w14:textId="4AC2F7EA" w:rsidR="00BF7F32" w:rsidRDefault="00BF7F32" w:rsidP="00BF7F32">
      <w:pPr>
        <w:pStyle w:val="BodyText"/>
      </w:pPr>
      <w:r>
        <w:t xml:space="preserve">drop table </w:t>
      </w:r>
      <w:proofErr w:type="spellStart"/>
      <w:r>
        <w:t>order_</w:t>
      </w:r>
      <w:proofErr w:type="gramStart"/>
      <w:r>
        <w:t>line</w:t>
      </w:r>
      <w:proofErr w:type="spellEnd"/>
      <w:r>
        <w:t>;</w:t>
      </w:r>
      <w:proofErr w:type="gramEnd"/>
    </w:p>
    <w:p w14:paraId="07442A8A" w14:textId="2E31D5B9" w:rsidR="00BF7F32" w:rsidRDefault="00BF7F32" w:rsidP="00BF7F32">
      <w:pPr>
        <w:pStyle w:val="BodyText"/>
      </w:pPr>
      <w:r w:rsidRPr="00BF7F32">
        <w:lastRenderedPageBreak/>
        <w:drawing>
          <wp:inline distT="0" distB="0" distL="0" distR="0" wp14:anchorId="35C71220" wp14:editId="61388928">
            <wp:extent cx="2255519" cy="2308860"/>
            <wp:effectExtent l="0" t="0" r="0" b="0"/>
            <wp:docPr id="32504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42153" name=""/>
                    <pic:cNvPicPr/>
                  </pic:nvPicPr>
                  <pic:blipFill rotWithShape="1">
                    <a:blip r:embed="rId8"/>
                    <a:srcRect b="3195"/>
                    <a:stretch/>
                  </pic:blipFill>
                  <pic:spPr bwMode="auto">
                    <a:xfrm>
                      <a:off x="0" y="0"/>
                      <a:ext cx="2255715" cy="230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6B91F" w14:textId="1E195F13" w:rsidR="00BF7F32" w:rsidRDefault="00BF7F32" w:rsidP="00BF7F32">
      <w:pPr>
        <w:pStyle w:val="BodyText"/>
      </w:pPr>
      <w:r w:rsidRPr="00BF7F32">
        <w:drawing>
          <wp:inline distT="0" distB="0" distL="0" distR="0" wp14:anchorId="4E611838" wp14:editId="7DEAFEA5">
            <wp:extent cx="2141406" cy="2011854"/>
            <wp:effectExtent l="0" t="0" r="0" b="7620"/>
            <wp:docPr id="1108797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977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487E" w14:textId="10CE9D53" w:rsidR="00BF7F32" w:rsidRDefault="00BF7F32" w:rsidP="00BF7F32">
      <w:pPr>
        <w:pStyle w:val="BodyText"/>
      </w:pPr>
      <w:r w:rsidRPr="00BF7F32">
        <w:drawing>
          <wp:inline distT="0" distB="0" distL="0" distR="0" wp14:anchorId="61763DB6" wp14:editId="102A50AD">
            <wp:extent cx="2080440" cy="3566469"/>
            <wp:effectExtent l="0" t="0" r="0" b="0"/>
            <wp:docPr id="6728364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3642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50F9" w14:textId="02CBB147" w:rsidR="00BF7F32" w:rsidRDefault="00BF7F32" w:rsidP="00BF7F32">
      <w:pPr>
        <w:pStyle w:val="BodyText"/>
      </w:pPr>
      <w:r w:rsidRPr="00BF7F32">
        <w:lastRenderedPageBreak/>
        <w:drawing>
          <wp:inline distT="0" distB="0" distL="0" distR="0" wp14:anchorId="5B5C95F5" wp14:editId="09F1B572">
            <wp:extent cx="1836579" cy="1074513"/>
            <wp:effectExtent l="0" t="0" r="0" b="0"/>
            <wp:docPr id="1214728115" name="Picture 1" descr="A group of grey squares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28115" name="Picture 1" descr="A group of grey squares with black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FA85" w14:textId="26E4E482" w:rsidR="00BF7F32" w:rsidRDefault="00BF7F32" w:rsidP="00BF7F32">
      <w:pPr>
        <w:pStyle w:val="BodyText"/>
      </w:pPr>
      <w:r w:rsidRPr="00BF7F32">
        <w:drawing>
          <wp:inline distT="0" distB="0" distL="0" distR="0" wp14:anchorId="361F1A61" wp14:editId="6243DC32">
            <wp:extent cx="2156647" cy="3551228"/>
            <wp:effectExtent l="0" t="0" r="0" b="0"/>
            <wp:docPr id="171913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303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E930" w14:textId="4BBF9658" w:rsidR="00BF7F32" w:rsidRDefault="00BF7F32" w:rsidP="00BF7F32">
      <w:pPr>
        <w:pStyle w:val="BodyText"/>
      </w:pPr>
      <w:r w:rsidRPr="00BF7F32">
        <w:drawing>
          <wp:inline distT="0" distB="0" distL="0" distR="0" wp14:anchorId="0FF781E4" wp14:editId="253ECC17">
            <wp:extent cx="1775614" cy="1950889"/>
            <wp:effectExtent l="0" t="0" r="0" b="0"/>
            <wp:docPr id="1826614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140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BE7E" w14:textId="77777777" w:rsidR="00150221" w:rsidRDefault="00150221" w:rsidP="00150221">
      <w:pPr>
        <w:pStyle w:val="Heading4"/>
      </w:pPr>
      <w:r>
        <w:rPr>
          <w:rFonts w:hint="eastAsia"/>
        </w:rPr>
        <w:t>N</w:t>
      </w:r>
      <w:r>
        <w:t>O.</w:t>
      </w:r>
      <w:r w:rsidR="009F5B04">
        <w:t>0</w:t>
      </w:r>
      <w:r>
        <w:t>2</w:t>
      </w:r>
    </w:p>
    <w:p w14:paraId="7A1DEE31" w14:textId="1A2AF588" w:rsidR="00150221" w:rsidRDefault="00674361" w:rsidP="00150221">
      <w:pPr>
        <w:pStyle w:val="BodyText"/>
      </w:pPr>
      <w:r w:rsidRPr="00674361">
        <w:t>Please import the corresponding table data in the file: "1</w:t>
      </w:r>
      <w:r>
        <w:t xml:space="preserve"> – Table Data</w:t>
      </w:r>
      <w:r w:rsidRPr="00674361">
        <w:t>.xlsx" into the table</w:t>
      </w:r>
      <w:r w:rsidR="00150221">
        <w:rPr>
          <w:rFonts w:hint="eastAsia"/>
        </w:rPr>
        <w:t>。</w:t>
      </w:r>
    </w:p>
    <w:p w14:paraId="6947C8E8" w14:textId="77777777" w:rsidR="00150221" w:rsidRDefault="00150221" w:rsidP="00150221">
      <w:pPr>
        <w:pStyle w:val="Heading4"/>
      </w:pPr>
      <w:r>
        <w:rPr>
          <w:rFonts w:hint="eastAsia"/>
        </w:rPr>
        <w:t>N</w:t>
      </w:r>
      <w:r>
        <w:t>O.</w:t>
      </w:r>
      <w:r w:rsidR="009F5B04">
        <w:t>0</w:t>
      </w:r>
      <w:r>
        <w:t>3</w:t>
      </w:r>
    </w:p>
    <w:p w14:paraId="01F356E9" w14:textId="1DBCD3CC" w:rsidR="009F7C53" w:rsidRDefault="00674361" w:rsidP="009F7C53">
      <w:pPr>
        <w:pStyle w:val="BodyText"/>
      </w:pPr>
      <w:r>
        <w:rPr>
          <w:rFonts w:hint="eastAsia"/>
        </w:rPr>
        <w:t>C</w:t>
      </w:r>
      <w:r>
        <w:t>reate a view</w:t>
      </w:r>
      <w:r w:rsidR="009F7C53">
        <w:t>：</w:t>
      </w:r>
      <w:r w:rsidR="009F7C53">
        <w:rPr>
          <w:rFonts w:hint="eastAsia"/>
        </w:rPr>
        <w:t>CUX</w:t>
      </w:r>
      <w:r w:rsidR="009F7C53">
        <w:t>_</w:t>
      </w:r>
      <w:r w:rsidR="00F845C7">
        <w:t>OM_</w:t>
      </w:r>
      <w:r w:rsidR="009F7C53">
        <w:t>HEADERS_V</w:t>
      </w:r>
    </w:p>
    <w:p w14:paraId="6F59C7F6" w14:textId="755987BF" w:rsidR="00150221" w:rsidRDefault="00674361" w:rsidP="009F7C53">
      <w:pPr>
        <w:pStyle w:val="BodyText"/>
        <w:numPr>
          <w:ilvl w:val="0"/>
          <w:numId w:val="34"/>
        </w:numPr>
      </w:pPr>
      <w:r>
        <w:rPr>
          <w:rFonts w:hint="eastAsia"/>
        </w:rPr>
        <w:t>view</w:t>
      </w:r>
      <w:r w:rsidR="0053095F">
        <w:t>：</w:t>
      </w:r>
      <w:r w:rsidR="0053095F">
        <w:rPr>
          <w:rFonts w:hint="eastAsia"/>
        </w:rPr>
        <w:t>CUX</w:t>
      </w:r>
      <w:r w:rsidR="0053095F">
        <w:t>_</w:t>
      </w:r>
      <w:r w:rsidR="00F845C7">
        <w:t>OM_</w:t>
      </w:r>
      <w:r w:rsidR="0053095F">
        <w:t>HEADERS_V</w:t>
      </w:r>
    </w:p>
    <w:p w14:paraId="207B339C" w14:textId="77777777" w:rsidR="00622249" w:rsidRDefault="00622249" w:rsidP="00622249">
      <w:pPr>
        <w:pStyle w:val="BodyText"/>
      </w:pPr>
      <w:r>
        <w:lastRenderedPageBreak/>
        <w:t>CREATE VIEW ORDER_VIEW AS</w:t>
      </w:r>
    </w:p>
    <w:p w14:paraId="3177A5F0" w14:textId="77777777" w:rsidR="00622249" w:rsidRDefault="00622249" w:rsidP="00622249">
      <w:pPr>
        <w:pStyle w:val="BodyText"/>
      </w:pPr>
      <w:r>
        <w:t xml:space="preserve">SELECT </w:t>
      </w:r>
      <w:proofErr w:type="gramStart"/>
      <w:r>
        <w:t>OH.HEADER</w:t>
      </w:r>
      <w:proofErr w:type="gramEnd"/>
      <w:r>
        <w:t>_ID, OH.ORDER_NUMBER, OH.CUSTOMER_ID, OH.ORDER_DATE, OH.ORDER_STATUS, OH.DESCRIPTION,</w:t>
      </w:r>
    </w:p>
    <w:p w14:paraId="5625BFDA" w14:textId="77777777" w:rsidR="00622249" w:rsidRDefault="00622249" w:rsidP="00622249">
      <w:pPr>
        <w:pStyle w:val="BodyText"/>
      </w:pPr>
      <w:r>
        <w:t xml:space="preserve">       </w:t>
      </w:r>
      <w:proofErr w:type="gramStart"/>
      <w:r>
        <w:t>OH.CREATED</w:t>
      </w:r>
      <w:proofErr w:type="gramEnd"/>
      <w:r>
        <w:t>_BY, OH.CREATION_DATE, OH.LAST_UPDATED_BY, OH.LAST_UPDATE_DATE, OH.LAST_UPDATE_LOGIN,</w:t>
      </w:r>
    </w:p>
    <w:p w14:paraId="013DFBF8" w14:textId="77777777" w:rsidR="00622249" w:rsidRDefault="00622249" w:rsidP="00622249">
      <w:pPr>
        <w:pStyle w:val="BodyText"/>
      </w:pPr>
      <w:r>
        <w:t xml:space="preserve">       </w:t>
      </w:r>
      <w:proofErr w:type="gramStart"/>
      <w:r>
        <w:t>OH.ATTRIBUTE</w:t>
      </w:r>
      <w:proofErr w:type="gramEnd"/>
      <w:r>
        <w:t>_CATEGORY, OH.ATTRIBUTE1, OH.ATTRIBUTE2, OH.ATTRIBUTE3, OH.ATTRIBUTE4,</w:t>
      </w:r>
    </w:p>
    <w:p w14:paraId="41F8108A" w14:textId="77777777" w:rsidR="00622249" w:rsidRDefault="00622249" w:rsidP="00622249">
      <w:pPr>
        <w:pStyle w:val="BodyText"/>
      </w:pPr>
      <w:r>
        <w:t xml:space="preserve">       </w:t>
      </w:r>
      <w:proofErr w:type="gramStart"/>
      <w:r>
        <w:t>OH.ATTRIBUTE</w:t>
      </w:r>
      <w:proofErr w:type="gramEnd"/>
      <w:r>
        <w:t>5, OH.ATTRIBUTE6, OH.ATTRIBUTE7, OH.ATTRIBUTE8, OH.ATTRIBUTE9, OH.ATTRIBUTE10,</w:t>
      </w:r>
    </w:p>
    <w:p w14:paraId="649F67DB" w14:textId="77777777" w:rsidR="00622249" w:rsidRDefault="00622249" w:rsidP="00622249">
      <w:pPr>
        <w:pStyle w:val="BodyText"/>
      </w:pPr>
      <w:r>
        <w:t xml:space="preserve">       </w:t>
      </w:r>
      <w:proofErr w:type="gramStart"/>
      <w:r>
        <w:t>OH.ATTRIBUTE</w:t>
      </w:r>
      <w:proofErr w:type="gramEnd"/>
      <w:r>
        <w:t>11, OH.ATTRIBUTE12, OH.ATTRIBUTE13, OH.ATTRIBUTE14, OH.ATTRIBUTE15,</w:t>
      </w:r>
    </w:p>
    <w:p w14:paraId="52602D2D" w14:textId="77777777" w:rsidR="00622249" w:rsidRDefault="00622249" w:rsidP="00622249">
      <w:pPr>
        <w:pStyle w:val="BodyText"/>
      </w:pPr>
      <w:r>
        <w:t xml:space="preserve">       C.CUSTOMER_NUMBER, </w:t>
      </w:r>
      <w:proofErr w:type="gramStart"/>
      <w:r>
        <w:t>C.CUSTOMER</w:t>
      </w:r>
      <w:proofErr w:type="gramEnd"/>
      <w:r>
        <w:t>_NAME, C.TELEPHONE</w:t>
      </w:r>
    </w:p>
    <w:p w14:paraId="4EB1F169" w14:textId="77777777" w:rsidR="00622249" w:rsidRDefault="00622249" w:rsidP="00622249">
      <w:pPr>
        <w:pStyle w:val="BodyText"/>
      </w:pPr>
      <w:r>
        <w:t>FROM ORDER_HEADER OH</w:t>
      </w:r>
    </w:p>
    <w:p w14:paraId="1B872FB9" w14:textId="77777777" w:rsidR="00622249" w:rsidRDefault="00622249" w:rsidP="00622249">
      <w:pPr>
        <w:pStyle w:val="BodyText"/>
      </w:pPr>
      <w:r>
        <w:t xml:space="preserve">JOIN CUSTOMER C ON </w:t>
      </w:r>
      <w:proofErr w:type="gramStart"/>
      <w:r>
        <w:t>OH.CUSTOMER</w:t>
      </w:r>
      <w:proofErr w:type="gramEnd"/>
      <w:r>
        <w:t>_ID = C.CUSTOMER_ID;</w:t>
      </w:r>
    </w:p>
    <w:p w14:paraId="2C3E993C" w14:textId="77777777" w:rsidR="00622249" w:rsidRDefault="00622249" w:rsidP="00622249">
      <w:pPr>
        <w:pStyle w:val="BodyText"/>
      </w:pPr>
    </w:p>
    <w:p w14:paraId="5974A4AA" w14:textId="78896225" w:rsidR="00622249" w:rsidRDefault="00622249" w:rsidP="00622249">
      <w:pPr>
        <w:pStyle w:val="BodyText"/>
      </w:pPr>
      <w:r>
        <w:t xml:space="preserve">select * from </w:t>
      </w:r>
      <w:proofErr w:type="spellStart"/>
      <w:r>
        <w:t>order_</w:t>
      </w:r>
      <w:proofErr w:type="gramStart"/>
      <w:r>
        <w:t>view</w:t>
      </w:r>
      <w:proofErr w:type="spellEnd"/>
      <w:proofErr w:type="gramEnd"/>
    </w:p>
    <w:p w14:paraId="5D0A474F" w14:textId="4DF2F455" w:rsidR="00622249" w:rsidRDefault="00622249" w:rsidP="00622249">
      <w:pPr>
        <w:pStyle w:val="BodyText"/>
      </w:pPr>
      <w:r>
        <w:rPr>
          <w:noProof/>
        </w:rPr>
        <w:drawing>
          <wp:inline distT="0" distB="0" distL="0" distR="0" wp14:anchorId="7C945098" wp14:editId="63159F15">
            <wp:extent cx="5303520" cy="1133856"/>
            <wp:effectExtent l="0" t="0" r="0" b="9525"/>
            <wp:docPr id="85106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605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9614" cy="114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1800"/>
        <w:gridCol w:w="900"/>
        <w:gridCol w:w="720"/>
        <w:gridCol w:w="1638"/>
      </w:tblGrid>
      <w:tr w:rsidR="00351F33" w14:paraId="3CA21402" w14:textId="77777777" w:rsidTr="0004662C">
        <w:trPr>
          <w:cantSplit/>
          <w:tblHeader/>
        </w:trPr>
        <w:tc>
          <w:tcPr>
            <w:tcW w:w="2718" w:type="dxa"/>
            <w:tcBorders>
              <w:bottom w:val="nil"/>
              <w:right w:val="nil"/>
            </w:tcBorders>
            <w:shd w:val="pct10" w:color="auto" w:fill="auto"/>
          </w:tcPr>
          <w:p w14:paraId="625925B9" w14:textId="72303A0C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F</w:t>
            </w:r>
            <w:r>
              <w:rPr>
                <w:sz w:val="20"/>
              </w:rPr>
              <w:t>ield</w:t>
            </w:r>
          </w:p>
        </w:tc>
        <w:tc>
          <w:tcPr>
            <w:tcW w:w="1800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110916A2" w14:textId="79E55E50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Type</w:t>
            </w:r>
          </w:p>
        </w:tc>
        <w:tc>
          <w:tcPr>
            <w:tcW w:w="900" w:type="dxa"/>
            <w:tcBorders>
              <w:left w:val="single" w:sz="4" w:space="0" w:color="auto"/>
              <w:bottom w:val="nil"/>
              <w:right w:val="nil"/>
            </w:tcBorders>
            <w:shd w:val="pct10" w:color="auto" w:fill="auto"/>
          </w:tcPr>
          <w:p w14:paraId="24B5F1F6" w14:textId="452243CD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ullable</w:t>
            </w:r>
          </w:p>
        </w:tc>
        <w:tc>
          <w:tcPr>
            <w:tcW w:w="720" w:type="dxa"/>
            <w:tcBorders>
              <w:left w:val="nil"/>
              <w:bottom w:val="nil"/>
              <w:right w:val="single" w:sz="4" w:space="0" w:color="auto"/>
            </w:tcBorders>
            <w:shd w:val="pct10" w:color="auto" w:fill="auto"/>
          </w:tcPr>
          <w:p w14:paraId="73102B2D" w14:textId="4940F10A" w:rsidR="00351F33" w:rsidRPr="00AF5D26" w:rsidRDefault="00351F33" w:rsidP="00351F33">
            <w:pPr>
              <w:pStyle w:val="TableHeading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efaultValue</w:t>
            </w:r>
            <w:proofErr w:type="spellEnd"/>
          </w:p>
        </w:tc>
        <w:tc>
          <w:tcPr>
            <w:tcW w:w="1638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4E55621F" w14:textId="340E4E94" w:rsidR="00351F33" w:rsidRPr="00AF5D26" w:rsidRDefault="00351F33" w:rsidP="00351F33">
            <w:pPr>
              <w:pStyle w:val="TableHeading"/>
              <w:rPr>
                <w:sz w:val="20"/>
              </w:rPr>
            </w:pPr>
            <w:r>
              <w:rPr>
                <w:rFonts w:hint="eastAsia"/>
                <w:sz w:val="20"/>
              </w:rPr>
              <w:t>Descri</w:t>
            </w:r>
            <w:r>
              <w:rPr>
                <w:sz w:val="20"/>
              </w:rPr>
              <w:t>ption</w:t>
            </w:r>
          </w:p>
        </w:tc>
      </w:tr>
      <w:tr w:rsidR="00351F33" w14:paraId="5D0B9148" w14:textId="77777777" w:rsidTr="0004662C">
        <w:trPr>
          <w:cantSplit/>
          <w:trHeight w:hRule="exact" w:val="60"/>
          <w:tblHeader/>
        </w:trPr>
        <w:tc>
          <w:tcPr>
            <w:tcW w:w="2718" w:type="dxa"/>
            <w:tcBorders>
              <w:left w:val="nil"/>
              <w:right w:val="nil"/>
            </w:tcBorders>
            <w:shd w:val="pct50" w:color="auto" w:fill="auto"/>
          </w:tcPr>
          <w:p w14:paraId="30E654EA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800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0F5453BA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311CBB52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shd w:val="pct50" w:color="auto" w:fill="auto"/>
          </w:tcPr>
          <w:p w14:paraId="364B0DD5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  <w:right w:val="nil"/>
            </w:tcBorders>
            <w:shd w:val="pct50" w:color="auto" w:fill="auto"/>
          </w:tcPr>
          <w:p w14:paraId="785E846F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40E01743" w14:textId="77777777" w:rsidTr="0004662C">
        <w:trPr>
          <w:cantSplit/>
        </w:trPr>
        <w:tc>
          <w:tcPr>
            <w:tcW w:w="2718" w:type="dxa"/>
            <w:tcBorders>
              <w:top w:val="nil"/>
            </w:tcBorders>
          </w:tcPr>
          <w:p w14:paraId="66A2A704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 w:rsidRPr="0099009E">
              <w:rPr>
                <w:sz w:val="20"/>
              </w:rPr>
              <w:t>HEADER_ID</w:t>
            </w:r>
          </w:p>
        </w:tc>
        <w:tc>
          <w:tcPr>
            <w:tcW w:w="1800" w:type="dxa"/>
            <w:tcBorders>
              <w:top w:val="nil"/>
              <w:right w:val="single" w:sz="4" w:space="0" w:color="auto"/>
            </w:tcBorders>
          </w:tcPr>
          <w:p w14:paraId="08EE2E68" w14:textId="4DA48E18" w:rsidR="00351F33" w:rsidRPr="00C41917" w:rsidRDefault="00095575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</w:tcBorders>
          </w:tcPr>
          <w:p w14:paraId="3476F91D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top w:val="nil"/>
              <w:right w:val="single" w:sz="4" w:space="0" w:color="auto"/>
            </w:tcBorders>
          </w:tcPr>
          <w:p w14:paraId="533FA341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638" w:type="dxa"/>
            <w:tcBorders>
              <w:top w:val="nil"/>
              <w:left w:val="single" w:sz="4" w:space="0" w:color="auto"/>
            </w:tcBorders>
          </w:tcPr>
          <w:p w14:paraId="4B66C6A9" w14:textId="1A28C7BF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12B6A8EC" w14:textId="77777777" w:rsidTr="0004662C">
        <w:trPr>
          <w:cantSplit/>
        </w:trPr>
        <w:tc>
          <w:tcPr>
            <w:tcW w:w="2718" w:type="dxa"/>
          </w:tcPr>
          <w:p w14:paraId="6FE94552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 w:rsidRPr="0099009E">
              <w:rPr>
                <w:sz w:val="20"/>
              </w:rPr>
              <w:t>ORDER_NUMBER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63154EC7" w14:textId="386BC12C" w:rsidR="00351F33" w:rsidRPr="006E5064" w:rsidRDefault="00095575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gramStart"/>
            <w:r>
              <w:rPr>
                <w:sz w:val="20"/>
              </w:rPr>
              <w:t>VARCHAR(</w:t>
            </w:r>
            <w:proofErr w:type="gramEnd"/>
            <w:r>
              <w:rPr>
                <w:sz w:val="20"/>
              </w:rPr>
              <w:t>30)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37C0907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8731821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42716183" w14:textId="2983A07D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6C58632E" w14:textId="77777777" w:rsidTr="0004662C">
        <w:trPr>
          <w:cantSplit/>
        </w:trPr>
        <w:tc>
          <w:tcPr>
            <w:tcW w:w="2718" w:type="dxa"/>
          </w:tcPr>
          <w:p w14:paraId="047B2068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Pr="0099009E">
              <w:rPr>
                <w:sz w:val="20"/>
              </w:rPr>
              <w:t>_ID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296F1E1" w14:textId="1AA8C838" w:rsidR="00351F33" w:rsidRPr="006E5064" w:rsidRDefault="00095575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3C9EBC6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466FD20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1E09784A" w14:textId="39B0946E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4AB07C73" w14:textId="77777777" w:rsidTr="0004662C">
        <w:trPr>
          <w:cantSplit/>
        </w:trPr>
        <w:tc>
          <w:tcPr>
            <w:tcW w:w="2718" w:type="dxa"/>
          </w:tcPr>
          <w:p w14:paraId="15E1D3AD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 w:rsidRPr="0099009E">
              <w:rPr>
                <w:sz w:val="20"/>
              </w:rPr>
              <w:t>ORDER_DATE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3823FFC" w14:textId="77777777" w:rsidR="00351F33" w:rsidRPr="006E5064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6DD5980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4BF4AC1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69A3C459" w14:textId="463B2291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443E77CC" w14:textId="77777777" w:rsidTr="0004662C">
        <w:trPr>
          <w:cantSplit/>
        </w:trPr>
        <w:tc>
          <w:tcPr>
            <w:tcW w:w="2718" w:type="dxa"/>
          </w:tcPr>
          <w:p w14:paraId="6FA313C1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 w:rsidRPr="0099009E">
              <w:rPr>
                <w:sz w:val="20"/>
              </w:rPr>
              <w:t>ORDER_STATUS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E39B3FE" w14:textId="6D663F41" w:rsidR="00351F33" w:rsidRPr="0099009E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VARCHAR</w:t>
            </w:r>
            <w:r w:rsidR="00351F33">
              <w:rPr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30</w:t>
            </w:r>
            <w:r w:rsidR="00351F33" w:rsidRPr="0099009E">
              <w:rPr>
                <w:sz w:val="20"/>
              </w:rPr>
              <w:t>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6BB123B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1B73E0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5DD41951" w14:textId="19498D63" w:rsidR="00351F33" w:rsidRDefault="00674361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status</w:t>
            </w:r>
            <w:r>
              <w:rPr>
                <w:sz w:val="20"/>
              </w:rPr>
              <w:t xml:space="preserve"> list:</w:t>
            </w:r>
          </w:p>
          <w:p w14:paraId="2CDC12CA" w14:textId="79EF91EA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UNAPPROVED</w:t>
            </w:r>
          </w:p>
          <w:p w14:paraId="11C9AB79" w14:textId="47CDB8DD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APPROVED</w:t>
            </w:r>
          </w:p>
          <w:p w14:paraId="00C3FD81" w14:textId="05E81939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CANCELLED</w:t>
            </w:r>
          </w:p>
          <w:p w14:paraId="79E0E858" w14:textId="15A9B80A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CLOSED</w:t>
            </w:r>
          </w:p>
        </w:tc>
      </w:tr>
      <w:tr w:rsidR="00351F33" w14:paraId="3C89035D" w14:textId="77777777" w:rsidTr="0004662C">
        <w:trPr>
          <w:cantSplit/>
        </w:trPr>
        <w:tc>
          <w:tcPr>
            <w:tcW w:w="2718" w:type="dxa"/>
          </w:tcPr>
          <w:p w14:paraId="2B86ADD8" w14:textId="77777777" w:rsidR="00351F33" w:rsidRPr="0099009E" w:rsidRDefault="00351F33" w:rsidP="00351F33">
            <w:pPr>
              <w:pStyle w:val="TableText"/>
              <w:rPr>
                <w:sz w:val="20"/>
              </w:rPr>
            </w:pPr>
            <w:r w:rsidRPr="0099009E">
              <w:rPr>
                <w:sz w:val="20"/>
              </w:rPr>
              <w:t>DESCRIPTION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68C7FE0D" w14:textId="3114340B" w:rsidR="00351F33" w:rsidRPr="006E5064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sz w:val="20"/>
              </w:rPr>
              <w:t>VARCHAR</w:t>
            </w:r>
            <w:r w:rsidR="00351F33">
              <w:rPr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24</w:t>
            </w:r>
            <w:r w:rsidR="00351F33" w:rsidRPr="006E5064">
              <w:rPr>
                <w:sz w:val="20"/>
              </w:rPr>
              <w:t>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B6A169B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FF22901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581BC608" w14:textId="2B0605A4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247C06AA" w14:textId="77777777" w:rsidTr="0004662C">
        <w:trPr>
          <w:cantSplit/>
        </w:trPr>
        <w:tc>
          <w:tcPr>
            <w:tcW w:w="2718" w:type="dxa"/>
          </w:tcPr>
          <w:p w14:paraId="6F52D42F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CREATED_BY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7A30144" w14:textId="497A4369" w:rsidR="00351F33" w:rsidRPr="00C41917" w:rsidRDefault="00095575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37460A7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2AC9D11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73126A11" w14:textId="21132C49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46AAEFCF" w14:textId="77777777" w:rsidTr="0004662C">
        <w:trPr>
          <w:cantSplit/>
        </w:trPr>
        <w:tc>
          <w:tcPr>
            <w:tcW w:w="2718" w:type="dxa"/>
          </w:tcPr>
          <w:p w14:paraId="45185E3B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CREATION_DATE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2E3D94B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A14069D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D4E6BE2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048D9572" w14:textId="7796BFD6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DAED59B" w14:textId="77777777" w:rsidTr="0004662C">
        <w:trPr>
          <w:cantSplit/>
        </w:trPr>
        <w:tc>
          <w:tcPr>
            <w:tcW w:w="2718" w:type="dxa"/>
          </w:tcPr>
          <w:p w14:paraId="26BEB749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LAST_UPDATED_BY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7D8A3240" w14:textId="4E433D51" w:rsidR="00351F33" w:rsidRPr="00C41917" w:rsidRDefault="00095575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9B6AD13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01A7411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01E37291" w14:textId="6D4A7458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BE99516" w14:textId="77777777" w:rsidTr="0004662C">
        <w:trPr>
          <w:cantSplit/>
        </w:trPr>
        <w:tc>
          <w:tcPr>
            <w:tcW w:w="2718" w:type="dxa"/>
          </w:tcPr>
          <w:p w14:paraId="0745663E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LAST_UPDATE_DATE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C701538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DATE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2EABDC4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27ED96D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1768008B" w14:textId="5C5E3AB2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47A7FA98" w14:textId="77777777" w:rsidTr="0004662C">
        <w:trPr>
          <w:cantSplit/>
        </w:trPr>
        <w:tc>
          <w:tcPr>
            <w:tcW w:w="2718" w:type="dxa"/>
          </w:tcPr>
          <w:p w14:paraId="1B093680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LAST_UPDATE_LOGIN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4B7C873E" w14:textId="5331FCE6" w:rsidR="00351F33" w:rsidRPr="00C41917" w:rsidRDefault="00095575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35D3EF4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B44B98F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068F6F28" w14:textId="25FE99B4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D12D00D" w14:textId="77777777" w:rsidTr="0004662C">
        <w:trPr>
          <w:cantSplit/>
        </w:trPr>
        <w:tc>
          <w:tcPr>
            <w:tcW w:w="2718" w:type="dxa"/>
          </w:tcPr>
          <w:p w14:paraId="12456161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ATTRIBUTE_CATEGORY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AB576A5" w14:textId="51C8E5BD" w:rsidR="00351F33" w:rsidRPr="00C41917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30)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E955874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26F430A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316BBBDD" w14:textId="335B5C78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4D1E6ACC" w14:textId="77777777" w:rsidTr="0004662C">
        <w:trPr>
          <w:cantSplit/>
        </w:trPr>
        <w:tc>
          <w:tcPr>
            <w:tcW w:w="2718" w:type="dxa"/>
          </w:tcPr>
          <w:p w14:paraId="25C43022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72773EAC" w14:textId="2EB126A0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3AC40C5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23DC22C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764EEE71" w14:textId="52F72569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294049AC" w14:textId="77777777" w:rsidTr="0004662C">
        <w:trPr>
          <w:cantSplit/>
        </w:trPr>
        <w:tc>
          <w:tcPr>
            <w:tcW w:w="2718" w:type="dxa"/>
          </w:tcPr>
          <w:p w14:paraId="22F3F6CB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ATTRIBUTE2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44F85B1" w14:textId="3B84ECD8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9C896C3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F4CB146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5C399CC6" w14:textId="6E63015D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152EDE0E" w14:textId="77777777" w:rsidTr="0004662C">
        <w:trPr>
          <w:cantSplit/>
        </w:trPr>
        <w:tc>
          <w:tcPr>
            <w:tcW w:w="2718" w:type="dxa"/>
          </w:tcPr>
          <w:p w14:paraId="22571AFC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ATTRIBUTE3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2B304AD" w14:textId="1ECED625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8C70D22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74F923D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42AA2A8B" w14:textId="67382CEB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907B340" w14:textId="77777777" w:rsidTr="0004662C">
        <w:trPr>
          <w:cantSplit/>
        </w:trPr>
        <w:tc>
          <w:tcPr>
            <w:tcW w:w="2718" w:type="dxa"/>
          </w:tcPr>
          <w:p w14:paraId="42098478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ATTRIBUTE4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22BD114" w14:textId="385C6785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600ABCE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2CBD8E0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214BEE75" w14:textId="71200F01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C97F3C0" w14:textId="77777777" w:rsidTr="0004662C">
        <w:trPr>
          <w:cantSplit/>
        </w:trPr>
        <w:tc>
          <w:tcPr>
            <w:tcW w:w="2718" w:type="dxa"/>
          </w:tcPr>
          <w:p w14:paraId="377499A8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ATTRIBUTE5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F37A22B" w14:textId="264BCB4F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45500D1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C0D50C8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15E0CFFE" w14:textId="75EC9F2F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42E9C98E" w14:textId="77777777" w:rsidTr="0004662C">
        <w:trPr>
          <w:cantSplit/>
        </w:trPr>
        <w:tc>
          <w:tcPr>
            <w:tcW w:w="2718" w:type="dxa"/>
          </w:tcPr>
          <w:p w14:paraId="1C6EFA99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ATTRIBUTE6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68907E25" w14:textId="13764E0A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A4444FC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8172E77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2C5E90E7" w14:textId="11A3B7CD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10B12E0D" w14:textId="77777777" w:rsidTr="0004662C">
        <w:trPr>
          <w:cantSplit/>
        </w:trPr>
        <w:tc>
          <w:tcPr>
            <w:tcW w:w="2718" w:type="dxa"/>
          </w:tcPr>
          <w:p w14:paraId="1DE62C0C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ATTRIBUTE7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22348B92" w14:textId="5D58BC6D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4DB3741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8E3A2EF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4FEEA15C" w14:textId="50CEF256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585B0B69" w14:textId="77777777" w:rsidTr="0004662C">
        <w:trPr>
          <w:cantSplit/>
        </w:trPr>
        <w:tc>
          <w:tcPr>
            <w:tcW w:w="2718" w:type="dxa"/>
          </w:tcPr>
          <w:p w14:paraId="78406436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ATTRIBUTE8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951745C" w14:textId="5F0BDC9C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4E9DA4B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A68462A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4D5887B5" w14:textId="2E33B64B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5F23051" w14:textId="77777777" w:rsidTr="0004662C">
        <w:trPr>
          <w:cantSplit/>
        </w:trPr>
        <w:tc>
          <w:tcPr>
            <w:tcW w:w="2718" w:type="dxa"/>
          </w:tcPr>
          <w:p w14:paraId="37D1A11F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ATTRIBUTE9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01F0446" w14:textId="62588AF1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0F39505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5BA8C55F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74A8AC98" w14:textId="10E5280D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2FA604D" w14:textId="77777777" w:rsidTr="0004662C">
        <w:trPr>
          <w:cantSplit/>
        </w:trPr>
        <w:tc>
          <w:tcPr>
            <w:tcW w:w="2718" w:type="dxa"/>
          </w:tcPr>
          <w:p w14:paraId="373458E3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ATTRIBUTE10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6E42BE8D" w14:textId="50F7E952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1950902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D8746DA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69B5EAB7" w14:textId="423E352B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0A15238C" w14:textId="77777777" w:rsidTr="0004662C">
        <w:trPr>
          <w:cantSplit/>
        </w:trPr>
        <w:tc>
          <w:tcPr>
            <w:tcW w:w="2718" w:type="dxa"/>
          </w:tcPr>
          <w:p w14:paraId="5A4D1A13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ATTRIBUTE11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AEE3C45" w14:textId="1F9694FD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08B0D18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1820604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242DBF6B" w14:textId="678A802B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3227095" w14:textId="77777777" w:rsidTr="0004662C">
        <w:trPr>
          <w:cantSplit/>
        </w:trPr>
        <w:tc>
          <w:tcPr>
            <w:tcW w:w="2718" w:type="dxa"/>
          </w:tcPr>
          <w:p w14:paraId="680163C2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ATTRIBUTE12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85D08A2" w14:textId="684476DA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420EBB2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DFED206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73CBF928" w14:textId="4763F1C0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7684A964" w14:textId="77777777" w:rsidTr="0004662C">
        <w:trPr>
          <w:cantSplit/>
        </w:trPr>
        <w:tc>
          <w:tcPr>
            <w:tcW w:w="2718" w:type="dxa"/>
          </w:tcPr>
          <w:p w14:paraId="0B460A7B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ATTRIBUTE13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190CB806" w14:textId="34BA6250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7FC7F85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CB4D3C7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502D578D" w14:textId="603E1D74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39EF3788" w14:textId="77777777" w:rsidTr="0004662C">
        <w:trPr>
          <w:cantSplit/>
        </w:trPr>
        <w:tc>
          <w:tcPr>
            <w:tcW w:w="2718" w:type="dxa"/>
          </w:tcPr>
          <w:p w14:paraId="5A63541E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ATTRIBUTE14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2F9EE73B" w14:textId="4273568A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E197E39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30C4EF6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7A3E0FC0" w14:textId="49FCC8A7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1A24ED4F" w14:textId="77777777" w:rsidTr="0004662C">
        <w:trPr>
          <w:cantSplit/>
        </w:trPr>
        <w:tc>
          <w:tcPr>
            <w:tcW w:w="2718" w:type="dxa"/>
          </w:tcPr>
          <w:p w14:paraId="29321CC5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ATTRIBUTE15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02868C89" w14:textId="6A68D64E" w:rsidR="00351F33" w:rsidRDefault="004071BE" w:rsidP="00351F33">
            <w:pPr>
              <w:pStyle w:val="TableText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VARCHAR</w:t>
            </w:r>
            <w:r w:rsidR="00351F33">
              <w:rPr>
                <w:rFonts w:hint="eastAsia"/>
                <w:sz w:val="20"/>
              </w:rPr>
              <w:t>(</w:t>
            </w:r>
            <w:proofErr w:type="gramEnd"/>
            <w:r w:rsidR="00351F33">
              <w:rPr>
                <w:rFonts w:hint="eastAsia"/>
                <w:sz w:val="20"/>
              </w:rPr>
              <w:t>150)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ECA0482" w14:textId="77777777" w:rsidR="00351F33" w:rsidRDefault="00351F33" w:rsidP="00351F33">
            <w:pPr>
              <w:pStyle w:val="TableText"/>
              <w:rPr>
                <w:sz w:val="20"/>
              </w:rPr>
            </w:pPr>
            <w:r>
              <w:rPr>
                <w:rFonts w:hint="eastAsia"/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71BFDE5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77E7FEBF" w14:textId="01AA7C86" w:rsidR="00351F33" w:rsidRDefault="00351F33" w:rsidP="00351F33">
            <w:pPr>
              <w:pStyle w:val="TableText"/>
              <w:rPr>
                <w:sz w:val="20"/>
              </w:rPr>
            </w:pPr>
          </w:p>
        </w:tc>
      </w:tr>
      <w:tr w:rsidR="00351F33" w14:paraId="6590F9B6" w14:textId="77777777" w:rsidTr="0004662C">
        <w:trPr>
          <w:cantSplit/>
        </w:trPr>
        <w:tc>
          <w:tcPr>
            <w:tcW w:w="2718" w:type="dxa"/>
          </w:tcPr>
          <w:p w14:paraId="15B0B65C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Pr="00C41917">
              <w:rPr>
                <w:sz w:val="20"/>
              </w:rPr>
              <w:t>_NUMBER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3750A5EA" w14:textId="78474AB8" w:rsidR="00351F33" w:rsidRPr="00C41917" w:rsidRDefault="004071BE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gramStart"/>
            <w:r>
              <w:rPr>
                <w:sz w:val="20"/>
              </w:rPr>
              <w:t>VARCHAR</w:t>
            </w:r>
            <w:r w:rsidR="00351F33" w:rsidRPr="00C41917">
              <w:rPr>
                <w:sz w:val="20"/>
              </w:rPr>
              <w:t>(</w:t>
            </w:r>
            <w:proofErr w:type="gramEnd"/>
            <w:r w:rsidR="00351F33" w:rsidRPr="00C41917">
              <w:rPr>
                <w:sz w:val="20"/>
              </w:rPr>
              <w:t>30)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BF9C838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882C764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3C27FFE6" w14:textId="0477C998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630DAB1D" w14:textId="77777777" w:rsidTr="0004662C">
        <w:trPr>
          <w:cantSplit/>
        </w:trPr>
        <w:tc>
          <w:tcPr>
            <w:tcW w:w="2718" w:type="dxa"/>
          </w:tcPr>
          <w:p w14:paraId="05C8AF2F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Pr="00C41917">
              <w:rPr>
                <w:sz w:val="20"/>
              </w:rPr>
              <w:t>_NAME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7EF55F68" w14:textId="47D14CBE" w:rsidR="00351F33" w:rsidRPr="00C41917" w:rsidRDefault="004071BE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  <w:proofErr w:type="gramStart"/>
            <w:r>
              <w:rPr>
                <w:sz w:val="20"/>
              </w:rPr>
              <w:t>VARCHAR</w:t>
            </w:r>
            <w:r w:rsidR="00351F33" w:rsidRPr="00C41917">
              <w:rPr>
                <w:sz w:val="20"/>
              </w:rPr>
              <w:t>(</w:t>
            </w:r>
            <w:proofErr w:type="gramEnd"/>
            <w:r w:rsidR="00351F33" w:rsidRPr="00C41917">
              <w:rPr>
                <w:sz w:val="20"/>
              </w:rPr>
              <w:t>100)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65A27F9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BBC336D" w14:textId="77777777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2E0DD0BD" w14:textId="027D8672" w:rsidR="00351F33" w:rsidRPr="00AF5D26" w:rsidRDefault="00351F33" w:rsidP="00351F33">
            <w:pPr>
              <w:pStyle w:val="TableText"/>
              <w:numPr>
                <w:ilvl w:val="12"/>
                <w:numId w:val="0"/>
              </w:numPr>
              <w:rPr>
                <w:sz w:val="20"/>
              </w:rPr>
            </w:pPr>
          </w:p>
        </w:tc>
      </w:tr>
      <w:tr w:rsidR="00351F33" w14:paraId="65044CE9" w14:textId="77777777" w:rsidTr="0004662C">
        <w:trPr>
          <w:cantSplit/>
        </w:trPr>
        <w:tc>
          <w:tcPr>
            <w:tcW w:w="2718" w:type="dxa"/>
          </w:tcPr>
          <w:p w14:paraId="1E6A6A2E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TELEPHONE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737816BD" w14:textId="46D7A1C5" w:rsidR="00351F33" w:rsidRPr="00C41917" w:rsidRDefault="00351F33" w:rsidP="00351F33">
            <w:pPr>
              <w:pStyle w:val="TableText"/>
              <w:rPr>
                <w:sz w:val="20"/>
              </w:rPr>
            </w:pPr>
            <w:proofErr w:type="gramStart"/>
            <w:r w:rsidRPr="00C41917">
              <w:rPr>
                <w:sz w:val="20"/>
              </w:rPr>
              <w:t>VAR</w:t>
            </w:r>
            <w:r w:rsidR="00095575">
              <w:rPr>
                <w:sz w:val="20"/>
              </w:rPr>
              <w:t>CHAR</w:t>
            </w:r>
            <w:r w:rsidRPr="00C41917">
              <w:rPr>
                <w:sz w:val="20"/>
              </w:rPr>
              <w:t>(</w:t>
            </w:r>
            <w:proofErr w:type="gramEnd"/>
            <w:r w:rsidRPr="00C41917">
              <w:rPr>
                <w:sz w:val="20"/>
              </w:rPr>
              <w:t>50)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10D3B0E" w14:textId="77777777" w:rsidR="00351F33" w:rsidRPr="00C41917" w:rsidRDefault="00351F33" w:rsidP="00351F33">
            <w:pPr>
              <w:pStyle w:val="TableText"/>
              <w:rPr>
                <w:sz w:val="20"/>
              </w:rPr>
            </w:pPr>
            <w:r w:rsidRPr="00C41917">
              <w:rPr>
                <w:sz w:val="20"/>
              </w:rPr>
              <w:t>Y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539F8597" w14:textId="77777777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  <w:tc>
          <w:tcPr>
            <w:tcW w:w="1638" w:type="dxa"/>
            <w:tcBorders>
              <w:left w:val="single" w:sz="4" w:space="0" w:color="auto"/>
            </w:tcBorders>
          </w:tcPr>
          <w:p w14:paraId="29D4D536" w14:textId="249B6CB1" w:rsidR="00351F33" w:rsidRPr="00AF5D26" w:rsidRDefault="00351F33" w:rsidP="00351F33">
            <w:pPr>
              <w:pStyle w:val="TableText"/>
              <w:rPr>
                <w:sz w:val="20"/>
              </w:rPr>
            </w:pPr>
          </w:p>
        </w:tc>
      </w:tr>
    </w:tbl>
    <w:p w14:paraId="71076DBE" w14:textId="77777777" w:rsidR="006C0CA7" w:rsidRDefault="006C0CA7" w:rsidP="006C0CA7">
      <w:pPr>
        <w:pStyle w:val="Heading4"/>
      </w:pPr>
      <w:r>
        <w:rPr>
          <w:rFonts w:hint="eastAsia"/>
        </w:rPr>
        <w:t>N</w:t>
      </w:r>
      <w:r>
        <w:t>O.</w:t>
      </w:r>
      <w:r w:rsidR="009F5B04">
        <w:t>0</w:t>
      </w:r>
      <w:r>
        <w:t>4</w:t>
      </w:r>
    </w:p>
    <w:p w14:paraId="450A0FD4" w14:textId="20432668" w:rsidR="006C0CA7" w:rsidRDefault="00674361" w:rsidP="006C0CA7">
      <w:pPr>
        <w:pStyle w:val="BodyText"/>
      </w:pPr>
      <w:r w:rsidRPr="00674361">
        <w:t xml:space="preserve">Write SQL to display the following information and sort it by </w:t>
      </w:r>
      <w:proofErr w:type="spellStart"/>
      <w:r w:rsidRPr="00674361">
        <w:t>customer</w:t>
      </w:r>
      <w:r>
        <w:t>_number</w:t>
      </w:r>
      <w:proofErr w:type="spellEnd"/>
      <w:r w:rsidRPr="00674361">
        <w:t xml:space="preserve"> and </w:t>
      </w:r>
      <w:proofErr w:type="spellStart"/>
      <w:r w:rsidRPr="00674361">
        <w:t>order</w:t>
      </w:r>
      <w:r>
        <w:t>_</w:t>
      </w:r>
      <w:r w:rsidRPr="00674361">
        <w:t>number</w:t>
      </w:r>
      <w:proofErr w:type="spellEnd"/>
      <w:r w:rsidRPr="00674361">
        <w:t xml:space="preserve"> in ascending order</w:t>
      </w:r>
      <w:r w:rsidR="001A4D92">
        <w:rPr>
          <w:rFonts w:hint="eastAsia"/>
        </w:rPr>
        <w:t>。</w:t>
      </w:r>
    </w:p>
    <w:p w14:paraId="4E66F495" w14:textId="77777777" w:rsidR="00234FD0" w:rsidRDefault="00234FD0" w:rsidP="00234FD0">
      <w:pPr>
        <w:pStyle w:val="BodyText"/>
      </w:pPr>
      <w:r>
        <w:t xml:space="preserve">select </w:t>
      </w:r>
      <w:proofErr w:type="spellStart"/>
      <w:proofErr w:type="gramStart"/>
      <w:r>
        <w:t>o.ORDER</w:t>
      </w:r>
      <w:proofErr w:type="gramEnd"/>
      <w:r>
        <w:t>_NUMBER</w:t>
      </w:r>
      <w:proofErr w:type="spellEnd"/>
      <w:r>
        <w:t xml:space="preserve">, </w:t>
      </w:r>
      <w:proofErr w:type="spellStart"/>
      <w:r>
        <w:t>c.CUSTOMER_NUMBER</w:t>
      </w:r>
      <w:proofErr w:type="spellEnd"/>
      <w:r>
        <w:t xml:space="preserve">, </w:t>
      </w:r>
      <w:proofErr w:type="spellStart"/>
      <w:r>
        <w:t>c.CUSTOMER_NAME</w:t>
      </w:r>
      <w:proofErr w:type="spellEnd"/>
      <w:r>
        <w:t xml:space="preserve">, </w:t>
      </w:r>
      <w:proofErr w:type="spellStart"/>
      <w:r>
        <w:t>o.ORDER_DATE</w:t>
      </w:r>
      <w:proofErr w:type="spellEnd"/>
      <w:r>
        <w:t xml:space="preserve">, </w:t>
      </w:r>
      <w:proofErr w:type="spellStart"/>
      <w:r>
        <w:t>o.ORDER_STATUS</w:t>
      </w:r>
      <w:proofErr w:type="spellEnd"/>
      <w:r>
        <w:t xml:space="preserve">, </w:t>
      </w:r>
      <w:proofErr w:type="spellStart"/>
      <w:r>
        <w:t>o.DESCRIPTION</w:t>
      </w:r>
      <w:proofErr w:type="spellEnd"/>
    </w:p>
    <w:p w14:paraId="5EC1D962" w14:textId="77777777" w:rsidR="00234FD0" w:rsidRDefault="00234FD0" w:rsidP="00234FD0">
      <w:pPr>
        <w:pStyle w:val="BodyText"/>
      </w:pPr>
      <w:r>
        <w:t>from customer c</w:t>
      </w:r>
    </w:p>
    <w:p w14:paraId="4DBD7BF6" w14:textId="77777777" w:rsidR="00234FD0" w:rsidRDefault="00234FD0" w:rsidP="00234FD0">
      <w:pPr>
        <w:pStyle w:val="BodyText"/>
      </w:pPr>
      <w:r>
        <w:t xml:space="preserve">join </w:t>
      </w:r>
      <w:proofErr w:type="spellStart"/>
      <w:r>
        <w:t>order_header</w:t>
      </w:r>
      <w:proofErr w:type="spellEnd"/>
      <w:r>
        <w:t xml:space="preserve"> </w:t>
      </w:r>
      <w:proofErr w:type="gramStart"/>
      <w:r>
        <w:t>o</w:t>
      </w:r>
      <w:proofErr w:type="gramEnd"/>
    </w:p>
    <w:p w14:paraId="794973C4" w14:textId="77777777" w:rsidR="00234FD0" w:rsidRDefault="00234FD0" w:rsidP="00234FD0">
      <w:pPr>
        <w:pStyle w:val="BodyText"/>
      </w:pPr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1B1C3736" w14:textId="4338CFA7" w:rsidR="00234FD0" w:rsidRDefault="00234FD0" w:rsidP="00ED31E1">
      <w:pPr>
        <w:pStyle w:val="BodyText"/>
      </w:pPr>
      <w:r>
        <w:t xml:space="preserve">order by </w:t>
      </w:r>
      <w:proofErr w:type="spellStart"/>
      <w:proofErr w:type="gramStart"/>
      <w:r>
        <w:t>o.ORDER</w:t>
      </w:r>
      <w:proofErr w:type="gramEnd"/>
      <w:r>
        <w:t>_NUMBER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2DFE3558" w14:textId="5B297484" w:rsidR="00234FD0" w:rsidRDefault="00234FD0" w:rsidP="00234FD0">
      <w:pPr>
        <w:pStyle w:val="BodyText"/>
      </w:pPr>
      <w:r>
        <w:rPr>
          <w:noProof/>
        </w:rPr>
        <w:drawing>
          <wp:inline distT="0" distB="0" distL="0" distR="0" wp14:anchorId="6067C5F1" wp14:editId="1BD7DCA8">
            <wp:extent cx="5257800" cy="1144226"/>
            <wp:effectExtent l="0" t="0" r="0" b="0"/>
            <wp:docPr id="162165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577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1019" cy="115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1051"/>
        <w:gridCol w:w="1303"/>
        <w:gridCol w:w="1597"/>
        <w:gridCol w:w="1197"/>
        <w:gridCol w:w="1330"/>
        <w:gridCol w:w="1432"/>
      </w:tblGrid>
      <w:tr w:rsidR="00674361" w14:paraId="22CF04FC" w14:textId="77777777" w:rsidTr="00F13677">
        <w:tc>
          <w:tcPr>
            <w:tcW w:w="813" w:type="dxa"/>
            <w:shd w:val="clear" w:color="auto" w:fill="BFBFBF" w:themeFill="background1" w:themeFillShade="BF"/>
          </w:tcPr>
          <w:p w14:paraId="2E0E10F5" w14:textId="16DF2A6B" w:rsidR="00F13677" w:rsidRPr="001A4D92" w:rsidRDefault="00674361" w:rsidP="006C0CA7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rder_number</w:t>
            </w:r>
            <w:proofErr w:type="spellEnd"/>
          </w:p>
        </w:tc>
        <w:tc>
          <w:tcPr>
            <w:tcW w:w="1311" w:type="dxa"/>
            <w:shd w:val="clear" w:color="auto" w:fill="BFBFBF" w:themeFill="background1" w:themeFillShade="BF"/>
          </w:tcPr>
          <w:p w14:paraId="6CAD51C8" w14:textId="3DAE840B" w:rsidR="00F13677" w:rsidRPr="001A4D92" w:rsidRDefault="00674361" w:rsidP="006C0CA7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c</w:t>
            </w:r>
            <w:r>
              <w:rPr>
                <w:sz w:val="13"/>
                <w:szCs w:val="13"/>
              </w:rPr>
              <w:t>ustomer_number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14:paraId="50274A22" w14:textId="22E179A8" w:rsidR="00F13677" w:rsidRPr="001A4D92" w:rsidRDefault="00674361" w:rsidP="006C0CA7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c</w:t>
            </w:r>
            <w:r>
              <w:rPr>
                <w:sz w:val="13"/>
                <w:szCs w:val="13"/>
              </w:rPr>
              <w:t>ustomer_name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</w:tcPr>
          <w:p w14:paraId="0E53EA86" w14:textId="58C19BC2" w:rsidR="00F13677" w:rsidRPr="001A4D92" w:rsidRDefault="00674361" w:rsidP="006C0CA7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rder_date</w:t>
            </w:r>
            <w:proofErr w:type="spellEnd"/>
          </w:p>
        </w:tc>
        <w:tc>
          <w:tcPr>
            <w:tcW w:w="1418" w:type="dxa"/>
            <w:shd w:val="clear" w:color="auto" w:fill="BFBFBF" w:themeFill="background1" w:themeFillShade="BF"/>
          </w:tcPr>
          <w:p w14:paraId="4458C6EF" w14:textId="4E38271C" w:rsidR="00F13677" w:rsidRPr="001A4D92" w:rsidRDefault="00674361" w:rsidP="006C0CA7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rder_status</w:t>
            </w:r>
            <w:proofErr w:type="spellEnd"/>
          </w:p>
        </w:tc>
        <w:tc>
          <w:tcPr>
            <w:tcW w:w="1559" w:type="dxa"/>
            <w:shd w:val="clear" w:color="auto" w:fill="BFBFBF" w:themeFill="background1" w:themeFillShade="BF"/>
          </w:tcPr>
          <w:p w14:paraId="1CD497C4" w14:textId="2F7227B7" w:rsidR="00F13677" w:rsidRPr="001A4D92" w:rsidRDefault="00674361" w:rsidP="006C0CA7">
            <w:pPr>
              <w:pStyle w:val="BodyText"/>
              <w:ind w:left="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escription</w:t>
            </w:r>
          </w:p>
        </w:tc>
      </w:tr>
      <w:tr w:rsidR="00674361" w14:paraId="754D71C3" w14:textId="77777777" w:rsidTr="00F13677">
        <w:tc>
          <w:tcPr>
            <w:tcW w:w="813" w:type="dxa"/>
          </w:tcPr>
          <w:p w14:paraId="7AFEF5A9" w14:textId="77777777" w:rsidR="00F13677" w:rsidRDefault="00F13677" w:rsidP="006C0CA7">
            <w:pPr>
              <w:pStyle w:val="BodyText"/>
              <w:ind w:left="0"/>
            </w:pPr>
          </w:p>
        </w:tc>
        <w:tc>
          <w:tcPr>
            <w:tcW w:w="1311" w:type="dxa"/>
          </w:tcPr>
          <w:p w14:paraId="2223447D" w14:textId="77777777" w:rsidR="00F13677" w:rsidRDefault="00F13677" w:rsidP="006C0CA7">
            <w:pPr>
              <w:pStyle w:val="BodyText"/>
              <w:ind w:left="0"/>
            </w:pPr>
          </w:p>
        </w:tc>
        <w:tc>
          <w:tcPr>
            <w:tcW w:w="1701" w:type="dxa"/>
          </w:tcPr>
          <w:p w14:paraId="3E073F0F" w14:textId="77777777" w:rsidR="00F13677" w:rsidRDefault="00F13677" w:rsidP="006C0CA7">
            <w:pPr>
              <w:pStyle w:val="BodyText"/>
              <w:ind w:left="0"/>
            </w:pPr>
          </w:p>
        </w:tc>
        <w:tc>
          <w:tcPr>
            <w:tcW w:w="1276" w:type="dxa"/>
          </w:tcPr>
          <w:p w14:paraId="370AFF83" w14:textId="77777777" w:rsidR="00F13677" w:rsidRDefault="00F13677" w:rsidP="006C0CA7">
            <w:pPr>
              <w:pStyle w:val="BodyText"/>
              <w:ind w:left="0"/>
            </w:pPr>
          </w:p>
        </w:tc>
        <w:tc>
          <w:tcPr>
            <w:tcW w:w="1418" w:type="dxa"/>
          </w:tcPr>
          <w:p w14:paraId="3BF90EFF" w14:textId="77777777" w:rsidR="00F13677" w:rsidRDefault="00F13677" w:rsidP="006C0CA7">
            <w:pPr>
              <w:pStyle w:val="BodyText"/>
              <w:ind w:left="0"/>
            </w:pPr>
          </w:p>
        </w:tc>
        <w:tc>
          <w:tcPr>
            <w:tcW w:w="1559" w:type="dxa"/>
          </w:tcPr>
          <w:p w14:paraId="5CC10E46" w14:textId="77777777" w:rsidR="00F13677" w:rsidRDefault="00F13677" w:rsidP="006C0CA7">
            <w:pPr>
              <w:pStyle w:val="BodyText"/>
              <w:ind w:left="0"/>
            </w:pPr>
          </w:p>
        </w:tc>
      </w:tr>
      <w:tr w:rsidR="00674361" w14:paraId="35FB7C44" w14:textId="77777777" w:rsidTr="00F13677">
        <w:tc>
          <w:tcPr>
            <w:tcW w:w="813" w:type="dxa"/>
          </w:tcPr>
          <w:p w14:paraId="371239FB" w14:textId="77777777" w:rsidR="00F13677" w:rsidRDefault="00F13677" w:rsidP="006C0CA7">
            <w:pPr>
              <w:pStyle w:val="BodyText"/>
              <w:ind w:left="0"/>
            </w:pPr>
          </w:p>
        </w:tc>
        <w:tc>
          <w:tcPr>
            <w:tcW w:w="1311" w:type="dxa"/>
          </w:tcPr>
          <w:p w14:paraId="51471AA3" w14:textId="77777777" w:rsidR="00F13677" w:rsidRDefault="00F13677" w:rsidP="006C0CA7">
            <w:pPr>
              <w:pStyle w:val="BodyText"/>
              <w:ind w:left="0"/>
            </w:pPr>
          </w:p>
        </w:tc>
        <w:tc>
          <w:tcPr>
            <w:tcW w:w="1701" w:type="dxa"/>
          </w:tcPr>
          <w:p w14:paraId="2FD5D1DB" w14:textId="77777777" w:rsidR="00F13677" w:rsidRDefault="00F13677" w:rsidP="006C0CA7">
            <w:pPr>
              <w:pStyle w:val="BodyText"/>
              <w:ind w:left="0"/>
            </w:pPr>
          </w:p>
        </w:tc>
        <w:tc>
          <w:tcPr>
            <w:tcW w:w="1276" w:type="dxa"/>
          </w:tcPr>
          <w:p w14:paraId="38E094F4" w14:textId="77777777" w:rsidR="00F13677" w:rsidRDefault="00F13677" w:rsidP="006C0CA7">
            <w:pPr>
              <w:pStyle w:val="BodyText"/>
              <w:ind w:left="0"/>
            </w:pPr>
          </w:p>
        </w:tc>
        <w:tc>
          <w:tcPr>
            <w:tcW w:w="1418" w:type="dxa"/>
          </w:tcPr>
          <w:p w14:paraId="1ABF18AE" w14:textId="77777777" w:rsidR="00F13677" w:rsidRDefault="00F13677" w:rsidP="006C0CA7">
            <w:pPr>
              <w:pStyle w:val="BodyText"/>
              <w:ind w:left="0"/>
            </w:pPr>
          </w:p>
        </w:tc>
        <w:tc>
          <w:tcPr>
            <w:tcW w:w="1559" w:type="dxa"/>
          </w:tcPr>
          <w:p w14:paraId="30227BFE" w14:textId="77777777" w:rsidR="00F13677" w:rsidRDefault="00F13677" w:rsidP="006C0CA7">
            <w:pPr>
              <w:pStyle w:val="BodyText"/>
              <w:ind w:left="0"/>
            </w:pPr>
          </w:p>
        </w:tc>
      </w:tr>
    </w:tbl>
    <w:p w14:paraId="0BDB1100" w14:textId="77777777" w:rsidR="00FA20B8" w:rsidRDefault="00FA20B8" w:rsidP="00FA20B8">
      <w:pPr>
        <w:pStyle w:val="Heading4"/>
      </w:pPr>
      <w:r>
        <w:rPr>
          <w:rFonts w:hint="eastAsia"/>
        </w:rPr>
        <w:t>N</w:t>
      </w:r>
      <w:r>
        <w:t>O.05</w:t>
      </w:r>
    </w:p>
    <w:p w14:paraId="7751A39C" w14:textId="39732F73" w:rsidR="00234FD0" w:rsidRDefault="00674361" w:rsidP="00234FD0">
      <w:pPr>
        <w:pStyle w:val="BodyText"/>
      </w:pPr>
      <w:r w:rsidRPr="00674361">
        <w:t>Write SQL to display order and order line information, sorted by order number and line number in ascending order (including orders with all statuses)</w:t>
      </w:r>
    </w:p>
    <w:p w14:paraId="37C37E85" w14:textId="77777777" w:rsidR="00234FD0" w:rsidRDefault="00234FD0" w:rsidP="00234FD0">
      <w:pPr>
        <w:pStyle w:val="BodyText"/>
      </w:pPr>
      <w:r>
        <w:lastRenderedPageBreak/>
        <w:t xml:space="preserve">select </w:t>
      </w:r>
      <w:proofErr w:type="spellStart"/>
      <w:proofErr w:type="gramStart"/>
      <w:r>
        <w:t>oh.ORDER</w:t>
      </w:r>
      <w:proofErr w:type="gramEnd"/>
      <w:r>
        <w:t>_NUMBER</w:t>
      </w:r>
      <w:proofErr w:type="spellEnd"/>
      <w:r>
        <w:t xml:space="preserve">, </w:t>
      </w:r>
      <w:proofErr w:type="spellStart"/>
      <w:r>
        <w:t>c.CUSTOMER_NAME</w:t>
      </w:r>
      <w:proofErr w:type="spellEnd"/>
      <w:r>
        <w:t xml:space="preserve">, </w:t>
      </w:r>
      <w:proofErr w:type="spellStart"/>
      <w:r>
        <w:t>oh.ORDER_DATE</w:t>
      </w:r>
      <w:proofErr w:type="spellEnd"/>
      <w:r>
        <w:t xml:space="preserve">, </w:t>
      </w:r>
      <w:proofErr w:type="spellStart"/>
      <w:r>
        <w:t>oh.ORDER_STATUS</w:t>
      </w:r>
      <w:proofErr w:type="spellEnd"/>
      <w:r>
        <w:t xml:space="preserve">, </w:t>
      </w:r>
      <w:proofErr w:type="spellStart"/>
      <w:r>
        <w:t>ol.LINE_NUMBER</w:t>
      </w:r>
      <w:proofErr w:type="spellEnd"/>
      <w:r>
        <w:t xml:space="preserve">, </w:t>
      </w:r>
      <w:proofErr w:type="spellStart"/>
      <w:r>
        <w:t>i.ITEM_NAME</w:t>
      </w:r>
      <w:proofErr w:type="spellEnd"/>
    </w:p>
    <w:p w14:paraId="61D98384" w14:textId="77777777" w:rsidR="00234FD0" w:rsidRDefault="00234FD0" w:rsidP="00234FD0">
      <w:pPr>
        <w:pStyle w:val="BodyText"/>
      </w:pPr>
      <w:r>
        <w:t xml:space="preserve">from </w:t>
      </w:r>
      <w:proofErr w:type="spellStart"/>
      <w:r>
        <w:t>order_header</w:t>
      </w:r>
      <w:proofErr w:type="spellEnd"/>
      <w:r>
        <w:t xml:space="preserve"> oh</w:t>
      </w:r>
    </w:p>
    <w:p w14:paraId="70973891" w14:textId="77777777" w:rsidR="00234FD0" w:rsidRDefault="00234FD0" w:rsidP="00234FD0">
      <w:pPr>
        <w:pStyle w:val="BodyText"/>
      </w:pPr>
      <w:r>
        <w:t xml:space="preserve">join </w:t>
      </w:r>
      <w:proofErr w:type="spellStart"/>
      <w:r>
        <w:t>order_line</w:t>
      </w:r>
      <w:proofErr w:type="spellEnd"/>
      <w:r>
        <w:t xml:space="preserve"> </w:t>
      </w:r>
      <w:proofErr w:type="spellStart"/>
      <w:proofErr w:type="gramStart"/>
      <w:r>
        <w:t>ol</w:t>
      </w:r>
      <w:proofErr w:type="spellEnd"/>
      <w:proofErr w:type="gramEnd"/>
    </w:p>
    <w:p w14:paraId="7461F5CE" w14:textId="77777777" w:rsidR="00234FD0" w:rsidRDefault="00234FD0" w:rsidP="00234FD0">
      <w:pPr>
        <w:pStyle w:val="BodyText"/>
      </w:pPr>
      <w:r>
        <w:t xml:space="preserve">on </w:t>
      </w:r>
      <w:proofErr w:type="spellStart"/>
      <w:proofErr w:type="gramStart"/>
      <w:r>
        <w:t>oh.HEADER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ol.HEADER_ID</w:t>
      </w:r>
      <w:proofErr w:type="spellEnd"/>
    </w:p>
    <w:p w14:paraId="6D1FC5A9" w14:textId="77777777" w:rsidR="00234FD0" w:rsidRDefault="00234FD0" w:rsidP="00234FD0">
      <w:pPr>
        <w:pStyle w:val="BodyText"/>
      </w:pPr>
      <w:r>
        <w:t xml:space="preserve">join item </w:t>
      </w:r>
      <w:proofErr w:type="spellStart"/>
      <w:proofErr w:type="gramStart"/>
      <w:r>
        <w:t>i</w:t>
      </w:r>
      <w:proofErr w:type="spellEnd"/>
      <w:proofErr w:type="gramEnd"/>
    </w:p>
    <w:p w14:paraId="76EEDEE6" w14:textId="77777777" w:rsidR="00234FD0" w:rsidRDefault="00234FD0" w:rsidP="00234FD0">
      <w:pPr>
        <w:pStyle w:val="BodyText"/>
      </w:pPr>
      <w:r>
        <w:t xml:space="preserve">on </w:t>
      </w:r>
      <w:proofErr w:type="spellStart"/>
      <w:proofErr w:type="gramStart"/>
      <w:r>
        <w:t>i.ITEM</w:t>
      </w:r>
      <w:proofErr w:type="gramEnd"/>
      <w:r>
        <w:t>_ID</w:t>
      </w:r>
      <w:proofErr w:type="spellEnd"/>
      <w:r>
        <w:t xml:space="preserve"> = </w:t>
      </w:r>
      <w:proofErr w:type="spellStart"/>
      <w:r>
        <w:t>ol.ITEM_ID</w:t>
      </w:r>
      <w:proofErr w:type="spellEnd"/>
    </w:p>
    <w:p w14:paraId="44EA1D28" w14:textId="77777777" w:rsidR="00234FD0" w:rsidRDefault="00234FD0" w:rsidP="00234FD0">
      <w:pPr>
        <w:pStyle w:val="BodyText"/>
      </w:pPr>
      <w:r>
        <w:t xml:space="preserve">join customer </w:t>
      </w:r>
      <w:proofErr w:type="gramStart"/>
      <w:r>
        <w:t>c</w:t>
      </w:r>
      <w:proofErr w:type="gramEnd"/>
    </w:p>
    <w:p w14:paraId="1EEEEE21" w14:textId="646D6E42" w:rsidR="00234FD0" w:rsidRDefault="00234FD0" w:rsidP="00234FD0">
      <w:pPr>
        <w:pStyle w:val="BodyText"/>
      </w:pPr>
      <w:r>
        <w:t xml:space="preserve">on </w:t>
      </w:r>
      <w:proofErr w:type="spellStart"/>
      <w:proofErr w:type="gramStart"/>
      <w:r>
        <w:t>oh.CUSTOMER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>;</w:t>
      </w:r>
    </w:p>
    <w:p w14:paraId="08C948A9" w14:textId="70D534DB" w:rsidR="00234FD0" w:rsidRDefault="00234FD0" w:rsidP="00234FD0">
      <w:pPr>
        <w:pStyle w:val="BodyText"/>
      </w:pPr>
      <w:r w:rsidRPr="00234FD0">
        <w:drawing>
          <wp:inline distT="0" distB="0" distL="0" distR="0" wp14:anchorId="3E59A5A7" wp14:editId="396AB440">
            <wp:extent cx="5181599" cy="1981010"/>
            <wp:effectExtent l="0" t="0" r="635" b="635"/>
            <wp:docPr id="17542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46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6940" cy="199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6377" w:type="dxa"/>
        <w:tblInd w:w="2520" w:type="dxa"/>
        <w:tblLayout w:type="fixed"/>
        <w:tblLook w:val="04A0" w:firstRow="1" w:lastRow="0" w:firstColumn="1" w:lastColumn="0" w:noHBand="0" w:noVBand="1"/>
      </w:tblPr>
      <w:tblGrid>
        <w:gridCol w:w="849"/>
        <w:gridCol w:w="850"/>
        <w:gridCol w:w="992"/>
        <w:gridCol w:w="851"/>
        <w:gridCol w:w="850"/>
        <w:gridCol w:w="993"/>
        <w:gridCol w:w="992"/>
      </w:tblGrid>
      <w:tr w:rsidR="00674361" w:rsidRPr="001A4D92" w14:paraId="6CC0F89D" w14:textId="77777777" w:rsidTr="00674361">
        <w:tc>
          <w:tcPr>
            <w:tcW w:w="849" w:type="dxa"/>
            <w:shd w:val="clear" w:color="auto" w:fill="BFBFBF" w:themeFill="background1" w:themeFillShade="BF"/>
          </w:tcPr>
          <w:p w14:paraId="0CD8431B" w14:textId="06792E68" w:rsidR="00674361" w:rsidRPr="001A4D92" w:rsidRDefault="00674361" w:rsidP="004D29E9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rder_number</w:t>
            </w:r>
            <w:proofErr w:type="spellEnd"/>
          </w:p>
        </w:tc>
        <w:tc>
          <w:tcPr>
            <w:tcW w:w="850" w:type="dxa"/>
            <w:shd w:val="clear" w:color="auto" w:fill="BFBFBF" w:themeFill="background1" w:themeFillShade="BF"/>
          </w:tcPr>
          <w:p w14:paraId="5F931562" w14:textId="02A2AAFF" w:rsidR="00674361" w:rsidRPr="001A4D92" w:rsidRDefault="00674361" w:rsidP="004D29E9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c</w:t>
            </w:r>
            <w:r>
              <w:rPr>
                <w:sz w:val="13"/>
                <w:szCs w:val="13"/>
              </w:rPr>
              <w:t>ustomer_name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</w:tcPr>
          <w:p w14:paraId="28A841BF" w14:textId="0C20071D" w:rsidR="00674361" w:rsidRPr="001A4D92" w:rsidRDefault="00674361" w:rsidP="004D29E9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rder_date</w:t>
            </w:r>
            <w:proofErr w:type="spellEnd"/>
          </w:p>
        </w:tc>
        <w:tc>
          <w:tcPr>
            <w:tcW w:w="851" w:type="dxa"/>
            <w:shd w:val="clear" w:color="auto" w:fill="BFBFBF" w:themeFill="background1" w:themeFillShade="BF"/>
          </w:tcPr>
          <w:p w14:paraId="59EEFA80" w14:textId="19D506C4" w:rsidR="00674361" w:rsidRPr="001A4D92" w:rsidRDefault="00674361" w:rsidP="004D29E9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o</w:t>
            </w:r>
            <w:r>
              <w:rPr>
                <w:sz w:val="13"/>
                <w:szCs w:val="13"/>
              </w:rPr>
              <w:t>rder_status</w:t>
            </w:r>
            <w:proofErr w:type="spellEnd"/>
          </w:p>
        </w:tc>
        <w:tc>
          <w:tcPr>
            <w:tcW w:w="850" w:type="dxa"/>
            <w:shd w:val="clear" w:color="auto" w:fill="BFBFBF" w:themeFill="background1" w:themeFillShade="BF"/>
          </w:tcPr>
          <w:p w14:paraId="400CF098" w14:textId="3FA1C4BB" w:rsidR="00674361" w:rsidRPr="001A4D92" w:rsidRDefault="00674361" w:rsidP="004D29E9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l</w:t>
            </w:r>
            <w:r>
              <w:rPr>
                <w:sz w:val="13"/>
                <w:szCs w:val="13"/>
              </w:rPr>
              <w:t>ine_number</w:t>
            </w:r>
            <w:proofErr w:type="spellEnd"/>
          </w:p>
        </w:tc>
        <w:tc>
          <w:tcPr>
            <w:tcW w:w="993" w:type="dxa"/>
            <w:shd w:val="clear" w:color="auto" w:fill="BFBFBF" w:themeFill="background1" w:themeFillShade="BF"/>
          </w:tcPr>
          <w:p w14:paraId="4B76C6DE" w14:textId="00F56126" w:rsidR="00674361" w:rsidRPr="001A4D92" w:rsidRDefault="00674361" w:rsidP="004D29E9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tem_number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</w:tcPr>
          <w:p w14:paraId="26B80FB6" w14:textId="31151F28" w:rsidR="00674361" w:rsidRPr="001A4D92" w:rsidRDefault="00674361" w:rsidP="004D29E9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tem_name</w:t>
            </w:r>
            <w:proofErr w:type="spellEnd"/>
          </w:p>
        </w:tc>
      </w:tr>
      <w:tr w:rsidR="00674361" w14:paraId="4BEDF2E5" w14:textId="77777777" w:rsidTr="00674361">
        <w:tc>
          <w:tcPr>
            <w:tcW w:w="849" w:type="dxa"/>
          </w:tcPr>
          <w:p w14:paraId="420E8DB4" w14:textId="77777777" w:rsidR="00674361" w:rsidRPr="007F4448" w:rsidRDefault="00674361" w:rsidP="004D29E9">
            <w:pPr>
              <w:rPr>
                <w:rFonts w:ascii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435F172B" w14:textId="77777777" w:rsidR="00674361" w:rsidRPr="007F4448" w:rsidRDefault="00674361" w:rsidP="004D29E9">
            <w:pPr>
              <w:rPr>
                <w:rFonts w:ascii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08B23A" w14:textId="77777777" w:rsidR="00674361" w:rsidRPr="007F4448" w:rsidRDefault="00674361" w:rsidP="004D29E9">
            <w:pPr>
              <w:rPr>
                <w:rFonts w:ascii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</w:tcPr>
          <w:p w14:paraId="12AA1A3D" w14:textId="77777777" w:rsidR="00674361" w:rsidRPr="007F4448" w:rsidRDefault="00674361" w:rsidP="004D29E9">
            <w:pPr>
              <w:rPr>
                <w:rFonts w:ascii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22BD4E5C" w14:textId="77777777" w:rsidR="00674361" w:rsidRDefault="00674361" w:rsidP="004D29E9">
            <w:pPr>
              <w:pStyle w:val="BodyText"/>
              <w:ind w:left="0"/>
            </w:pPr>
          </w:p>
        </w:tc>
        <w:tc>
          <w:tcPr>
            <w:tcW w:w="993" w:type="dxa"/>
          </w:tcPr>
          <w:p w14:paraId="5373DBBD" w14:textId="77777777" w:rsidR="00674361" w:rsidRDefault="00674361" w:rsidP="004D29E9">
            <w:pPr>
              <w:pStyle w:val="BodyText"/>
              <w:ind w:left="0"/>
            </w:pPr>
          </w:p>
        </w:tc>
        <w:tc>
          <w:tcPr>
            <w:tcW w:w="992" w:type="dxa"/>
          </w:tcPr>
          <w:p w14:paraId="1EC1C3F8" w14:textId="77777777" w:rsidR="00674361" w:rsidRDefault="00674361" w:rsidP="004D29E9">
            <w:pPr>
              <w:pStyle w:val="BodyText"/>
              <w:ind w:left="0"/>
            </w:pPr>
          </w:p>
        </w:tc>
      </w:tr>
    </w:tbl>
    <w:p w14:paraId="028C12F0" w14:textId="77777777" w:rsidR="00406FFF" w:rsidRDefault="00406FFF" w:rsidP="00406FFF">
      <w:pPr>
        <w:pStyle w:val="Heading4"/>
      </w:pPr>
      <w:r>
        <w:rPr>
          <w:rFonts w:hint="eastAsia"/>
        </w:rPr>
        <w:t>N</w:t>
      </w:r>
      <w:r>
        <w:t>O.0</w:t>
      </w:r>
      <w:r>
        <w:rPr>
          <w:rFonts w:hint="eastAsia"/>
        </w:rPr>
        <w:t>6</w:t>
      </w:r>
    </w:p>
    <w:p w14:paraId="52BF2933" w14:textId="589C97F0" w:rsidR="00DF7436" w:rsidRDefault="00DF476C" w:rsidP="00DF7436">
      <w:pPr>
        <w:pStyle w:val="BodyText"/>
      </w:pPr>
      <w:r w:rsidRPr="00DF476C">
        <w:t xml:space="preserve">Write SQL to display products purchased by </w:t>
      </w:r>
      <w:proofErr w:type="gramStart"/>
      <w:r w:rsidRPr="00DF476C">
        <w:t>customers</w:t>
      </w:r>
      <w:proofErr w:type="gramEnd"/>
    </w:p>
    <w:p w14:paraId="705D2A0D" w14:textId="77777777" w:rsidR="00ED31E1" w:rsidRDefault="00ED31E1" w:rsidP="00ED31E1">
      <w:pPr>
        <w:pStyle w:val="BodyText"/>
      </w:pPr>
      <w:r>
        <w:t xml:space="preserve">select </w:t>
      </w:r>
      <w:proofErr w:type="spellStart"/>
      <w:proofErr w:type="gramStart"/>
      <w:r>
        <w:t>c.CUSTOMER</w:t>
      </w:r>
      <w:proofErr w:type="gramEnd"/>
      <w:r>
        <w:t>_NUMBER</w:t>
      </w:r>
      <w:proofErr w:type="spellEnd"/>
      <w:r>
        <w:t xml:space="preserve">, </w:t>
      </w:r>
      <w:proofErr w:type="spellStart"/>
      <w:r>
        <w:t>c.CUSTOMER_NAME</w:t>
      </w:r>
      <w:proofErr w:type="spellEnd"/>
      <w:r>
        <w:t xml:space="preserve">, </w:t>
      </w:r>
      <w:proofErr w:type="spellStart"/>
      <w:r>
        <w:t>i.ITEM_NUMBER</w:t>
      </w:r>
      <w:proofErr w:type="spellEnd"/>
      <w:r>
        <w:t xml:space="preserve">, </w:t>
      </w:r>
      <w:proofErr w:type="spellStart"/>
      <w:r>
        <w:t>i.ITEM_NAME</w:t>
      </w:r>
      <w:proofErr w:type="spellEnd"/>
      <w:r>
        <w:t xml:space="preserve">, </w:t>
      </w:r>
      <w:proofErr w:type="spellStart"/>
      <w:r>
        <w:t>i.UOM_CODE</w:t>
      </w:r>
      <w:proofErr w:type="spellEnd"/>
    </w:p>
    <w:p w14:paraId="41231A1A" w14:textId="77777777" w:rsidR="00ED31E1" w:rsidRDefault="00ED31E1" w:rsidP="00ED31E1">
      <w:pPr>
        <w:pStyle w:val="BodyText"/>
      </w:pPr>
      <w:r>
        <w:t>from customer c</w:t>
      </w:r>
    </w:p>
    <w:p w14:paraId="7AAD2824" w14:textId="77777777" w:rsidR="00ED31E1" w:rsidRDefault="00ED31E1" w:rsidP="00ED31E1">
      <w:pPr>
        <w:pStyle w:val="BodyText"/>
      </w:pPr>
      <w:r>
        <w:t xml:space="preserve">join </w:t>
      </w:r>
      <w:proofErr w:type="spellStart"/>
      <w:r>
        <w:t>order_header</w:t>
      </w:r>
      <w:proofErr w:type="spellEnd"/>
      <w:r>
        <w:t xml:space="preserve"> </w:t>
      </w:r>
      <w:proofErr w:type="gramStart"/>
      <w:r>
        <w:t>oh</w:t>
      </w:r>
      <w:proofErr w:type="gramEnd"/>
    </w:p>
    <w:p w14:paraId="5FE9DEF8" w14:textId="77777777" w:rsidR="00ED31E1" w:rsidRDefault="00ED31E1" w:rsidP="00ED31E1">
      <w:pPr>
        <w:pStyle w:val="BodyText"/>
      </w:pPr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oh.CUSTOMER_ID</w:t>
      </w:r>
      <w:proofErr w:type="spellEnd"/>
    </w:p>
    <w:p w14:paraId="2A1BAD88" w14:textId="77777777" w:rsidR="00ED31E1" w:rsidRDefault="00ED31E1" w:rsidP="00ED31E1">
      <w:pPr>
        <w:pStyle w:val="BodyText"/>
      </w:pPr>
      <w:r>
        <w:t xml:space="preserve">join </w:t>
      </w:r>
      <w:proofErr w:type="spellStart"/>
      <w:r>
        <w:t>order_line</w:t>
      </w:r>
      <w:proofErr w:type="spellEnd"/>
      <w:r>
        <w:t xml:space="preserve"> </w:t>
      </w:r>
      <w:proofErr w:type="spellStart"/>
      <w:proofErr w:type="gramStart"/>
      <w:r>
        <w:t>ol</w:t>
      </w:r>
      <w:proofErr w:type="spellEnd"/>
      <w:proofErr w:type="gramEnd"/>
    </w:p>
    <w:p w14:paraId="02DD014B" w14:textId="77777777" w:rsidR="00ED31E1" w:rsidRDefault="00ED31E1" w:rsidP="00ED31E1">
      <w:pPr>
        <w:pStyle w:val="BodyText"/>
      </w:pPr>
      <w:r>
        <w:t xml:space="preserve">on </w:t>
      </w:r>
      <w:proofErr w:type="spellStart"/>
      <w:proofErr w:type="gramStart"/>
      <w:r>
        <w:t>ol.HEADER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oh.HEADER_ID</w:t>
      </w:r>
      <w:proofErr w:type="spellEnd"/>
    </w:p>
    <w:p w14:paraId="73874746" w14:textId="77777777" w:rsidR="00ED31E1" w:rsidRDefault="00ED31E1" w:rsidP="00ED31E1">
      <w:pPr>
        <w:pStyle w:val="BodyText"/>
      </w:pPr>
      <w:r>
        <w:t xml:space="preserve">join item </w:t>
      </w:r>
      <w:proofErr w:type="spellStart"/>
      <w:proofErr w:type="gramStart"/>
      <w:r>
        <w:t>i</w:t>
      </w:r>
      <w:proofErr w:type="spellEnd"/>
      <w:proofErr w:type="gramEnd"/>
    </w:p>
    <w:p w14:paraId="528FC4D0" w14:textId="27C64F01" w:rsidR="00234FD0" w:rsidRDefault="00ED31E1" w:rsidP="00ED31E1">
      <w:pPr>
        <w:pStyle w:val="BodyText"/>
      </w:pPr>
      <w:r>
        <w:t xml:space="preserve">on </w:t>
      </w:r>
      <w:proofErr w:type="spellStart"/>
      <w:proofErr w:type="gramStart"/>
      <w:r>
        <w:t>i.ITEM</w:t>
      </w:r>
      <w:proofErr w:type="gramEnd"/>
      <w:r>
        <w:t>_ID</w:t>
      </w:r>
      <w:proofErr w:type="spellEnd"/>
      <w:r>
        <w:t xml:space="preserve"> = </w:t>
      </w:r>
      <w:proofErr w:type="spellStart"/>
      <w:r>
        <w:t>ol.ITEM_ID</w:t>
      </w:r>
      <w:proofErr w:type="spellEnd"/>
      <w:r>
        <w:t>;</w:t>
      </w:r>
    </w:p>
    <w:p w14:paraId="6FD7AEF1" w14:textId="0BCB853C" w:rsidR="00ED31E1" w:rsidRDefault="00ED31E1" w:rsidP="00ED31E1">
      <w:pPr>
        <w:pStyle w:val="BodyText"/>
      </w:pPr>
      <w:r>
        <w:rPr>
          <w:noProof/>
        </w:rPr>
        <w:lastRenderedPageBreak/>
        <w:drawing>
          <wp:inline distT="0" distB="0" distL="0" distR="0" wp14:anchorId="19C30738" wp14:editId="55939BCE">
            <wp:extent cx="5203021" cy="2295010"/>
            <wp:effectExtent l="0" t="0" r="0" b="0"/>
            <wp:docPr id="138643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314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8696" cy="23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520" w:type="dxa"/>
        <w:tblLayout w:type="fixed"/>
        <w:tblLook w:val="04A0" w:firstRow="1" w:lastRow="0" w:firstColumn="1" w:lastColumn="0" w:noHBand="0" w:noVBand="1"/>
      </w:tblPr>
      <w:tblGrid>
        <w:gridCol w:w="849"/>
        <w:gridCol w:w="3118"/>
        <w:gridCol w:w="1276"/>
        <w:gridCol w:w="1276"/>
        <w:gridCol w:w="1559"/>
      </w:tblGrid>
      <w:tr w:rsidR="00DF7436" w:rsidRPr="001A4D92" w14:paraId="5316BB7F" w14:textId="77777777" w:rsidTr="004D29E9">
        <w:tc>
          <w:tcPr>
            <w:tcW w:w="849" w:type="dxa"/>
            <w:shd w:val="clear" w:color="auto" w:fill="BFBFBF" w:themeFill="background1" w:themeFillShade="BF"/>
          </w:tcPr>
          <w:p w14:paraId="0A9C6339" w14:textId="74A9E9D7" w:rsidR="00DF7436" w:rsidRPr="001A4D92" w:rsidRDefault="00DF476C" w:rsidP="004D29E9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c</w:t>
            </w:r>
            <w:r>
              <w:rPr>
                <w:sz w:val="13"/>
                <w:szCs w:val="13"/>
              </w:rPr>
              <w:t>ustom</w:t>
            </w:r>
            <w:r w:rsidR="00106A69">
              <w:rPr>
                <w:sz w:val="13"/>
                <w:szCs w:val="13"/>
              </w:rPr>
              <w:t>er</w:t>
            </w:r>
            <w:r>
              <w:rPr>
                <w:sz w:val="13"/>
                <w:szCs w:val="13"/>
              </w:rPr>
              <w:t>_number</w:t>
            </w:r>
            <w:proofErr w:type="spellEnd"/>
          </w:p>
        </w:tc>
        <w:tc>
          <w:tcPr>
            <w:tcW w:w="3118" w:type="dxa"/>
            <w:shd w:val="clear" w:color="auto" w:fill="BFBFBF" w:themeFill="background1" w:themeFillShade="BF"/>
          </w:tcPr>
          <w:p w14:paraId="2C973615" w14:textId="0E354036" w:rsidR="00DF7436" w:rsidRPr="001A4D92" w:rsidRDefault="00106A69" w:rsidP="004D29E9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c</w:t>
            </w:r>
            <w:r>
              <w:rPr>
                <w:sz w:val="13"/>
                <w:szCs w:val="13"/>
              </w:rPr>
              <w:t>ustomer_number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</w:tcPr>
          <w:p w14:paraId="40029C32" w14:textId="30EDA581" w:rsidR="00DF7436" w:rsidRPr="001A4D92" w:rsidRDefault="00106A69" w:rsidP="004D29E9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tem_number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</w:tcPr>
          <w:p w14:paraId="3F2EF877" w14:textId="44A846CA" w:rsidR="00DF7436" w:rsidRPr="001A4D92" w:rsidRDefault="00106A69" w:rsidP="004D29E9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tem_name</w:t>
            </w:r>
            <w:proofErr w:type="spellEnd"/>
          </w:p>
        </w:tc>
        <w:tc>
          <w:tcPr>
            <w:tcW w:w="1559" w:type="dxa"/>
            <w:shd w:val="clear" w:color="auto" w:fill="BFBFBF" w:themeFill="background1" w:themeFillShade="BF"/>
          </w:tcPr>
          <w:p w14:paraId="07FEBFF4" w14:textId="53FF2DD8" w:rsidR="00DF7436" w:rsidRPr="001A4D92" w:rsidRDefault="00106A69" w:rsidP="004D29E9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</w:t>
            </w:r>
            <w:r>
              <w:rPr>
                <w:sz w:val="13"/>
                <w:szCs w:val="13"/>
              </w:rPr>
              <w:t>om_code</w:t>
            </w:r>
            <w:proofErr w:type="spellEnd"/>
          </w:p>
        </w:tc>
      </w:tr>
      <w:tr w:rsidR="00DF7436" w14:paraId="3173E430" w14:textId="77777777" w:rsidTr="004D29E9">
        <w:tc>
          <w:tcPr>
            <w:tcW w:w="849" w:type="dxa"/>
          </w:tcPr>
          <w:p w14:paraId="2A23D865" w14:textId="77777777" w:rsidR="00DF7436" w:rsidRPr="007F4448" w:rsidRDefault="00DF7436" w:rsidP="004D29E9">
            <w:pPr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1101</w:t>
            </w:r>
          </w:p>
        </w:tc>
        <w:tc>
          <w:tcPr>
            <w:tcW w:w="3118" w:type="dxa"/>
          </w:tcPr>
          <w:p w14:paraId="3C316BB0" w14:textId="77777777" w:rsidR="00DF7436" w:rsidRPr="007F4448" w:rsidRDefault="00DF7436" w:rsidP="004D29E9">
            <w:pPr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汉得信息技术股份有限公司</w:t>
            </w:r>
          </w:p>
        </w:tc>
        <w:tc>
          <w:tcPr>
            <w:tcW w:w="1276" w:type="dxa"/>
          </w:tcPr>
          <w:p w14:paraId="4EFD2657" w14:textId="77777777" w:rsidR="00DF7436" w:rsidRPr="007F4448" w:rsidRDefault="00DF7436" w:rsidP="004D29E9">
            <w:pPr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SB86662</w:t>
            </w:r>
          </w:p>
        </w:tc>
        <w:tc>
          <w:tcPr>
            <w:tcW w:w="1276" w:type="dxa"/>
          </w:tcPr>
          <w:p w14:paraId="60B4A48E" w14:textId="77777777" w:rsidR="00DF7436" w:rsidRPr="007F4448" w:rsidRDefault="00DF7436" w:rsidP="004D29E9">
            <w:pPr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办公用品</w:t>
            </w:r>
          </w:p>
        </w:tc>
        <w:tc>
          <w:tcPr>
            <w:tcW w:w="1559" w:type="dxa"/>
          </w:tcPr>
          <w:p w14:paraId="0D19CA55" w14:textId="77777777" w:rsidR="00DF7436" w:rsidRDefault="00DF7436" w:rsidP="004D29E9">
            <w:pPr>
              <w:pStyle w:val="BodyText"/>
              <w:ind w:left="0"/>
            </w:pPr>
            <w:r>
              <w:rPr>
                <w:rFonts w:hint="eastAsia"/>
              </w:rPr>
              <w:t>个</w:t>
            </w:r>
          </w:p>
        </w:tc>
      </w:tr>
    </w:tbl>
    <w:p w14:paraId="4605DFF3" w14:textId="77777777" w:rsidR="0072380A" w:rsidRDefault="0072380A" w:rsidP="0072380A">
      <w:pPr>
        <w:pStyle w:val="Heading4"/>
      </w:pPr>
      <w:r>
        <w:rPr>
          <w:rFonts w:hint="eastAsia"/>
        </w:rPr>
        <w:t>N</w:t>
      </w:r>
      <w:r>
        <w:t>O.0</w:t>
      </w:r>
      <w:r w:rsidR="00EF2948">
        <w:rPr>
          <w:rFonts w:hint="eastAsia"/>
        </w:rPr>
        <w:t>7</w:t>
      </w:r>
    </w:p>
    <w:p w14:paraId="6A6D574C" w14:textId="5FE9A972" w:rsidR="0072380A" w:rsidRDefault="00106A69" w:rsidP="0072380A">
      <w:pPr>
        <w:pStyle w:val="BodyText"/>
      </w:pPr>
      <w:r w:rsidRPr="00106A69">
        <w:t>Write SQL to count all orders (excluding canceled orders) and calculate the average sales unit price and the highest and lowest unit price by product.</w:t>
      </w:r>
    </w:p>
    <w:p w14:paraId="5EB0BE86" w14:textId="77777777" w:rsidR="002B2E27" w:rsidRDefault="002B2E27" w:rsidP="002B2E27">
      <w:pPr>
        <w:pStyle w:val="BodyText"/>
      </w:pPr>
      <w:r>
        <w:t xml:space="preserve">select </w:t>
      </w:r>
      <w:proofErr w:type="spellStart"/>
      <w:proofErr w:type="gramStart"/>
      <w:r>
        <w:t>i.ITEM</w:t>
      </w:r>
      <w:proofErr w:type="gramEnd"/>
      <w:r>
        <w:t>_NUMBER</w:t>
      </w:r>
      <w:proofErr w:type="spellEnd"/>
      <w:r>
        <w:t xml:space="preserve">, </w:t>
      </w:r>
      <w:proofErr w:type="spellStart"/>
      <w:r>
        <w:t>i.ITEM_NAME</w:t>
      </w:r>
      <w:proofErr w:type="spellEnd"/>
      <w:r>
        <w:t>, avg(</w:t>
      </w:r>
      <w:proofErr w:type="spellStart"/>
      <w:r>
        <w:t>ol.ITEM_ID</w:t>
      </w:r>
      <w:proofErr w:type="spellEnd"/>
      <w:r>
        <w:t xml:space="preserve">) as </w:t>
      </w:r>
      <w:proofErr w:type="spellStart"/>
      <w:r>
        <w:t>average_unit_price</w:t>
      </w:r>
      <w:proofErr w:type="spellEnd"/>
      <w:r>
        <w:t>, max(</w:t>
      </w:r>
      <w:proofErr w:type="spellStart"/>
      <w:r>
        <w:t>ol.ITEM_ID</w:t>
      </w:r>
      <w:proofErr w:type="spellEnd"/>
      <w:r>
        <w:t xml:space="preserve">) as </w:t>
      </w:r>
      <w:proofErr w:type="spellStart"/>
      <w:r>
        <w:t>highest_unit_price</w:t>
      </w:r>
      <w:proofErr w:type="spellEnd"/>
      <w:r>
        <w:t>, min(</w:t>
      </w:r>
      <w:proofErr w:type="spellStart"/>
      <w:r>
        <w:t>ol.ITEM_ID</w:t>
      </w:r>
      <w:proofErr w:type="spellEnd"/>
      <w:r>
        <w:t xml:space="preserve">) as </w:t>
      </w:r>
      <w:proofErr w:type="spellStart"/>
      <w:r>
        <w:t>lowest_unit_price</w:t>
      </w:r>
      <w:proofErr w:type="spellEnd"/>
    </w:p>
    <w:p w14:paraId="3D8A0035" w14:textId="77777777" w:rsidR="002B2E27" w:rsidRDefault="002B2E27" w:rsidP="002B2E27">
      <w:pPr>
        <w:pStyle w:val="BodyText"/>
      </w:pPr>
      <w:r>
        <w:t xml:space="preserve">from item </w:t>
      </w:r>
      <w:proofErr w:type="spellStart"/>
      <w:r>
        <w:t>i</w:t>
      </w:r>
      <w:proofErr w:type="spellEnd"/>
      <w:r>
        <w:t xml:space="preserve"> </w:t>
      </w:r>
    </w:p>
    <w:p w14:paraId="7236CFD0" w14:textId="77777777" w:rsidR="002B2E27" w:rsidRDefault="002B2E27" w:rsidP="002B2E27">
      <w:pPr>
        <w:pStyle w:val="BodyText"/>
      </w:pPr>
      <w:r>
        <w:t xml:space="preserve">join </w:t>
      </w:r>
      <w:proofErr w:type="spellStart"/>
      <w:r>
        <w:t>order_line</w:t>
      </w:r>
      <w:proofErr w:type="spellEnd"/>
      <w:r>
        <w:t xml:space="preserve"> </w:t>
      </w:r>
      <w:proofErr w:type="spellStart"/>
      <w:proofErr w:type="gramStart"/>
      <w:r>
        <w:t>ol</w:t>
      </w:r>
      <w:proofErr w:type="spellEnd"/>
      <w:proofErr w:type="gramEnd"/>
    </w:p>
    <w:p w14:paraId="3BCF413E" w14:textId="77777777" w:rsidR="002B2E27" w:rsidRDefault="002B2E27" w:rsidP="002B2E27">
      <w:pPr>
        <w:pStyle w:val="BodyText"/>
      </w:pPr>
      <w:r>
        <w:t xml:space="preserve">on </w:t>
      </w:r>
      <w:proofErr w:type="spellStart"/>
      <w:proofErr w:type="gramStart"/>
      <w:r>
        <w:t>i.ITEM</w:t>
      </w:r>
      <w:proofErr w:type="gramEnd"/>
      <w:r>
        <w:t>_ID</w:t>
      </w:r>
      <w:proofErr w:type="spellEnd"/>
      <w:r>
        <w:t xml:space="preserve"> = </w:t>
      </w:r>
      <w:proofErr w:type="spellStart"/>
      <w:r>
        <w:t>ol.ITEM_ID</w:t>
      </w:r>
      <w:proofErr w:type="spellEnd"/>
    </w:p>
    <w:p w14:paraId="1906C9E8" w14:textId="77777777" w:rsidR="002B2E27" w:rsidRDefault="002B2E27" w:rsidP="002B2E27">
      <w:pPr>
        <w:pStyle w:val="BodyText"/>
      </w:pPr>
      <w:r>
        <w:t xml:space="preserve">join </w:t>
      </w:r>
      <w:proofErr w:type="spellStart"/>
      <w:r>
        <w:t>order_header</w:t>
      </w:r>
      <w:proofErr w:type="spellEnd"/>
      <w:r>
        <w:t xml:space="preserve"> </w:t>
      </w:r>
      <w:proofErr w:type="gramStart"/>
      <w:r>
        <w:t>oh</w:t>
      </w:r>
      <w:proofErr w:type="gramEnd"/>
    </w:p>
    <w:p w14:paraId="347C8FB7" w14:textId="77777777" w:rsidR="002B2E27" w:rsidRDefault="002B2E27" w:rsidP="002B2E27">
      <w:pPr>
        <w:pStyle w:val="BodyText"/>
      </w:pPr>
      <w:r>
        <w:t xml:space="preserve">on </w:t>
      </w:r>
      <w:proofErr w:type="spellStart"/>
      <w:proofErr w:type="gramStart"/>
      <w:r>
        <w:t>oh.HEADER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ol.HEADER_ID</w:t>
      </w:r>
      <w:proofErr w:type="spellEnd"/>
    </w:p>
    <w:p w14:paraId="4C861149" w14:textId="4E026188" w:rsidR="002B2E27" w:rsidRDefault="002B2E27" w:rsidP="002B2E27">
      <w:pPr>
        <w:pStyle w:val="BodyText"/>
        <w:rPr>
          <w:noProof/>
        </w:rPr>
      </w:pPr>
      <w:r>
        <w:t xml:space="preserve">group by </w:t>
      </w:r>
      <w:proofErr w:type="spellStart"/>
      <w:proofErr w:type="gramStart"/>
      <w:r>
        <w:t>ol.ITEM</w:t>
      </w:r>
      <w:proofErr w:type="gramEnd"/>
      <w:r>
        <w:t>_ID</w:t>
      </w:r>
      <w:proofErr w:type="spellEnd"/>
      <w:r>
        <w:t>;</w:t>
      </w:r>
    </w:p>
    <w:p w14:paraId="465D0F70" w14:textId="0033BE57" w:rsidR="002B2E27" w:rsidRDefault="002B2E27" w:rsidP="002B2E27">
      <w:pPr>
        <w:pStyle w:val="BodyText"/>
      </w:pPr>
      <w:r w:rsidRPr="002B2E27">
        <w:drawing>
          <wp:inline distT="0" distB="0" distL="0" distR="0" wp14:anchorId="5C19C94D" wp14:editId="644C6391">
            <wp:extent cx="4816257" cy="1516511"/>
            <wp:effectExtent l="0" t="0" r="3810" b="7620"/>
            <wp:docPr id="54249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973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220" w:type="dxa"/>
        <w:tblInd w:w="2520" w:type="dxa"/>
        <w:tblLayout w:type="fixed"/>
        <w:tblLook w:val="04A0" w:firstRow="1" w:lastRow="0" w:firstColumn="1" w:lastColumn="0" w:noHBand="0" w:noVBand="1"/>
      </w:tblPr>
      <w:tblGrid>
        <w:gridCol w:w="993"/>
        <w:gridCol w:w="2407"/>
        <w:gridCol w:w="1843"/>
        <w:gridCol w:w="1276"/>
        <w:gridCol w:w="1701"/>
      </w:tblGrid>
      <w:tr w:rsidR="00B92F98" w:rsidRPr="001A4D92" w14:paraId="11ABCBBE" w14:textId="77777777" w:rsidTr="00B92F98">
        <w:tc>
          <w:tcPr>
            <w:tcW w:w="993" w:type="dxa"/>
            <w:shd w:val="clear" w:color="auto" w:fill="BFBFBF" w:themeFill="background1" w:themeFillShade="BF"/>
          </w:tcPr>
          <w:p w14:paraId="7FBAFFA2" w14:textId="37CCD1FD" w:rsidR="00B92F98" w:rsidRPr="001A4D92" w:rsidRDefault="00106A69" w:rsidP="004D29E9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tem_number</w:t>
            </w:r>
            <w:proofErr w:type="spellEnd"/>
          </w:p>
        </w:tc>
        <w:tc>
          <w:tcPr>
            <w:tcW w:w="2407" w:type="dxa"/>
            <w:shd w:val="clear" w:color="auto" w:fill="BFBFBF" w:themeFill="background1" w:themeFillShade="BF"/>
          </w:tcPr>
          <w:p w14:paraId="43EDE1D0" w14:textId="2790439B" w:rsidR="00B92F98" w:rsidRPr="001A4D92" w:rsidRDefault="00106A69" w:rsidP="004D29E9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tem_name</w:t>
            </w:r>
            <w:proofErr w:type="spellEnd"/>
          </w:p>
        </w:tc>
        <w:tc>
          <w:tcPr>
            <w:tcW w:w="1843" w:type="dxa"/>
            <w:shd w:val="clear" w:color="auto" w:fill="BFBFBF" w:themeFill="background1" w:themeFillShade="BF"/>
          </w:tcPr>
          <w:p w14:paraId="17FCBB10" w14:textId="3DE5C855" w:rsidR="00B92F98" w:rsidRPr="001A4D92" w:rsidRDefault="00106A69" w:rsidP="004D29E9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</w:t>
            </w:r>
            <w:r>
              <w:rPr>
                <w:sz w:val="13"/>
                <w:szCs w:val="13"/>
              </w:rPr>
              <w:t>verage_unit_price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</w:tcPr>
          <w:p w14:paraId="55A107C3" w14:textId="5F5ABCB7" w:rsidR="00B92F98" w:rsidRDefault="00106A69" w:rsidP="004D29E9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h</w:t>
            </w:r>
            <w:r>
              <w:rPr>
                <w:sz w:val="13"/>
                <w:szCs w:val="13"/>
              </w:rPr>
              <w:t>ighest_unit_price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14:paraId="1DB3B176" w14:textId="0EB69C87" w:rsidR="00B92F98" w:rsidRDefault="00106A69" w:rsidP="004D29E9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l</w:t>
            </w:r>
            <w:r>
              <w:rPr>
                <w:sz w:val="13"/>
                <w:szCs w:val="13"/>
              </w:rPr>
              <w:t>owest_unit_price</w:t>
            </w:r>
            <w:proofErr w:type="spellEnd"/>
          </w:p>
        </w:tc>
      </w:tr>
      <w:tr w:rsidR="00B92F98" w14:paraId="547F2261" w14:textId="77777777" w:rsidTr="00B92F98">
        <w:tc>
          <w:tcPr>
            <w:tcW w:w="993" w:type="dxa"/>
          </w:tcPr>
          <w:p w14:paraId="06B403A1" w14:textId="77777777" w:rsidR="00B92F98" w:rsidRDefault="00B92F98" w:rsidP="004D29E9">
            <w:pPr>
              <w:pStyle w:val="BodyText"/>
              <w:ind w:left="0"/>
            </w:pPr>
          </w:p>
        </w:tc>
        <w:tc>
          <w:tcPr>
            <w:tcW w:w="2407" w:type="dxa"/>
          </w:tcPr>
          <w:p w14:paraId="42FBF587" w14:textId="77777777" w:rsidR="00B92F98" w:rsidRDefault="00B92F98" w:rsidP="004D29E9">
            <w:pPr>
              <w:pStyle w:val="BodyText"/>
              <w:ind w:left="0"/>
            </w:pPr>
          </w:p>
        </w:tc>
        <w:tc>
          <w:tcPr>
            <w:tcW w:w="1843" w:type="dxa"/>
          </w:tcPr>
          <w:p w14:paraId="5707252B" w14:textId="77777777" w:rsidR="00B92F98" w:rsidRDefault="00B92F98" w:rsidP="004D29E9">
            <w:pPr>
              <w:pStyle w:val="BodyText"/>
              <w:ind w:left="0"/>
            </w:pPr>
          </w:p>
        </w:tc>
        <w:tc>
          <w:tcPr>
            <w:tcW w:w="1276" w:type="dxa"/>
          </w:tcPr>
          <w:p w14:paraId="4829B664" w14:textId="77777777" w:rsidR="00B92F98" w:rsidRDefault="00B92F98" w:rsidP="004D29E9">
            <w:pPr>
              <w:pStyle w:val="BodyText"/>
              <w:ind w:left="0"/>
            </w:pPr>
          </w:p>
        </w:tc>
        <w:tc>
          <w:tcPr>
            <w:tcW w:w="1701" w:type="dxa"/>
          </w:tcPr>
          <w:p w14:paraId="0346F705" w14:textId="77777777" w:rsidR="00B92F98" w:rsidRDefault="00B92F98" w:rsidP="004D29E9">
            <w:pPr>
              <w:pStyle w:val="BodyText"/>
              <w:ind w:left="0"/>
            </w:pPr>
          </w:p>
        </w:tc>
      </w:tr>
    </w:tbl>
    <w:p w14:paraId="2C56B97C" w14:textId="77777777" w:rsidR="00B308A2" w:rsidRDefault="00B308A2" w:rsidP="00B308A2">
      <w:pPr>
        <w:pStyle w:val="Heading4"/>
      </w:pPr>
      <w:r>
        <w:rPr>
          <w:rFonts w:hint="eastAsia"/>
        </w:rPr>
        <w:lastRenderedPageBreak/>
        <w:t>N</w:t>
      </w:r>
      <w:r w:rsidR="001061F3">
        <w:t>O.</w:t>
      </w:r>
      <w:r w:rsidR="009F5B04">
        <w:t>0</w:t>
      </w:r>
      <w:r w:rsidR="00B92F98">
        <w:rPr>
          <w:rFonts w:hint="eastAsia"/>
        </w:rPr>
        <w:t>8</w:t>
      </w:r>
    </w:p>
    <w:p w14:paraId="16169727" w14:textId="0BA2EFD0" w:rsidR="00B308A2" w:rsidRDefault="00106A69" w:rsidP="00B308A2">
      <w:pPr>
        <w:pStyle w:val="BodyText"/>
      </w:pPr>
      <w:r w:rsidRPr="00106A69">
        <w:t>Write SQL to query customer information about canceled orders.</w:t>
      </w:r>
    </w:p>
    <w:p w14:paraId="741899B6" w14:textId="77777777" w:rsidR="002B2E27" w:rsidRDefault="002B2E27" w:rsidP="002B2E27">
      <w:pPr>
        <w:pStyle w:val="BodyText"/>
      </w:pPr>
      <w:r>
        <w:t xml:space="preserve">select </w:t>
      </w:r>
      <w:proofErr w:type="spellStart"/>
      <w:proofErr w:type="gramStart"/>
      <w:r>
        <w:t>c.CUSTOMER</w:t>
      </w:r>
      <w:proofErr w:type="gramEnd"/>
      <w:r>
        <w:t>_NUMBER</w:t>
      </w:r>
      <w:proofErr w:type="spellEnd"/>
      <w:r>
        <w:t xml:space="preserve">, </w:t>
      </w:r>
      <w:proofErr w:type="spellStart"/>
      <w:r>
        <w:t>c.CUSTOMER_NAME</w:t>
      </w:r>
      <w:proofErr w:type="spellEnd"/>
      <w:r>
        <w:t xml:space="preserve">, </w:t>
      </w:r>
      <w:proofErr w:type="spellStart"/>
      <w:r>
        <w:t>c.TELEPHONE</w:t>
      </w:r>
      <w:proofErr w:type="spellEnd"/>
      <w:r>
        <w:t xml:space="preserve">, </w:t>
      </w:r>
      <w:proofErr w:type="spellStart"/>
      <w:r>
        <w:t>c.START_DATE_ACTIVE</w:t>
      </w:r>
      <w:proofErr w:type="spellEnd"/>
      <w:r>
        <w:t xml:space="preserve">, </w:t>
      </w:r>
      <w:proofErr w:type="spellStart"/>
      <w:r>
        <w:t>c.END_DATE_ACTIVE</w:t>
      </w:r>
      <w:proofErr w:type="spellEnd"/>
    </w:p>
    <w:p w14:paraId="6ECDD745" w14:textId="77777777" w:rsidR="002B2E27" w:rsidRDefault="002B2E27" w:rsidP="002B2E27">
      <w:pPr>
        <w:pStyle w:val="BodyText"/>
      </w:pPr>
      <w:r>
        <w:t>from customer c</w:t>
      </w:r>
    </w:p>
    <w:p w14:paraId="69C87184" w14:textId="77777777" w:rsidR="002B2E27" w:rsidRDefault="002B2E27" w:rsidP="002B2E27">
      <w:pPr>
        <w:pStyle w:val="BodyText"/>
      </w:pPr>
      <w:r>
        <w:t xml:space="preserve">join </w:t>
      </w:r>
      <w:proofErr w:type="spellStart"/>
      <w:r>
        <w:t>order_header</w:t>
      </w:r>
      <w:proofErr w:type="spellEnd"/>
      <w:r>
        <w:t xml:space="preserve"> </w:t>
      </w:r>
      <w:proofErr w:type="gramStart"/>
      <w:r>
        <w:t>o</w:t>
      </w:r>
      <w:proofErr w:type="gramEnd"/>
    </w:p>
    <w:p w14:paraId="49B7D41B" w14:textId="77777777" w:rsidR="002B2E27" w:rsidRDefault="002B2E27" w:rsidP="002B2E27">
      <w:pPr>
        <w:pStyle w:val="BodyText"/>
      </w:pPr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1D4B5B03" w14:textId="1B4FE927" w:rsidR="002B2E27" w:rsidRDefault="002B2E27" w:rsidP="002B2E27">
      <w:pPr>
        <w:pStyle w:val="BodyText"/>
      </w:pPr>
      <w:r>
        <w:t xml:space="preserve">where </w:t>
      </w:r>
      <w:proofErr w:type="spellStart"/>
      <w:proofErr w:type="gramStart"/>
      <w:r>
        <w:t>o.ORDER</w:t>
      </w:r>
      <w:proofErr w:type="gramEnd"/>
      <w:r>
        <w:t>_STATUS</w:t>
      </w:r>
      <w:proofErr w:type="spellEnd"/>
      <w:r>
        <w:t xml:space="preserve"> = "CANCELLED";</w:t>
      </w:r>
      <w:r>
        <w:br/>
      </w:r>
      <w:r>
        <w:rPr>
          <w:noProof/>
        </w:rPr>
        <w:drawing>
          <wp:inline distT="0" distB="0" distL="0" distR="0" wp14:anchorId="63B043F9" wp14:editId="75CE6951">
            <wp:extent cx="5257800" cy="651182"/>
            <wp:effectExtent l="0" t="0" r="0" b="0"/>
            <wp:docPr id="37038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863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0237" cy="6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220" w:type="dxa"/>
        <w:tblInd w:w="2520" w:type="dxa"/>
        <w:tblLook w:val="04A0" w:firstRow="1" w:lastRow="0" w:firstColumn="1" w:lastColumn="0" w:noHBand="0" w:noVBand="1"/>
      </w:tblPr>
      <w:tblGrid>
        <w:gridCol w:w="1274"/>
        <w:gridCol w:w="2977"/>
        <w:gridCol w:w="1134"/>
        <w:gridCol w:w="1275"/>
        <w:gridCol w:w="1560"/>
      </w:tblGrid>
      <w:tr w:rsidR="00B92F98" w:rsidRPr="001A4D92" w14:paraId="09AAEF1B" w14:textId="77777777" w:rsidTr="00B92F98">
        <w:tc>
          <w:tcPr>
            <w:tcW w:w="1274" w:type="dxa"/>
            <w:shd w:val="clear" w:color="auto" w:fill="BFBFBF" w:themeFill="background1" w:themeFillShade="BF"/>
          </w:tcPr>
          <w:p w14:paraId="7BB1631E" w14:textId="57BC6445" w:rsidR="00B92F98" w:rsidRPr="001A4D92" w:rsidRDefault="00106A69" w:rsidP="0004662C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c</w:t>
            </w:r>
            <w:r>
              <w:rPr>
                <w:sz w:val="13"/>
                <w:szCs w:val="13"/>
              </w:rPr>
              <w:t>ustomer_number</w:t>
            </w:r>
            <w:proofErr w:type="spellEnd"/>
          </w:p>
        </w:tc>
        <w:tc>
          <w:tcPr>
            <w:tcW w:w="2977" w:type="dxa"/>
            <w:shd w:val="clear" w:color="auto" w:fill="BFBFBF" w:themeFill="background1" w:themeFillShade="BF"/>
          </w:tcPr>
          <w:p w14:paraId="5F347FB1" w14:textId="70BF9A4B" w:rsidR="00B92F98" w:rsidRPr="001A4D92" w:rsidRDefault="00106A69" w:rsidP="0004662C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c</w:t>
            </w:r>
            <w:r>
              <w:rPr>
                <w:sz w:val="13"/>
                <w:szCs w:val="13"/>
              </w:rPr>
              <w:t>ustomer_name</w:t>
            </w:r>
            <w:proofErr w:type="spellEnd"/>
          </w:p>
        </w:tc>
        <w:tc>
          <w:tcPr>
            <w:tcW w:w="1134" w:type="dxa"/>
            <w:shd w:val="clear" w:color="auto" w:fill="BFBFBF" w:themeFill="background1" w:themeFillShade="BF"/>
          </w:tcPr>
          <w:p w14:paraId="7C1384A3" w14:textId="5074761A" w:rsidR="00B92F98" w:rsidRPr="001A4D92" w:rsidRDefault="00106A69" w:rsidP="0004662C">
            <w:pPr>
              <w:pStyle w:val="BodyText"/>
              <w:ind w:left="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</w:t>
            </w:r>
            <w:r>
              <w:rPr>
                <w:sz w:val="13"/>
                <w:szCs w:val="13"/>
              </w:rPr>
              <w:t>elephone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13D44B2B" w14:textId="44C86D35" w:rsidR="00B92F98" w:rsidRPr="001A4D92" w:rsidRDefault="00106A69" w:rsidP="0004662C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</w:t>
            </w:r>
            <w:r>
              <w:rPr>
                <w:sz w:val="13"/>
                <w:szCs w:val="13"/>
              </w:rPr>
              <w:t>tart_date_active</w:t>
            </w:r>
            <w:proofErr w:type="spellEnd"/>
          </w:p>
        </w:tc>
        <w:tc>
          <w:tcPr>
            <w:tcW w:w="1560" w:type="dxa"/>
            <w:shd w:val="clear" w:color="auto" w:fill="BFBFBF" w:themeFill="background1" w:themeFillShade="BF"/>
          </w:tcPr>
          <w:p w14:paraId="52545E1A" w14:textId="0135B6C6" w:rsidR="00B92F98" w:rsidRPr="001A4D92" w:rsidRDefault="00106A69" w:rsidP="0004662C">
            <w:pPr>
              <w:pStyle w:val="BodyText"/>
              <w:ind w:left="0"/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e</w:t>
            </w:r>
            <w:r>
              <w:rPr>
                <w:sz w:val="13"/>
                <w:szCs w:val="13"/>
              </w:rPr>
              <w:t>nd_date_active</w:t>
            </w:r>
            <w:proofErr w:type="spellEnd"/>
          </w:p>
        </w:tc>
      </w:tr>
      <w:tr w:rsidR="00B92F98" w14:paraId="3E5A109C" w14:textId="77777777" w:rsidTr="00B92F98">
        <w:tc>
          <w:tcPr>
            <w:tcW w:w="1274" w:type="dxa"/>
          </w:tcPr>
          <w:p w14:paraId="7DA3823F" w14:textId="77777777" w:rsidR="00B92F98" w:rsidRDefault="00B92F98" w:rsidP="0004662C">
            <w:pPr>
              <w:pStyle w:val="BodyText"/>
              <w:ind w:left="0"/>
            </w:pPr>
          </w:p>
        </w:tc>
        <w:tc>
          <w:tcPr>
            <w:tcW w:w="2977" w:type="dxa"/>
          </w:tcPr>
          <w:p w14:paraId="04C8A7DF" w14:textId="77777777" w:rsidR="00B92F98" w:rsidRDefault="00B92F98" w:rsidP="0004662C">
            <w:pPr>
              <w:pStyle w:val="BodyText"/>
              <w:ind w:left="0"/>
            </w:pPr>
          </w:p>
        </w:tc>
        <w:tc>
          <w:tcPr>
            <w:tcW w:w="1134" w:type="dxa"/>
          </w:tcPr>
          <w:p w14:paraId="20DCC897" w14:textId="77777777" w:rsidR="00B92F98" w:rsidRDefault="00B92F98" w:rsidP="0004662C">
            <w:pPr>
              <w:pStyle w:val="BodyText"/>
              <w:ind w:left="0"/>
            </w:pPr>
          </w:p>
        </w:tc>
        <w:tc>
          <w:tcPr>
            <w:tcW w:w="1275" w:type="dxa"/>
          </w:tcPr>
          <w:p w14:paraId="510813A2" w14:textId="77777777" w:rsidR="00B92F98" w:rsidRDefault="00B92F98" w:rsidP="0004662C">
            <w:pPr>
              <w:pStyle w:val="BodyText"/>
              <w:ind w:left="0"/>
            </w:pPr>
          </w:p>
        </w:tc>
        <w:tc>
          <w:tcPr>
            <w:tcW w:w="1560" w:type="dxa"/>
          </w:tcPr>
          <w:p w14:paraId="3DE61255" w14:textId="77777777" w:rsidR="00B92F98" w:rsidRDefault="00B92F98" w:rsidP="0004662C">
            <w:pPr>
              <w:pStyle w:val="BodyText"/>
              <w:ind w:left="0"/>
            </w:pPr>
          </w:p>
        </w:tc>
      </w:tr>
    </w:tbl>
    <w:p w14:paraId="203C0053" w14:textId="77777777" w:rsidR="00CA0BDA" w:rsidRDefault="00CA0BDA" w:rsidP="00CA0BDA">
      <w:pPr>
        <w:pStyle w:val="Heading4"/>
      </w:pPr>
      <w:r>
        <w:rPr>
          <w:rFonts w:hint="eastAsia"/>
        </w:rPr>
        <w:t>N</w:t>
      </w:r>
      <w:r>
        <w:t>O.0</w:t>
      </w:r>
      <w:r>
        <w:rPr>
          <w:rFonts w:hint="eastAsia"/>
        </w:rPr>
        <w:t>9</w:t>
      </w:r>
    </w:p>
    <w:p w14:paraId="38E526DA" w14:textId="598EDE22" w:rsidR="00CA0BDA" w:rsidRDefault="00106A69" w:rsidP="00CA0BDA">
      <w:pPr>
        <w:pStyle w:val="BodyText"/>
      </w:pPr>
      <w:r w:rsidRPr="00106A69">
        <w:t>Write SQL to count the company's total sales in 2015. (All orders with status CANCELLED are excluded from statistics)</w:t>
      </w:r>
    </w:p>
    <w:p w14:paraId="6CB62461" w14:textId="77777777" w:rsidR="00E308DB" w:rsidRDefault="00E308DB" w:rsidP="00E308DB">
      <w:pPr>
        <w:pStyle w:val="BodyText"/>
      </w:pPr>
      <w:r>
        <w:t>select sum(</w:t>
      </w:r>
      <w:proofErr w:type="spellStart"/>
      <w:proofErr w:type="gramStart"/>
      <w:r>
        <w:t>ol.UNIT</w:t>
      </w:r>
      <w:proofErr w:type="gramEnd"/>
      <w:r>
        <w:t>_PRICE</w:t>
      </w:r>
      <w:proofErr w:type="spellEnd"/>
      <w:r>
        <w:t>) * sum(</w:t>
      </w:r>
      <w:proofErr w:type="spellStart"/>
      <w:r>
        <w:t>ol.QUANTITY</w:t>
      </w:r>
      <w:proofErr w:type="spellEnd"/>
      <w:r>
        <w:t>) as "Total Sales"</w:t>
      </w:r>
    </w:p>
    <w:p w14:paraId="229E99FF" w14:textId="77777777" w:rsidR="00E308DB" w:rsidRDefault="00E308DB" w:rsidP="00E308DB">
      <w:pPr>
        <w:pStyle w:val="BodyText"/>
      </w:pPr>
      <w:r>
        <w:t xml:space="preserve">from </w:t>
      </w:r>
      <w:proofErr w:type="spellStart"/>
      <w:r>
        <w:t>order_header</w:t>
      </w:r>
      <w:proofErr w:type="spellEnd"/>
      <w:r>
        <w:t xml:space="preserve"> oh</w:t>
      </w:r>
    </w:p>
    <w:p w14:paraId="39868FBF" w14:textId="77777777" w:rsidR="00E308DB" w:rsidRDefault="00E308DB" w:rsidP="00E308DB">
      <w:pPr>
        <w:pStyle w:val="BodyText"/>
      </w:pPr>
      <w:r>
        <w:t xml:space="preserve">join </w:t>
      </w:r>
      <w:proofErr w:type="spellStart"/>
      <w:r>
        <w:t>order_line</w:t>
      </w:r>
      <w:proofErr w:type="spellEnd"/>
      <w:r>
        <w:t xml:space="preserve"> </w:t>
      </w:r>
      <w:proofErr w:type="spellStart"/>
      <w:proofErr w:type="gramStart"/>
      <w:r>
        <w:t>ol</w:t>
      </w:r>
      <w:proofErr w:type="spellEnd"/>
      <w:proofErr w:type="gramEnd"/>
    </w:p>
    <w:p w14:paraId="6872B5C8" w14:textId="7A45707E" w:rsidR="002B2E27" w:rsidRDefault="00E308DB" w:rsidP="00E308DB">
      <w:pPr>
        <w:pStyle w:val="BodyText"/>
      </w:pPr>
      <w:r>
        <w:t>where year(</w:t>
      </w:r>
      <w:proofErr w:type="spellStart"/>
      <w:proofErr w:type="gramStart"/>
      <w:r>
        <w:t>oh.order</w:t>
      </w:r>
      <w:proofErr w:type="gramEnd"/>
      <w:r>
        <w:t>_date</w:t>
      </w:r>
      <w:proofErr w:type="spellEnd"/>
      <w:r>
        <w:t xml:space="preserve">) and </w:t>
      </w:r>
      <w:proofErr w:type="spellStart"/>
      <w:r>
        <w:t>oh.ORDER_STATUS</w:t>
      </w:r>
      <w:proofErr w:type="spellEnd"/>
      <w:r>
        <w:t xml:space="preserve"> != "CANCELLED";</w:t>
      </w:r>
    </w:p>
    <w:p w14:paraId="0630EC42" w14:textId="775FC40C" w:rsidR="00E308DB" w:rsidRDefault="00E308DB" w:rsidP="00E308DB">
      <w:pPr>
        <w:pStyle w:val="BodyText"/>
      </w:pPr>
      <w:r>
        <w:rPr>
          <w:noProof/>
        </w:rPr>
        <w:drawing>
          <wp:inline distT="0" distB="0" distL="0" distR="0" wp14:anchorId="2FF10489" wp14:editId="4C47BF21">
            <wp:extent cx="1695238" cy="542857"/>
            <wp:effectExtent l="0" t="0" r="635" b="0"/>
            <wp:docPr id="139179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915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274" w:type="dxa"/>
        <w:tblInd w:w="2520" w:type="dxa"/>
        <w:tblLook w:val="04A0" w:firstRow="1" w:lastRow="0" w:firstColumn="1" w:lastColumn="0" w:noHBand="0" w:noVBand="1"/>
      </w:tblPr>
      <w:tblGrid>
        <w:gridCol w:w="1274"/>
      </w:tblGrid>
      <w:tr w:rsidR="00CA0BDA" w:rsidRPr="001A4D92" w14:paraId="6CFE2C95" w14:textId="77777777" w:rsidTr="00CA0BDA">
        <w:tc>
          <w:tcPr>
            <w:tcW w:w="1274" w:type="dxa"/>
            <w:shd w:val="clear" w:color="auto" w:fill="BFBFBF" w:themeFill="background1" w:themeFillShade="BF"/>
          </w:tcPr>
          <w:p w14:paraId="4A104399" w14:textId="6AFA80D5" w:rsidR="00CA0BDA" w:rsidRPr="001A4D92" w:rsidRDefault="00106A69" w:rsidP="00CA0BDA">
            <w:pPr>
              <w:pStyle w:val="BodyText"/>
              <w:ind w:left="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</w:t>
            </w:r>
            <w:r>
              <w:rPr>
                <w:sz w:val="13"/>
                <w:szCs w:val="13"/>
              </w:rPr>
              <w:t>otal Sales</w:t>
            </w:r>
          </w:p>
        </w:tc>
      </w:tr>
      <w:tr w:rsidR="00CA0BDA" w14:paraId="3E605915" w14:textId="77777777" w:rsidTr="00CA0BDA">
        <w:tc>
          <w:tcPr>
            <w:tcW w:w="1274" w:type="dxa"/>
          </w:tcPr>
          <w:p w14:paraId="6E012E76" w14:textId="77777777" w:rsidR="00CA0BDA" w:rsidRDefault="00CA0BDA" w:rsidP="004D29E9">
            <w:pPr>
              <w:pStyle w:val="BodyText"/>
              <w:ind w:left="0"/>
            </w:pPr>
          </w:p>
        </w:tc>
      </w:tr>
    </w:tbl>
    <w:p w14:paraId="114649FB" w14:textId="77777777" w:rsidR="009F5B04" w:rsidRDefault="009F5B04" w:rsidP="009F5B04">
      <w:pPr>
        <w:pStyle w:val="Heading4"/>
      </w:pPr>
      <w:r>
        <w:rPr>
          <w:rFonts w:hint="eastAsia"/>
        </w:rPr>
        <w:t>N</w:t>
      </w:r>
      <w:r w:rsidR="006B3095">
        <w:t>O.</w:t>
      </w:r>
      <w:r w:rsidR="006B3095">
        <w:rPr>
          <w:rFonts w:hint="eastAsia"/>
        </w:rPr>
        <w:t>10</w:t>
      </w:r>
    </w:p>
    <w:bookmarkEnd w:id="0"/>
    <w:p w14:paraId="5090E35F" w14:textId="3063E592" w:rsidR="009F5B04" w:rsidRDefault="00106A69" w:rsidP="00106A69">
      <w:pPr>
        <w:pStyle w:val="BodyText"/>
        <w:ind w:left="2940"/>
      </w:pPr>
      <w:r w:rsidRPr="00106A69">
        <w:t>Write a script to add an index to the table: CUX_OM_ITEMS_XXXX: a normal index, and the applicable field: ITEM_NAME.</w:t>
      </w:r>
    </w:p>
    <w:p w14:paraId="21C62460" w14:textId="1DC09EB9" w:rsidR="00E308DB" w:rsidRPr="00106A69" w:rsidRDefault="00E6046D" w:rsidP="00106A69">
      <w:pPr>
        <w:pStyle w:val="BodyText"/>
        <w:ind w:left="2940"/>
      </w:pPr>
      <w:r w:rsidRPr="00E6046D">
        <w:t xml:space="preserve">CREATE INDEX </w:t>
      </w:r>
      <w:proofErr w:type="spellStart"/>
      <w:r w:rsidRPr="00E6046D">
        <w:t>idx_item_name</w:t>
      </w:r>
      <w:proofErr w:type="spellEnd"/>
      <w:r w:rsidRPr="00E6046D">
        <w:t xml:space="preserve"> ON item (ITEM_NAME);</w:t>
      </w:r>
      <w:r>
        <w:br/>
      </w:r>
      <w:r w:rsidRPr="00E6046D">
        <w:drawing>
          <wp:inline distT="0" distB="0" distL="0" distR="0" wp14:anchorId="0195DFCD" wp14:editId="6E199865">
            <wp:extent cx="4602480" cy="195331"/>
            <wp:effectExtent l="0" t="0" r="0" b="0"/>
            <wp:docPr id="47054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08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4726" cy="20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8DB" w:rsidRPr="00106A69" w:rsidSect="002003B1">
      <w:headerReference w:type="default" r:id="rId22"/>
      <w:footerReference w:type="even" r:id="rId23"/>
      <w:footerReference w:type="default" r:id="rId24"/>
      <w:footerReference w:type="first" r:id="rId25"/>
      <w:pgSz w:w="12240" w:h="15840" w:code="1"/>
      <w:pgMar w:top="1494" w:right="720" w:bottom="1080" w:left="720" w:header="432" w:footer="432" w:gutter="360"/>
      <w:paperSrc w:first="1" w:other="1"/>
      <w:pgNumType w:fmt="numberInDash"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5C9628" w14:textId="77777777" w:rsidR="002003B1" w:rsidRDefault="002003B1">
      <w:r>
        <w:separator/>
      </w:r>
    </w:p>
  </w:endnote>
  <w:endnote w:type="continuationSeparator" w:id="0">
    <w:p w14:paraId="204E44E3" w14:textId="77777777" w:rsidR="002003B1" w:rsidRDefault="00200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BF105" w14:textId="77777777" w:rsidR="00FA20B8" w:rsidRDefault="00FA20B8" w:rsidP="002639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31</w:t>
    </w:r>
    <w:r>
      <w:rPr>
        <w:rStyle w:val="PageNumber"/>
      </w:rPr>
      <w:fldChar w:fldCharType="end"/>
    </w:r>
  </w:p>
  <w:p w14:paraId="205A058A" w14:textId="77777777" w:rsidR="00FA20B8" w:rsidRDefault="00FA20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C1B1C" w14:textId="77777777" w:rsidR="00FA20B8" w:rsidRDefault="00FA20B8" w:rsidP="00EA7F66">
    <w:pPr>
      <w:pStyle w:val="Footer"/>
      <w:framePr w:wrap="around" w:vAnchor="text" w:hAnchor="page" w:x="11281" w:y="15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02E7">
      <w:rPr>
        <w:rStyle w:val="PageNumber"/>
        <w:noProof/>
      </w:rPr>
      <w:t>- 5 -</w:t>
    </w:r>
    <w:r>
      <w:rPr>
        <w:rStyle w:val="PageNumber"/>
      </w:rPr>
      <w:fldChar w:fldCharType="end"/>
    </w:r>
  </w:p>
  <w:p w14:paraId="70D8C342" w14:textId="7D4B5B1E" w:rsidR="00FA20B8" w:rsidRDefault="007536D3" w:rsidP="005C4F14">
    <w:pPr>
      <w:pStyle w:val="Footer"/>
      <w:ind w:right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04E3B8E" wp14:editId="6F5DD1ED">
              <wp:simplePos x="0" y="0"/>
              <wp:positionH relativeFrom="column">
                <wp:posOffset>0</wp:posOffset>
              </wp:positionH>
              <wp:positionV relativeFrom="paragraph">
                <wp:posOffset>12065</wp:posOffset>
              </wp:positionV>
              <wp:extent cx="6604000" cy="0"/>
              <wp:effectExtent l="9525" t="12065" r="6350" b="6985"/>
              <wp:wrapNone/>
              <wp:docPr id="19533083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0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3ADB1A" id="Line 4" o:spid="_x0000_s1026" style="position:absolute;left:0;text-align:lef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5pt" to="520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"/>
          </w:pict>
        </mc:Fallback>
      </mc:AlternateContent>
    </w:r>
    <w:r w:rsidR="00FA20B8">
      <w:rPr>
        <w:rFonts w:hint="eastAsia"/>
      </w:rPr>
      <w:t xml:space="preserve"> </w:t>
    </w:r>
    <w:r w:rsidR="00FA20B8">
      <w:rPr>
        <w:rFonts w:hint="eastAsia"/>
      </w:rPr>
      <w:t>汉得信息</w:t>
    </w:r>
    <w:r w:rsidR="00FA20B8">
      <w:rPr>
        <w:rFonts w:hint="eastAsia"/>
      </w:rPr>
      <w:t xml:space="preserve"> </w:t>
    </w:r>
    <w:r w:rsidR="00FA20B8">
      <w:rPr>
        <w:rFonts w:hint="eastAsia"/>
      </w:rPr>
      <w:t>内部资料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599F6" w14:textId="77777777" w:rsidR="00FA20B8" w:rsidRDefault="00FA20B8">
    <w:pPr>
      <w:pStyle w:val="Footer"/>
      <w:tabs>
        <w:tab w:val="clear" w:pos="7920"/>
        <w:tab w:val="right" w:pos="104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DA871" w14:textId="77777777" w:rsidR="002003B1" w:rsidRDefault="002003B1">
      <w:r>
        <w:separator/>
      </w:r>
    </w:p>
  </w:footnote>
  <w:footnote w:type="continuationSeparator" w:id="0">
    <w:p w14:paraId="562ADE67" w14:textId="77777777" w:rsidR="002003B1" w:rsidRDefault="00200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6D9EF" w14:textId="2673F04C" w:rsidR="00FA20B8" w:rsidRDefault="007536D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2AA61A5" wp14:editId="153B7E96">
              <wp:simplePos x="0" y="0"/>
              <wp:positionH relativeFrom="column">
                <wp:posOffset>0</wp:posOffset>
              </wp:positionH>
              <wp:positionV relativeFrom="paragraph">
                <wp:posOffset>588010</wp:posOffset>
              </wp:positionV>
              <wp:extent cx="6604000" cy="0"/>
              <wp:effectExtent l="9525" t="6985" r="6350" b="12065"/>
              <wp:wrapNone/>
              <wp:docPr id="61777683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0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6B0F54" id="Line 3" o:spid="_x0000_s1026" style="position:absolute;left:0;text-align:lef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6.3pt" to="520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"/>
          </w:pict>
        </mc:Fallback>
      </mc:AlternateContent>
    </w:r>
    <w:r w:rsidR="00FA20B8">
      <w:rPr>
        <w:noProof/>
      </w:rPr>
      <w:drawing>
        <wp:inline distT="0" distB="0" distL="0" distR="0" wp14:anchorId="2D70C1F2" wp14:editId="59CD33EF">
          <wp:extent cx="4459605" cy="560705"/>
          <wp:effectExtent l="19050" t="0" r="0" b="0"/>
          <wp:docPr id="1" name="图片 1" descr="hand_large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and_large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9605" cy="560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1396E73A"/>
    <w:lvl w:ilvl="0">
      <w:numFmt w:val="decimal"/>
      <w:lvlText w:val="*"/>
      <w:lvlJc w:val="left"/>
    </w:lvl>
  </w:abstractNum>
  <w:abstractNum w:abstractNumId="1" w15:restartNumberingAfterBreak="0">
    <w:nsid w:val="01747F9F"/>
    <w:multiLevelType w:val="multilevel"/>
    <w:tmpl w:val="9B92BDB4"/>
    <w:lvl w:ilvl="0">
      <w:start w:val="1"/>
      <w:numFmt w:val="decimal"/>
      <w:lvlText w:val="%1、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tabs>
          <w:tab w:val="num" w:pos="3300"/>
        </w:tabs>
        <w:ind w:left="33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2" w15:restartNumberingAfterBreak="0">
    <w:nsid w:val="066630D4"/>
    <w:multiLevelType w:val="hybridMultilevel"/>
    <w:tmpl w:val="A8707F56"/>
    <w:lvl w:ilvl="0" w:tplc="AE9AE4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789EB08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5D505C8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174ABD08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81EA4B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92008E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784A17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0606778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780AA7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3" w15:restartNumberingAfterBreak="0">
    <w:nsid w:val="0B200BE7"/>
    <w:multiLevelType w:val="hybridMultilevel"/>
    <w:tmpl w:val="6ADABEF2"/>
    <w:lvl w:ilvl="0" w:tplc="71C03602">
      <w:start w:val="1"/>
      <w:numFmt w:val="decimal"/>
      <w:lvlText w:val="%1、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4" w15:restartNumberingAfterBreak="0">
    <w:nsid w:val="0C41580E"/>
    <w:multiLevelType w:val="hybridMultilevel"/>
    <w:tmpl w:val="8EAAB8AC"/>
    <w:lvl w:ilvl="0" w:tplc="0409001B">
      <w:start w:val="1"/>
      <w:numFmt w:val="lowerRoman"/>
      <w:lvlText w:val="%1."/>
      <w:lvlJc w:val="right"/>
      <w:pPr>
        <w:tabs>
          <w:tab w:val="num" w:pos="4780"/>
        </w:tabs>
        <w:ind w:left="4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940"/>
        </w:tabs>
        <w:ind w:left="39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60"/>
        </w:tabs>
        <w:ind w:left="43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4780"/>
        </w:tabs>
        <w:ind w:left="47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200"/>
        </w:tabs>
        <w:ind w:left="52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20"/>
        </w:tabs>
        <w:ind w:left="56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40"/>
        </w:tabs>
        <w:ind w:left="60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460"/>
        </w:tabs>
        <w:ind w:left="64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0"/>
        </w:tabs>
        <w:ind w:left="6880" w:hanging="420"/>
      </w:pPr>
    </w:lvl>
  </w:abstractNum>
  <w:abstractNum w:abstractNumId="5" w15:restartNumberingAfterBreak="0">
    <w:nsid w:val="0FA15333"/>
    <w:multiLevelType w:val="hybridMultilevel"/>
    <w:tmpl w:val="B18CCE84"/>
    <w:lvl w:ilvl="0" w:tplc="B7F01CEA">
      <w:start w:val="1"/>
      <w:numFmt w:val="decimal"/>
      <w:lvlText w:val="%1．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6" w15:restartNumberingAfterBreak="0">
    <w:nsid w:val="11B625C6"/>
    <w:multiLevelType w:val="hybridMultilevel"/>
    <w:tmpl w:val="3CD8B20E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7" w15:restartNumberingAfterBreak="0">
    <w:nsid w:val="18A64CE4"/>
    <w:multiLevelType w:val="hybridMultilevel"/>
    <w:tmpl w:val="B0E84D7E"/>
    <w:lvl w:ilvl="0" w:tplc="62F8214C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8" w15:restartNumberingAfterBreak="0">
    <w:nsid w:val="1BA118F6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9" w15:restartNumberingAfterBreak="0">
    <w:nsid w:val="1C70206D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0" w15:restartNumberingAfterBreak="0">
    <w:nsid w:val="1D1F631B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1" w15:restartNumberingAfterBreak="0">
    <w:nsid w:val="266D6FDA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2" w15:restartNumberingAfterBreak="0">
    <w:nsid w:val="2E176833"/>
    <w:multiLevelType w:val="hybridMultilevel"/>
    <w:tmpl w:val="624C618A"/>
    <w:lvl w:ilvl="0" w:tplc="16947CA0">
      <w:start w:val="1"/>
      <w:numFmt w:val="decimal"/>
      <w:lvlText w:val="%1、"/>
      <w:lvlJc w:val="left"/>
      <w:pPr>
        <w:tabs>
          <w:tab w:val="num" w:pos="1155"/>
        </w:tabs>
        <w:ind w:left="1155" w:hanging="7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2E6924C4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4" w15:restartNumberingAfterBreak="0">
    <w:nsid w:val="3121049D"/>
    <w:multiLevelType w:val="singleLevel"/>
    <w:tmpl w:val="476080F8"/>
    <w:lvl w:ilvl="0">
      <w:start w:val="1"/>
      <w:numFmt w:val="decimal"/>
      <w:lvlText w:val="%1."/>
      <w:legacy w:legacy="1" w:legacySpace="0" w:legacyIndent="360"/>
      <w:lvlJc w:val="left"/>
      <w:pPr>
        <w:ind w:left="3240" w:hanging="360"/>
      </w:pPr>
    </w:lvl>
  </w:abstractNum>
  <w:abstractNum w:abstractNumId="15" w15:restartNumberingAfterBreak="0">
    <w:nsid w:val="325935A3"/>
    <w:multiLevelType w:val="hybridMultilevel"/>
    <w:tmpl w:val="FDB25B3E"/>
    <w:lvl w:ilvl="0" w:tplc="26A4B178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eastAsia="SimSu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74928AA"/>
    <w:multiLevelType w:val="hybridMultilevel"/>
    <w:tmpl w:val="861EA868"/>
    <w:lvl w:ilvl="0" w:tplc="0409001B">
      <w:start w:val="1"/>
      <w:numFmt w:val="lowerRoman"/>
      <w:lvlText w:val="%1."/>
      <w:lvlJc w:val="right"/>
      <w:pPr>
        <w:tabs>
          <w:tab w:val="num" w:pos="3920"/>
        </w:tabs>
        <w:ind w:left="39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080"/>
        </w:tabs>
        <w:ind w:left="3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00"/>
        </w:tabs>
        <w:ind w:left="3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20"/>
        </w:tabs>
        <w:ind w:left="3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340"/>
        </w:tabs>
        <w:ind w:left="4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60"/>
        </w:tabs>
        <w:ind w:left="4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0"/>
        </w:tabs>
        <w:ind w:left="5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600"/>
        </w:tabs>
        <w:ind w:left="5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20"/>
        </w:tabs>
        <w:ind w:left="6020" w:hanging="420"/>
      </w:pPr>
    </w:lvl>
  </w:abstractNum>
  <w:abstractNum w:abstractNumId="17" w15:restartNumberingAfterBreak="0">
    <w:nsid w:val="38654578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8" w15:restartNumberingAfterBreak="0">
    <w:nsid w:val="3B8C1FEE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9" w15:restartNumberingAfterBreak="0">
    <w:nsid w:val="3F1011C1"/>
    <w:multiLevelType w:val="singleLevel"/>
    <w:tmpl w:val="904AE776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42AE5468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1" w15:restartNumberingAfterBreak="0">
    <w:nsid w:val="42E76CDD"/>
    <w:multiLevelType w:val="hybridMultilevel"/>
    <w:tmpl w:val="48D44F9C"/>
    <w:lvl w:ilvl="0" w:tplc="C25CCEAC">
      <w:start w:val="1"/>
      <w:numFmt w:val="decimal"/>
      <w:lvlText w:val="%1、"/>
      <w:lvlJc w:val="left"/>
      <w:pPr>
        <w:tabs>
          <w:tab w:val="num" w:pos="3255"/>
        </w:tabs>
        <w:ind w:left="32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735"/>
        </w:tabs>
        <w:ind w:left="37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55"/>
        </w:tabs>
        <w:ind w:left="41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75"/>
        </w:tabs>
        <w:ind w:left="45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995"/>
        </w:tabs>
        <w:ind w:left="49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15"/>
        </w:tabs>
        <w:ind w:left="54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5"/>
        </w:tabs>
        <w:ind w:left="58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255"/>
        </w:tabs>
        <w:ind w:left="62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420"/>
      </w:pPr>
    </w:lvl>
  </w:abstractNum>
  <w:abstractNum w:abstractNumId="22" w15:restartNumberingAfterBreak="0">
    <w:nsid w:val="47041BAC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3" w15:restartNumberingAfterBreak="0">
    <w:nsid w:val="4A892873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4" w15:restartNumberingAfterBreak="0">
    <w:nsid w:val="4C1917D3"/>
    <w:multiLevelType w:val="hybridMultilevel"/>
    <w:tmpl w:val="7B34EE5E"/>
    <w:lvl w:ilvl="0" w:tplc="5332FA7A">
      <w:start w:val="1"/>
      <w:numFmt w:val="decimal"/>
      <w:lvlText w:val="%1、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E3F0F02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6" w15:restartNumberingAfterBreak="0">
    <w:nsid w:val="4EEC7C39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7" w15:restartNumberingAfterBreak="0">
    <w:nsid w:val="51AA1F30"/>
    <w:multiLevelType w:val="hybridMultilevel"/>
    <w:tmpl w:val="9B92BDB4"/>
    <w:lvl w:ilvl="0" w:tplc="5332FA7A">
      <w:start w:val="1"/>
      <w:numFmt w:val="decimal"/>
      <w:lvlText w:val="%1、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40AA24B6">
      <w:start w:val="1"/>
      <w:numFmt w:val="decimalEnclosedCircle"/>
      <w:lvlText w:val="%2"/>
      <w:lvlJc w:val="left"/>
      <w:pPr>
        <w:tabs>
          <w:tab w:val="num" w:pos="3300"/>
        </w:tabs>
        <w:ind w:left="33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28" w15:restartNumberingAfterBreak="0">
    <w:nsid w:val="53E837B6"/>
    <w:multiLevelType w:val="hybridMultilevel"/>
    <w:tmpl w:val="F080149E"/>
    <w:lvl w:ilvl="0" w:tplc="07E4FDEC">
      <w:start w:val="1"/>
      <w:numFmt w:val="decimal"/>
      <w:lvlText w:val="%1、"/>
      <w:lvlJc w:val="left"/>
      <w:pPr>
        <w:tabs>
          <w:tab w:val="num" w:pos="3255"/>
        </w:tabs>
        <w:ind w:left="325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3735"/>
        </w:tabs>
        <w:ind w:left="37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55"/>
        </w:tabs>
        <w:ind w:left="41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75"/>
        </w:tabs>
        <w:ind w:left="45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995"/>
        </w:tabs>
        <w:ind w:left="49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15"/>
        </w:tabs>
        <w:ind w:left="54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5"/>
        </w:tabs>
        <w:ind w:left="58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255"/>
        </w:tabs>
        <w:ind w:left="62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420"/>
      </w:pPr>
    </w:lvl>
  </w:abstractNum>
  <w:abstractNum w:abstractNumId="29" w15:restartNumberingAfterBreak="0">
    <w:nsid w:val="61BE735F"/>
    <w:multiLevelType w:val="hybridMultilevel"/>
    <w:tmpl w:val="950A431E"/>
    <w:lvl w:ilvl="0" w:tplc="04E2926A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30" w15:restartNumberingAfterBreak="0">
    <w:nsid w:val="620F2FF4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31" w15:restartNumberingAfterBreak="0">
    <w:nsid w:val="62855AF1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32" w15:restartNumberingAfterBreak="0">
    <w:nsid w:val="72474F66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33" w15:restartNumberingAfterBreak="0">
    <w:nsid w:val="7E607F7D"/>
    <w:multiLevelType w:val="singleLevel"/>
    <w:tmpl w:val="4BB0102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num w:numId="1" w16cid:durableId="426540769">
    <w:abstractNumId w:val="13"/>
  </w:num>
  <w:num w:numId="2" w16cid:durableId="1349986070">
    <w:abstractNumId w:val="26"/>
  </w:num>
  <w:num w:numId="3" w16cid:durableId="757990368">
    <w:abstractNumId w:val="33"/>
  </w:num>
  <w:num w:numId="4" w16cid:durableId="1633176050">
    <w:abstractNumId w:val="19"/>
  </w:num>
  <w:num w:numId="5" w16cid:durableId="1583220722">
    <w:abstractNumId w:val="8"/>
  </w:num>
  <w:num w:numId="6" w16cid:durableId="283772442">
    <w:abstractNumId w:val="22"/>
  </w:num>
  <w:num w:numId="7" w16cid:durableId="16783775">
    <w:abstractNumId w:val="17"/>
  </w:num>
  <w:num w:numId="8" w16cid:durableId="931469692">
    <w:abstractNumId w:val="14"/>
  </w:num>
  <w:num w:numId="9" w16cid:durableId="1036274864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Helvetica" w:hAnsi="Helvetica" w:hint="default"/>
        </w:rPr>
      </w:lvl>
    </w:lvlOverride>
  </w:num>
  <w:num w:numId="10" w16cid:durableId="2043434836">
    <w:abstractNumId w:val="11"/>
  </w:num>
  <w:num w:numId="11" w16cid:durableId="2012294572">
    <w:abstractNumId w:val="0"/>
    <w:lvlOverride w:ilvl="0">
      <w:lvl w:ilvl="0">
        <w:start w:val="1"/>
        <w:numFmt w:val="bullet"/>
        <w:lvlText w:val=""/>
        <w:legacy w:legacy="1" w:legacySpace="0" w:legacyIndent="360"/>
        <w:lvlJc w:val="left"/>
        <w:pPr>
          <w:ind w:left="3240" w:hanging="360"/>
        </w:pPr>
        <w:rPr>
          <w:rFonts w:ascii="Courier" w:hAnsi="Courier" w:hint="default"/>
          <w:sz w:val="28"/>
        </w:rPr>
      </w:lvl>
    </w:lvlOverride>
  </w:num>
  <w:num w:numId="12" w16cid:durableId="569460102">
    <w:abstractNumId w:val="31"/>
  </w:num>
  <w:num w:numId="13" w16cid:durableId="1373456460">
    <w:abstractNumId w:val="30"/>
  </w:num>
  <w:num w:numId="14" w16cid:durableId="498079201">
    <w:abstractNumId w:val="18"/>
  </w:num>
  <w:num w:numId="15" w16cid:durableId="1769689697">
    <w:abstractNumId w:val="32"/>
  </w:num>
  <w:num w:numId="16" w16cid:durableId="131600887">
    <w:abstractNumId w:val="10"/>
  </w:num>
  <w:num w:numId="17" w16cid:durableId="396826828">
    <w:abstractNumId w:val="23"/>
  </w:num>
  <w:num w:numId="18" w16cid:durableId="829711197">
    <w:abstractNumId w:val="25"/>
  </w:num>
  <w:num w:numId="19" w16cid:durableId="1983848614">
    <w:abstractNumId w:val="20"/>
  </w:num>
  <w:num w:numId="20" w16cid:durableId="192769452">
    <w:abstractNumId w:val="9"/>
  </w:num>
  <w:num w:numId="21" w16cid:durableId="1014187533">
    <w:abstractNumId w:val="27"/>
  </w:num>
  <w:num w:numId="22" w16cid:durableId="304748557">
    <w:abstractNumId w:val="1"/>
  </w:num>
  <w:num w:numId="23" w16cid:durableId="448092916">
    <w:abstractNumId w:val="24"/>
  </w:num>
  <w:num w:numId="24" w16cid:durableId="1499032058">
    <w:abstractNumId w:val="15"/>
  </w:num>
  <w:num w:numId="25" w16cid:durableId="245379127">
    <w:abstractNumId w:val="28"/>
  </w:num>
  <w:num w:numId="26" w16cid:durableId="1916548696">
    <w:abstractNumId w:val="21"/>
  </w:num>
  <w:num w:numId="27" w16cid:durableId="1663703322">
    <w:abstractNumId w:val="12"/>
  </w:num>
  <w:num w:numId="28" w16cid:durableId="1796752279">
    <w:abstractNumId w:val="4"/>
  </w:num>
  <w:num w:numId="29" w16cid:durableId="1624651855">
    <w:abstractNumId w:val="16"/>
  </w:num>
  <w:num w:numId="30" w16cid:durableId="1338920478">
    <w:abstractNumId w:val="2"/>
  </w:num>
  <w:num w:numId="31" w16cid:durableId="144317638">
    <w:abstractNumId w:val="29"/>
  </w:num>
  <w:num w:numId="32" w16cid:durableId="1741900200">
    <w:abstractNumId w:val="7"/>
  </w:num>
  <w:num w:numId="33" w16cid:durableId="2059930598">
    <w:abstractNumId w:val="5"/>
  </w:num>
  <w:num w:numId="34" w16cid:durableId="1981567824">
    <w:abstractNumId w:val="6"/>
  </w:num>
  <w:num w:numId="35" w16cid:durableId="121730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bordersDoNotSurroundHeader/>
  <w:bordersDoNotSurroundFooter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5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IM_Version" w:val="1.2.0"/>
    <w:docVar w:name="DocumentName" w:val="MD.030 - Design Standards"/>
    <w:docVar w:name="MenuFileStack" w:val="AIM.mnu|aimMD.mnu|aimMD.mnu"/>
    <w:docVar w:name="MenuNameStack" w:val="Main Menu|Module Design and Build|MD.030 - Design Standards"/>
    <w:docVar w:name="ProjectCode" w:val="AIM20DEV"/>
  </w:docVars>
  <w:rsids>
    <w:rsidRoot w:val="00A55CCA"/>
    <w:rsid w:val="00007711"/>
    <w:rsid w:val="00016305"/>
    <w:rsid w:val="00045B71"/>
    <w:rsid w:val="0004662C"/>
    <w:rsid w:val="00065C29"/>
    <w:rsid w:val="00077E5B"/>
    <w:rsid w:val="00095575"/>
    <w:rsid w:val="000A694A"/>
    <w:rsid w:val="000B3207"/>
    <w:rsid w:val="000C2385"/>
    <w:rsid w:val="000C4E52"/>
    <w:rsid w:val="000D2F56"/>
    <w:rsid w:val="000D45BA"/>
    <w:rsid w:val="000F12B3"/>
    <w:rsid w:val="000F36C6"/>
    <w:rsid w:val="00103393"/>
    <w:rsid w:val="00105696"/>
    <w:rsid w:val="001061F3"/>
    <w:rsid w:val="00106A69"/>
    <w:rsid w:val="001071A6"/>
    <w:rsid w:val="001377B8"/>
    <w:rsid w:val="00150221"/>
    <w:rsid w:val="001516CF"/>
    <w:rsid w:val="00155F09"/>
    <w:rsid w:val="00174538"/>
    <w:rsid w:val="00174DF1"/>
    <w:rsid w:val="00182C87"/>
    <w:rsid w:val="00197E86"/>
    <w:rsid w:val="001A2AB7"/>
    <w:rsid w:val="001A4D92"/>
    <w:rsid w:val="001A6381"/>
    <w:rsid w:val="001B2A15"/>
    <w:rsid w:val="001F25E2"/>
    <w:rsid w:val="001F521A"/>
    <w:rsid w:val="001F7305"/>
    <w:rsid w:val="002003B1"/>
    <w:rsid w:val="00210882"/>
    <w:rsid w:val="002248BA"/>
    <w:rsid w:val="0022548B"/>
    <w:rsid w:val="00234FD0"/>
    <w:rsid w:val="00245AD1"/>
    <w:rsid w:val="00263952"/>
    <w:rsid w:val="00267865"/>
    <w:rsid w:val="00277EEA"/>
    <w:rsid w:val="002A1F15"/>
    <w:rsid w:val="002B2E27"/>
    <w:rsid w:val="002B4406"/>
    <w:rsid w:val="002E1079"/>
    <w:rsid w:val="002E15B7"/>
    <w:rsid w:val="00315BAF"/>
    <w:rsid w:val="003232F8"/>
    <w:rsid w:val="003245E0"/>
    <w:rsid w:val="00345412"/>
    <w:rsid w:val="003472E4"/>
    <w:rsid w:val="00351F33"/>
    <w:rsid w:val="00367FBA"/>
    <w:rsid w:val="003774F1"/>
    <w:rsid w:val="003C1B40"/>
    <w:rsid w:val="003D7841"/>
    <w:rsid w:val="003E42BA"/>
    <w:rsid w:val="003E70FF"/>
    <w:rsid w:val="00406FFF"/>
    <w:rsid w:val="004071BE"/>
    <w:rsid w:val="00425EFD"/>
    <w:rsid w:val="00436681"/>
    <w:rsid w:val="00437012"/>
    <w:rsid w:val="0044788A"/>
    <w:rsid w:val="00480E4B"/>
    <w:rsid w:val="00481756"/>
    <w:rsid w:val="00493CD5"/>
    <w:rsid w:val="004A2B1C"/>
    <w:rsid w:val="004C102E"/>
    <w:rsid w:val="004F03F7"/>
    <w:rsid w:val="005174A4"/>
    <w:rsid w:val="0053095F"/>
    <w:rsid w:val="005339CF"/>
    <w:rsid w:val="00557840"/>
    <w:rsid w:val="00561F8F"/>
    <w:rsid w:val="00571F7E"/>
    <w:rsid w:val="005C4F14"/>
    <w:rsid w:val="005E48A1"/>
    <w:rsid w:val="00605B71"/>
    <w:rsid w:val="00622249"/>
    <w:rsid w:val="00633FA4"/>
    <w:rsid w:val="0065278F"/>
    <w:rsid w:val="006560E9"/>
    <w:rsid w:val="00674361"/>
    <w:rsid w:val="006820B4"/>
    <w:rsid w:val="0069456B"/>
    <w:rsid w:val="006B3095"/>
    <w:rsid w:val="006B37AB"/>
    <w:rsid w:val="006C0CA7"/>
    <w:rsid w:val="006D0C6C"/>
    <w:rsid w:val="006D77FC"/>
    <w:rsid w:val="006E3272"/>
    <w:rsid w:val="006F3C10"/>
    <w:rsid w:val="007033F9"/>
    <w:rsid w:val="0072380A"/>
    <w:rsid w:val="0074499C"/>
    <w:rsid w:val="007536D3"/>
    <w:rsid w:val="007624F3"/>
    <w:rsid w:val="00783E46"/>
    <w:rsid w:val="00791700"/>
    <w:rsid w:val="007C323C"/>
    <w:rsid w:val="007D27BB"/>
    <w:rsid w:val="007E561B"/>
    <w:rsid w:val="007F4448"/>
    <w:rsid w:val="00820E55"/>
    <w:rsid w:val="0083480F"/>
    <w:rsid w:val="00872433"/>
    <w:rsid w:val="008740A8"/>
    <w:rsid w:val="00875AAC"/>
    <w:rsid w:val="00891358"/>
    <w:rsid w:val="008A3E5C"/>
    <w:rsid w:val="008A3E89"/>
    <w:rsid w:val="008A628C"/>
    <w:rsid w:val="008C787E"/>
    <w:rsid w:val="008C7A5D"/>
    <w:rsid w:val="008D1107"/>
    <w:rsid w:val="008E34CB"/>
    <w:rsid w:val="008F1E92"/>
    <w:rsid w:val="00914E0C"/>
    <w:rsid w:val="00941948"/>
    <w:rsid w:val="00941B33"/>
    <w:rsid w:val="0094498E"/>
    <w:rsid w:val="00963F00"/>
    <w:rsid w:val="00975ABF"/>
    <w:rsid w:val="00976D12"/>
    <w:rsid w:val="009A4F97"/>
    <w:rsid w:val="009D450F"/>
    <w:rsid w:val="009F35FC"/>
    <w:rsid w:val="009F5B04"/>
    <w:rsid w:val="009F6448"/>
    <w:rsid w:val="009F7C53"/>
    <w:rsid w:val="00A30F29"/>
    <w:rsid w:val="00A35123"/>
    <w:rsid w:val="00A448FF"/>
    <w:rsid w:val="00A50093"/>
    <w:rsid w:val="00A55CCA"/>
    <w:rsid w:val="00A62F3A"/>
    <w:rsid w:val="00A743D2"/>
    <w:rsid w:val="00A81124"/>
    <w:rsid w:val="00A84325"/>
    <w:rsid w:val="00A908FA"/>
    <w:rsid w:val="00A917A2"/>
    <w:rsid w:val="00A948D5"/>
    <w:rsid w:val="00AA0F86"/>
    <w:rsid w:val="00AB378D"/>
    <w:rsid w:val="00AB5E30"/>
    <w:rsid w:val="00AC3235"/>
    <w:rsid w:val="00AD4F30"/>
    <w:rsid w:val="00AE1787"/>
    <w:rsid w:val="00AE6532"/>
    <w:rsid w:val="00B02A89"/>
    <w:rsid w:val="00B308A2"/>
    <w:rsid w:val="00B4130F"/>
    <w:rsid w:val="00B41845"/>
    <w:rsid w:val="00B45B44"/>
    <w:rsid w:val="00B7110B"/>
    <w:rsid w:val="00B901E0"/>
    <w:rsid w:val="00B92F98"/>
    <w:rsid w:val="00BA4A6E"/>
    <w:rsid w:val="00BB172A"/>
    <w:rsid w:val="00BB6BB6"/>
    <w:rsid w:val="00BF7F32"/>
    <w:rsid w:val="00C03A24"/>
    <w:rsid w:val="00C03C6B"/>
    <w:rsid w:val="00C104AA"/>
    <w:rsid w:val="00C333C0"/>
    <w:rsid w:val="00C35710"/>
    <w:rsid w:val="00C55BB5"/>
    <w:rsid w:val="00C602E7"/>
    <w:rsid w:val="00C96401"/>
    <w:rsid w:val="00CA0BDA"/>
    <w:rsid w:val="00CC1A31"/>
    <w:rsid w:val="00CE5A92"/>
    <w:rsid w:val="00CF62F6"/>
    <w:rsid w:val="00D054E1"/>
    <w:rsid w:val="00D11190"/>
    <w:rsid w:val="00D22059"/>
    <w:rsid w:val="00D31FD2"/>
    <w:rsid w:val="00D3493D"/>
    <w:rsid w:val="00D473BD"/>
    <w:rsid w:val="00D53BC6"/>
    <w:rsid w:val="00D735C8"/>
    <w:rsid w:val="00D828FC"/>
    <w:rsid w:val="00DA703C"/>
    <w:rsid w:val="00DC41F6"/>
    <w:rsid w:val="00DC5D09"/>
    <w:rsid w:val="00DD5E7B"/>
    <w:rsid w:val="00DE2789"/>
    <w:rsid w:val="00DF029B"/>
    <w:rsid w:val="00DF2A31"/>
    <w:rsid w:val="00DF476C"/>
    <w:rsid w:val="00DF7436"/>
    <w:rsid w:val="00E308DB"/>
    <w:rsid w:val="00E42495"/>
    <w:rsid w:val="00E47353"/>
    <w:rsid w:val="00E50FBB"/>
    <w:rsid w:val="00E52AA0"/>
    <w:rsid w:val="00E6046D"/>
    <w:rsid w:val="00E75967"/>
    <w:rsid w:val="00E846CF"/>
    <w:rsid w:val="00E945F5"/>
    <w:rsid w:val="00E96D4E"/>
    <w:rsid w:val="00EA7F66"/>
    <w:rsid w:val="00EB2651"/>
    <w:rsid w:val="00EC2389"/>
    <w:rsid w:val="00ED31E1"/>
    <w:rsid w:val="00EF2948"/>
    <w:rsid w:val="00F03E7F"/>
    <w:rsid w:val="00F13677"/>
    <w:rsid w:val="00F245EE"/>
    <w:rsid w:val="00F26D54"/>
    <w:rsid w:val="00F27176"/>
    <w:rsid w:val="00F326A6"/>
    <w:rsid w:val="00F35778"/>
    <w:rsid w:val="00F42F54"/>
    <w:rsid w:val="00F5452C"/>
    <w:rsid w:val="00F57FC2"/>
    <w:rsid w:val="00F62C92"/>
    <w:rsid w:val="00F70A1A"/>
    <w:rsid w:val="00F845C7"/>
    <w:rsid w:val="00FA20B8"/>
    <w:rsid w:val="00FA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08A6EB"/>
  <w15:docId w15:val="{D4D8EC03-5CA8-4053-B5B4-8E6EB853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SimSu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4F14"/>
    <w:rPr>
      <w:rFonts w:ascii="Book Antiqua" w:hAnsi="Book Antiqua"/>
    </w:rPr>
  </w:style>
  <w:style w:type="paragraph" w:styleId="Heading1">
    <w:name w:val="heading 1"/>
    <w:basedOn w:val="Normal"/>
    <w:next w:val="BodyText"/>
    <w:qFormat/>
    <w:rsid w:val="005C4F14"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Heading2">
    <w:name w:val="heading 2"/>
    <w:aliases w:val="HD2"/>
    <w:basedOn w:val="BodyText"/>
    <w:next w:val="BodyText"/>
    <w:qFormat/>
    <w:rsid w:val="005C4F14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Heading3">
    <w:name w:val="heading 3"/>
    <w:basedOn w:val="BodyText"/>
    <w:next w:val="BodyText"/>
    <w:qFormat/>
    <w:rsid w:val="005C4F14"/>
    <w:pPr>
      <w:keepNext/>
      <w:keepLines/>
      <w:ind w:left="0"/>
      <w:outlineLvl w:val="2"/>
    </w:pPr>
    <w:rPr>
      <w:b/>
      <w:sz w:val="24"/>
    </w:rPr>
  </w:style>
  <w:style w:type="paragraph" w:styleId="Heading4">
    <w:name w:val="heading 4"/>
    <w:basedOn w:val="BodyText"/>
    <w:next w:val="BodyText"/>
    <w:qFormat/>
    <w:rsid w:val="005C4F14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</w:rPr>
  </w:style>
  <w:style w:type="paragraph" w:styleId="Heading5">
    <w:name w:val="heading 5"/>
    <w:basedOn w:val="BodyText"/>
    <w:next w:val="BodyText"/>
    <w:qFormat/>
    <w:rsid w:val="005C4F14"/>
    <w:pPr>
      <w:keepNext/>
      <w:keepLines/>
      <w:outlineLvl w:val="4"/>
    </w:pPr>
    <w:rPr>
      <w:b/>
      <w:i/>
    </w:rPr>
  </w:style>
  <w:style w:type="paragraph" w:styleId="Heading6">
    <w:name w:val="heading 6"/>
    <w:basedOn w:val="Normal"/>
    <w:next w:val="NormalIndent"/>
    <w:qFormat/>
    <w:rsid w:val="005C4F14"/>
    <w:pPr>
      <w:ind w:left="720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Indent"/>
    <w:qFormat/>
    <w:rsid w:val="005C4F14"/>
    <w:pPr>
      <w:ind w:left="720"/>
      <w:outlineLvl w:val="6"/>
    </w:pPr>
    <w:rPr>
      <w:rFonts w:ascii="Times" w:hAnsi="Times"/>
      <w:i/>
    </w:rPr>
  </w:style>
  <w:style w:type="paragraph" w:styleId="Heading8">
    <w:name w:val="heading 8"/>
    <w:basedOn w:val="Normal"/>
    <w:next w:val="NormalIndent"/>
    <w:qFormat/>
    <w:rsid w:val="005C4F14"/>
    <w:pPr>
      <w:ind w:left="720"/>
      <w:outlineLvl w:val="7"/>
    </w:pPr>
    <w:rPr>
      <w:rFonts w:ascii="Times" w:hAnsi="Times"/>
      <w:i/>
    </w:rPr>
  </w:style>
  <w:style w:type="paragraph" w:styleId="Heading9">
    <w:name w:val="heading 9"/>
    <w:basedOn w:val="Normal"/>
    <w:next w:val="NormalIndent"/>
    <w:qFormat/>
    <w:rsid w:val="005C4F14"/>
    <w:pPr>
      <w:ind w:left="720"/>
      <w:outlineLvl w:val="8"/>
    </w:pPr>
    <w:rPr>
      <w:rFonts w:ascii="Times" w:hAnsi="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"/>
    <w:basedOn w:val="Normal"/>
    <w:rsid w:val="005C4F14"/>
    <w:pPr>
      <w:spacing w:before="120" w:after="120"/>
      <w:ind w:left="2520"/>
    </w:pPr>
  </w:style>
  <w:style w:type="paragraph" w:styleId="NormalIndent">
    <w:name w:val="Normal Indent"/>
    <w:basedOn w:val="Normal"/>
    <w:rsid w:val="005C4F14"/>
    <w:pPr>
      <w:ind w:left="720"/>
    </w:pPr>
  </w:style>
  <w:style w:type="paragraph" w:styleId="TOC5">
    <w:name w:val="toc 5"/>
    <w:basedOn w:val="Normal"/>
    <w:next w:val="Normal"/>
    <w:semiHidden/>
    <w:rsid w:val="005C4F14"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  <w:rsid w:val="005C4F14"/>
  </w:style>
  <w:style w:type="paragraph" w:styleId="TOC3">
    <w:name w:val="toc 3"/>
    <w:basedOn w:val="Normal"/>
    <w:next w:val="Normal"/>
    <w:semiHidden/>
    <w:rsid w:val="005C4F14"/>
    <w:pPr>
      <w:tabs>
        <w:tab w:val="right" w:leader="dot" w:pos="10080"/>
      </w:tabs>
      <w:ind w:left="2880"/>
    </w:pPr>
  </w:style>
  <w:style w:type="paragraph" w:styleId="TOC2">
    <w:name w:val="toc 2"/>
    <w:basedOn w:val="Normal"/>
    <w:next w:val="Normal"/>
    <w:semiHidden/>
    <w:rsid w:val="005C4F14"/>
    <w:pPr>
      <w:tabs>
        <w:tab w:val="right" w:leader="dot" w:pos="10080"/>
      </w:tabs>
      <w:spacing w:before="120" w:after="120"/>
      <w:ind w:left="2520"/>
    </w:pPr>
  </w:style>
  <w:style w:type="paragraph" w:styleId="TOC1">
    <w:name w:val="toc 1"/>
    <w:basedOn w:val="Normal"/>
    <w:next w:val="Normal"/>
    <w:semiHidden/>
    <w:rsid w:val="005C4F14"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Footer">
    <w:name w:val="footer"/>
    <w:basedOn w:val="Normal"/>
    <w:rsid w:val="005C4F14"/>
    <w:pPr>
      <w:tabs>
        <w:tab w:val="right" w:pos="7920"/>
      </w:tabs>
    </w:pPr>
    <w:rPr>
      <w:sz w:val="16"/>
    </w:rPr>
  </w:style>
  <w:style w:type="paragraph" w:styleId="Header">
    <w:name w:val="header"/>
    <w:basedOn w:val="Normal"/>
    <w:rsid w:val="005C4F14"/>
    <w:pPr>
      <w:tabs>
        <w:tab w:val="right" w:pos="10440"/>
      </w:tabs>
    </w:pPr>
    <w:rPr>
      <w:sz w:val="16"/>
    </w:rPr>
  </w:style>
  <w:style w:type="character" w:styleId="FootnoteReference">
    <w:name w:val="footnote reference"/>
    <w:basedOn w:val="DefaultParagraphFont"/>
    <w:semiHidden/>
    <w:rsid w:val="001516CF"/>
    <w:rPr>
      <w:position w:val="6"/>
      <w:sz w:val="16"/>
    </w:rPr>
  </w:style>
  <w:style w:type="paragraph" w:styleId="FootnoteText">
    <w:name w:val="footnote text"/>
    <w:basedOn w:val="Normal"/>
    <w:semiHidden/>
    <w:rsid w:val="001516CF"/>
    <w:pPr>
      <w:spacing w:after="240"/>
      <w:ind w:hanging="720"/>
    </w:pPr>
  </w:style>
  <w:style w:type="paragraph" w:styleId="Title">
    <w:name w:val="Title"/>
    <w:basedOn w:val="Normal"/>
    <w:qFormat/>
    <w:rsid w:val="005C4F14"/>
    <w:pPr>
      <w:keepLines/>
      <w:spacing w:after="120"/>
      <w:ind w:left="2520" w:right="720"/>
    </w:pPr>
    <w:rPr>
      <w:sz w:val="48"/>
    </w:rPr>
  </w:style>
  <w:style w:type="paragraph" w:customStyle="1" w:styleId="Bullet">
    <w:name w:val="Bullet"/>
    <w:basedOn w:val="BodyText"/>
    <w:rsid w:val="005C4F14"/>
    <w:pPr>
      <w:keepLines/>
      <w:spacing w:before="60" w:after="60"/>
      <w:ind w:left="3096" w:hanging="216"/>
    </w:pPr>
  </w:style>
  <w:style w:type="paragraph" w:customStyle="1" w:styleId="tty132">
    <w:name w:val="tty132"/>
    <w:basedOn w:val="Normal"/>
    <w:rsid w:val="005C4F14"/>
    <w:rPr>
      <w:rFonts w:ascii="Courier New" w:hAnsi="Courier New"/>
      <w:sz w:val="12"/>
    </w:rPr>
  </w:style>
  <w:style w:type="paragraph" w:customStyle="1" w:styleId="tty80">
    <w:name w:val="tty80"/>
    <w:basedOn w:val="Normal"/>
    <w:rsid w:val="005C4F14"/>
    <w:rPr>
      <w:rFonts w:ascii="Courier New" w:hAnsi="Courier New"/>
    </w:rPr>
  </w:style>
  <w:style w:type="paragraph" w:customStyle="1" w:styleId="hangingindent">
    <w:name w:val="hanging indent"/>
    <w:basedOn w:val="BodyText"/>
    <w:rsid w:val="001516CF"/>
    <w:pPr>
      <w:keepLines/>
      <w:ind w:left="5400" w:hanging="2880"/>
    </w:pPr>
  </w:style>
  <w:style w:type="paragraph" w:customStyle="1" w:styleId="TableText">
    <w:name w:val="Table Text"/>
    <w:basedOn w:val="Normal"/>
    <w:rsid w:val="005C4F14"/>
    <w:pPr>
      <w:keepLines/>
    </w:pPr>
    <w:rPr>
      <w:sz w:val="16"/>
    </w:rPr>
  </w:style>
  <w:style w:type="paragraph" w:customStyle="1" w:styleId="NumberList">
    <w:name w:val="Number List"/>
    <w:basedOn w:val="BodyText"/>
    <w:rsid w:val="005C4F14"/>
    <w:pPr>
      <w:spacing w:before="60" w:after="60"/>
      <w:ind w:left="3240" w:hanging="360"/>
    </w:pPr>
  </w:style>
  <w:style w:type="paragraph" w:customStyle="1" w:styleId="HeadingBar">
    <w:name w:val="Heading Bar"/>
    <w:basedOn w:val="Normal"/>
    <w:next w:val="Heading3"/>
    <w:rsid w:val="005C4F14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InfoBox">
    <w:name w:val="Info Box"/>
    <w:basedOn w:val="BodyText"/>
    <w:rsid w:val="005C4F14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Normal"/>
    <w:rsid w:val="005C4F14"/>
    <w:pPr>
      <w:ind w:right="-720"/>
    </w:pPr>
    <w:rPr>
      <w:rFonts w:ascii="Courier New" w:hAnsi="Courier New"/>
      <w:sz w:val="8"/>
    </w:rPr>
  </w:style>
  <w:style w:type="paragraph" w:customStyle="1" w:styleId="TitleBar">
    <w:name w:val="Title Bar"/>
    <w:basedOn w:val="Normal"/>
    <w:rsid w:val="005C4F14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rsid w:val="005C4F14"/>
    <w:pPr>
      <w:ind w:left="2895"/>
    </w:pPr>
  </w:style>
  <w:style w:type="paragraph" w:customStyle="1" w:styleId="TOC10">
    <w:name w:val="TOC 标题1"/>
    <w:basedOn w:val="Normal"/>
    <w:rsid w:val="005C4F14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basedOn w:val="DefaultParagraphFont"/>
    <w:rsid w:val="001516CF"/>
  </w:style>
  <w:style w:type="paragraph" w:customStyle="1" w:styleId="Legal">
    <w:name w:val="Legal"/>
    <w:basedOn w:val="Normal"/>
    <w:rsid w:val="001516CF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basedOn w:val="DefaultParagraphFont"/>
    <w:rsid w:val="005C4F14"/>
    <w:rPr>
      <w:rFonts w:ascii="Book Antiqua" w:hAnsi="Book Antiqua"/>
      <w:color w:val="0000FF"/>
    </w:rPr>
  </w:style>
  <w:style w:type="paragraph" w:customStyle="1" w:styleId="Note">
    <w:name w:val="Note"/>
    <w:basedOn w:val="BodyText"/>
    <w:rsid w:val="005C4F14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rsid w:val="005C4F14"/>
    <w:pPr>
      <w:spacing w:before="120" w:after="120"/>
    </w:pPr>
    <w:rPr>
      <w:b/>
    </w:rPr>
  </w:style>
  <w:style w:type="paragraph" w:customStyle="1" w:styleId="Checklist">
    <w:name w:val="Checklist"/>
    <w:basedOn w:val="Bullet"/>
    <w:rsid w:val="005C4F14"/>
    <w:pPr>
      <w:ind w:left="3427" w:hanging="547"/>
    </w:pPr>
  </w:style>
  <w:style w:type="paragraph" w:styleId="MacroText">
    <w:name w:val="macro"/>
    <w:semiHidden/>
    <w:rsid w:val="00151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  <w:lang w:eastAsia="en-US"/>
    </w:rPr>
  </w:style>
  <w:style w:type="paragraph" w:styleId="TOC4">
    <w:name w:val="toc 4"/>
    <w:basedOn w:val="Normal"/>
    <w:next w:val="Normal"/>
    <w:semiHidden/>
    <w:rsid w:val="005C4F14"/>
    <w:pPr>
      <w:tabs>
        <w:tab w:val="right" w:leader="dot" w:pos="10080"/>
      </w:tabs>
      <w:ind w:left="3240"/>
    </w:pPr>
    <w:rPr>
      <w:sz w:val="18"/>
    </w:rPr>
  </w:style>
  <w:style w:type="character" w:styleId="PageNumber">
    <w:name w:val="page number"/>
    <w:basedOn w:val="DefaultParagraphFont"/>
    <w:rsid w:val="005C4F14"/>
    <w:rPr>
      <w:rFonts w:ascii="Book Antiqua" w:hAnsi="Book Antiqua"/>
    </w:rPr>
  </w:style>
  <w:style w:type="paragraph" w:customStyle="1" w:styleId="Title-Major">
    <w:name w:val="Title-Major"/>
    <w:basedOn w:val="Title"/>
    <w:rsid w:val="005C4F14"/>
    <w:rPr>
      <w:smallCaps/>
    </w:rPr>
  </w:style>
  <w:style w:type="paragraph" w:customStyle="1" w:styleId="RouteTitle">
    <w:name w:val="Route Title"/>
    <w:basedOn w:val="Normal"/>
    <w:rsid w:val="005C4F14"/>
    <w:pPr>
      <w:keepLines/>
      <w:spacing w:after="120"/>
      <w:ind w:left="2520" w:right="720"/>
    </w:pPr>
    <w:rPr>
      <w:sz w:val="36"/>
    </w:rPr>
  </w:style>
  <w:style w:type="paragraph" w:customStyle="1" w:styleId="NoteWide">
    <w:name w:val="Note Wide"/>
    <w:basedOn w:val="Note"/>
    <w:rsid w:val="005C4F14"/>
    <w:pPr>
      <w:ind w:right="2160"/>
    </w:pPr>
  </w:style>
  <w:style w:type="paragraph" w:styleId="ListBullet">
    <w:name w:val="List Bullet"/>
    <w:basedOn w:val="Normal"/>
    <w:rsid w:val="001516CF"/>
    <w:pPr>
      <w:ind w:left="360" w:hanging="360"/>
    </w:pPr>
  </w:style>
  <w:style w:type="table" w:styleId="TableGrid">
    <w:name w:val="Table Grid"/>
    <w:basedOn w:val="TableNormal"/>
    <w:rsid w:val="0010339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A694A"/>
    <w:pPr>
      <w:shd w:val="clear" w:color="auto" w:fill="000080"/>
    </w:pPr>
  </w:style>
  <w:style w:type="paragraph" w:styleId="BalloonText">
    <w:name w:val="Balloon Text"/>
    <w:basedOn w:val="Normal"/>
    <w:link w:val="BalloonTextChar"/>
    <w:rsid w:val="00A8112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81124"/>
    <w:rPr>
      <w:rFonts w:ascii="Book Antiqua" w:hAnsi="Book Antiqua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315BAF"/>
    <w:rPr>
      <w:sz w:val="21"/>
      <w:szCs w:val="21"/>
    </w:rPr>
  </w:style>
  <w:style w:type="paragraph" w:styleId="CommentText">
    <w:name w:val="annotation text"/>
    <w:basedOn w:val="Normal"/>
    <w:link w:val="CommentTextChar"/>
    <w:semiHidden/>
    <w:unhideWhenUsed/>
    <w:rsid w:val="00315BAF"/>
  </w:style>
  <w:style w:type="character" w:customStyle="1" w:styleId="CommentTextChar">
    <w:name w:val="Comment Text Char"/>
    <w:basedOn w:val="DefaultParagraphFont"/>
    <w:link w:val="CommentText"/>
    <w:semiHidden/>
    <w:rsid w:val="00315BAF"/>
    <w:rPr>
      <w:rFonts w:ascii="Book Antiqua" w:hAnsi="Book Antiqu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15B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15BAF"/>
    <w:rPr>
      <w:rFonts w:ascii="Book Antiqua" w:hAnsi="Book Antiqu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737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7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26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3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13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6522">
          <w:marLeft w:val="1267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5038">
          <w:marLeft w:val="1267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714">
          <w:marLeft w:val="1267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2769">
          <w:marLeft w:val="1267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9519">
          <w:marLeft w:val="1267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1055">
          <w:marLeft w:val="1267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5975">
          <w:marLeft w:val="1267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hod\OM30\GLOBAL10\Wordlib\OMGuid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EC43D-2208-4EAB-AA82-4B4EE3D50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OMGuide.dot</Template>
  <TotalTime>305</TotalTime>
  <Pages>16</Pages>
  <Words>2443</Words>
  <Characters>13928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华南开发中心 SQL考核试题</vt:lpstr>
    </vt:vector>
  </TitlesOfParts>
  <Company>Oracle</Company>
  <LinksUpToDate>false</LinksUpToDate>
  <CharactersWithSpaces>16339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华南开发中心 SQL考核试题</dc:title>
  <dc:subject/>
  <dc:creator>邓金边</dc:creator>
  <cp:keywords>Hand</cp:keywords>
  <dc:description>Copyright © 2015 Hand.  All rights reserved.</dc:description>
  <cp:lastModifiedBy>Alfredo Frangoulis</cp:lastModifiedBy>
  <cp:revision>6</cp:revision>
  <cp:lastPrinted>2006-09-19T04:30:00Z</cp:lastPrinted>
  <dcterms:created xsi:type="dcterms:W3CDTF">2024-04-25T06:28:00Z</dcterms:created>
  <dcterms:modified xsi:type="dcterms:W3CDTF">2024-04-26T07:10:00Z</dcterms:modified>
</cp:coreProperties>
</file>