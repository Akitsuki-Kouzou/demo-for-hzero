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53C4" w14:textId="1339DEE7" w:rsidR="00263952" w:rsidRPr="00B7110B" w:rsidRDefault="00E50FBB" w:rsidP="00E50FBB">
      <w:pPr>
        <w:pStyle w:val="BodyText"/>
        <w:tabs>
          <w:tab w:val="left" w:pos="8505"/>
        </w:tabs>
        <w:ind w:left="0"/>
        <w:rPr>
          <w:b/>
        </w:rPr>
      </w:pPr>
      <w:bookmarkStart w:id="0" w:name="_Toc293427452"/>
      <w:r w:rsidRPr="00E50FBB">
        <w:rPr>
          <w:rFonts w:hint="eastAsia"/>
          <w:b/>
          <w:sz w:val="44"/>
          <w:szCs w:val="44"/>
        </w:rPr>
        <w:t>SQL</w:t>
      </w:r>
      <w:r w:rsidR="00875AAC">
        <w:rPr>
          <w:rFonts w:hint="eastAsia"/>
          <w:b/>
          <w:sz w:val="44"/>
          <w:szCs w:val="44"/>
        </w:rPr>
        <w:t xml:space="preserve"> Train</w:t>
      </w:r>
      <w:r w:rsidR="00875AAC">
        <w:rPr>
          <w:b/>
          <w:sz w:val="44"/>
          <w:szCs w:val="44"/>
        </w:rPr>
        <w:t>ing</w:t>
      </w:r>
      <w:r>
        <w:rPr>
          <w:rFonts w:hint="eastAsia"/>
          <w:b/>
        </w:rPr>
        <w:tab/>
      </w:r>
    </w:p>
    <w:p w14:paraId="2B8F722D" w14:textId="77777777" w:rsidR="00914E0C" w:rsidRDefault="00914E0C" w:rsidP="00914E0C">
      <w:pPr>
        <w:pStyle w:val="HeadingBar"/>
      </w:pPr>
    </w:p>
    <w:p w14:paraId="391BF85F" w14:textId="47C3EFD4" w:rsidR="00914E0C" w:rsidRPr="00A822F3" w:rsidRDefault="00875AAC" w:rsidP="00914E0C">
      <w:pPr>
        <w:pStyle w:val="Heading3"/>
      </w:pPr>
      <w:r>
        <w:rPr>
          <w:rFonts w:hint="eastAsia"/>
        </w:rPr>
        <w:t>A</w:t>
      </w:r>
      <w:r>
        <w:t>ttention</w:t>
      </w:r>
    </w:p>
    <w:p w14:paraId="0F77D0A2" w14:textId="09F52980" w:rsidR="00914E0C" w:rsidRDefault="00875AAC" w:rsidP="00875AAC">
      <w:pPr>
        <w:pStyle w:val="BodyText"/>
        <w:numPr>
          <w:ilvl w:val="0"/>
          <w:numId w:val="33"/>
        </w:numPr>
        <w:overflowPunct w:val="0"/>
        <w:autoSpaceDE w:val="0"/>
        <w:autoSpaceDN w:val="0"/>
        <w:adjustRightInd w:val="0"/>
        <w:textAlignment w:val="baseline"/>
      </w:pPr>
      <w:r w:rsidRPr="00875AAC">
        <w:t>The &lt;XXXX&gt; used in this article represents the employee</w:t>
      </w:r>
      <w:r>
        <w:t xml:space="preserve"> </w:t>
      </w:r>
      <w:r>
        <w:rPr>
          <w:rFonts w:hint="eastAsia"/>
        </w:rPr>
        <w:t>ID</w:t>
      </w:r>
      <w:r w:rsidRPr="00875AAC">
        <w:t xml:space="preserve">. Please replace it with </w:t>
      </w:r>
      <w:r>
        <w:t>your own</w:t>
      </w:r>
      <w:r w:rsidRPr="00875AAC">
        <w:t xml:space="preserve"> employee</w:t>
      </w:r>
      <w:r>
        <w:t xml:space="preserve"> ID</w:t>
      </w:r>
      <w:r w:rsidRPr="00875AAC">
        <w:t>.</w:t>
      </w:r>
      <w:r w:rsidR="00174DF1">
        <w:br/>
      </w:r>
    </w:p>
    <w:p w14:paraId="1A8011E8" w14:textId="1FD1969D" w:rsidR="000470D0" w:rsidRDefault="000470D0" w:rsidP="000470D0">
      <w:pPr>
        <w:pStyle w:val="BodyText"/>
        <w:overflowPunct w:val="0"/>
        <w:autoSpaceDE w:val="0"/>
        <w:autoSpaceDN w:val="0"/>
        <w:adjustRightInd w:val="0"/>
        <w:ind w:left="2880"/>
        <w:textAlignment w:val="baseline"/>
      </w:pPr>
      <w:proofErr w:type="spellStart"/>
      <w:r>
        <w:t>Alrady</w:t>
      </w:r>
      <w:proofErr w:type="spellEnd"/>
      <w:r>
        <w:t xml:space="preserve"> change it TOO</w:t>
      </w:r>
    </w:p>
    <w:p w14:paraId="028B8BAE" w14:textId="77777777" w:rsidR="009F35FC" w:rsidRPr="00914E0C" w:rsidRDefault="009F35FC">
      <w:pPr>
        <w:pStyle w:val="HeadingBar"/>
      </w:pPr>
    </w:p>
    <w:p w14:paraId="3E7A47DC" w14:textId="382FBF49" w:rsidR="009F35FC" w:rsidRDefault="00875AAC">
      <w:pPr>
        <w:pStyle w:val="Heading3"/>
      </w:pPr>
      <w:r w:rsidRPr="00875AAC">
        <w:t>Create data object</w:t>
      </w:r>
    </w:p>
    <w:p w14:paraId="74239EDC" w14:textId="3EACB3EE" w:rsidR="00F62C92" w:rsidRDefault="00875AAC" w:rsidP="00F62C92">
      <w:pPr>
        <w:pStyle w:val="Heading4"/>
      </w:pPr>
      <w:r w:rsidRPr="00875AAC">
        <w:t>Create tables and table indexes</w:t>
      </w:r>
    </w:p>
    <w:p w14:paraId="159249E5" w14:textId="220A2FD3" w:rsidR="00F42F54" w:rsidRPr="00AF5D26" w:rsidRDefault="00351F33" w:rsidP="00F42F54">
      <w:pPr>
        <w:pStyle w:val="BodyText"/>
      </w:pPr>
      <w:r>
        <w:rPr>
          <w:rFonts w:hint="eastAsia"/>
        </w:rPr>
        <w:t>T</w:t>
      </w:r>
      <w:r>
        <w:t xml:space="preserve">able </w:t>
      </w:r>
      <w:r w:rsidR="00F42F54">
        <w:rPr>
          <w:rFonts w:hint="eastAsia"/>
        </w:rPr>
        <w:t>：</w:t>
      </w:r>
      <w:r w:rsidR="00F42F54">
        <w:t>CUX_</w:t>
      </w:r>
      <w:r w:rsidR="00F845C7">
        <w:t>OM_CUSTOMERS</w:t>
      </w:r>
      <w:r w:rsidR="00210882">
        <w:t>_XXXX</w:t>
      </w:r>
    </w:p>
    <w:p w14:paraId="2829A64B" w14:textId="1F8D32C7" w:rsidR="00F42F54" w:rsidRDefault="00875AAC" w:rsidP="00F42F54">
      <w:pPr>
        <w:pStyle w:val="BodyText"/>
      </w:pPr>
      <w:r w:rsidRPr="00875AAC">
        <w:t>For storing customer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890"/>
        <w:gridCol w:w="839"/>
        <w:gridCol w:w="669"/>
        <w:gridCol w:w="1779"/>
      </w:tblGrid>
      <w:tr w:rsidR="00F42F54" w14:paraId="4A8D04D1" w14:textId="77777777" w:rsidTr="00E52AA0">
        <w:trPr>
          <w:cantSplit/>
          <w:tblHeader/>
        </w:trPr>
        <w:tc>
          <w:tcPr>
            <w:tcW w:w="2538" w:type="dxa"/>
            <w:tcBorders>
              <w:bottom w:val="nil"/>
              <w:right w:val="nil"/>
            </w:tcBorders>
            <w:shd w:val="pct10" w:color="auto" w:fill="auto"/>
          </w:tcPr>
          <w:p w14:paraId="60DD4564" w14:textId="229CE9B8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23BBE55F" w14:textId="53ABE446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839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7A5B3165" w14:textId="22A0504C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669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782DF43" w14:textId="784ED6B1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 xml:space="preserve">Default </w:t>
            </w:r>
            <w:r w:rsidR="00351F33">
              <w:rPr>
                <w:sz w:val="20"/>
              </w:rPr>
              <w:t>V</w:t>
            </w:r>
            <w:r>
              <w:rPr>
                <w:sz w:val="20"/>
              </w:rPr>
              <w:t>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2BBD2A7" w14:textId="78F6D1F8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F42F54" w14:paraId="7DEA413F" w14:textId="77777777" w:rsidTr="00E52AA0">
        <w:trPr>
          <w:cantSplit/>
          <w:trHeight w:hRule="exact" w:val="60"/>
          <w:tblHeader/>
        </w:trPr>
        <w:tc>
          <w:tcPr>
            <w:tcW w:w="2538" w:type="dxa"/>
            <w:tcBorders>
              <w:left w:val="nil"/>
              <w:right w:val="nil"/>
            </w:tcBorders>
            <w:shd w:val="pct50" w:color="auto" w:fill="auto"/>
          </w:tcPr>
          <w:p w14:paraId="1EFEAFF4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BB0D7F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A590A26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669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4E7263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2B2516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0602AA95" w14:textId="77777777" w:rsidTr="00E52AA0">
        <w:trPr>
          <w:cantSplit/>
        </w:trPr>
        <w:tc>
          <w:tcPr>
            <w:tcW w:w="2538" w:type="dxa"/>
            <w:tcBorders>
              <w:top w:val="nil"/>
            </w:tcBorders>
          </w:tcPr>
          <w:p w14:paraId="1ED603C0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135AABF4" w14:textId="24A8D70F" w:rsidR="00F42F54" w:rsidRPr="00C41917" w:rsidRDefault="00106A6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BIGINT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</w:tcBorders>
          </w:tcPr>
          <w:p w14:paraId="188362E5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top w:val="nil"/>
              <w:right w:val="single" w:sz="4" w:space="0" w:color="auto"/>
            </w:tcBorders>
          </w:tcPr>
          <w:p w14:paraId="0375A7F6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53B947C1" w14:textId="6758952B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045624E7" w14:textId="77777777" w:rsidTr="00E52AA0">
        <w:trPr>
          <w:cantSplit/>
        </w:trPr>
        <w:tc>
          <w:tcPr>
            <w:tcW w:w="2538" w:type="dxa"/>
          </w:tcPr>
          <w:p w14:paraId="2F56C616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EF9F70F" w14:textId="7C4F1D5C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4687D5B6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641E8A18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2A4B8E7" w14:textId="4C5F88EF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65E54788" w14:textId="77777777" w:rsidTr="00E52AA0">
        <w:trPr>
          <w:cantSplit/>
        </w:trPr>
        <w:tc>
          <w:tcPr>
            <w:tcW w:w="2538" w:type="dxa"/>
          </w:tcPr>
          <w:p w14:paraId="77D2611F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_NAME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CE4E3BA" w14:textId="02264B23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540142D7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4F6E1E00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E81D56B" w14:textId="08150B66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20F08CA4" w14:textId="77777777" w:rsidTr="00E52AA0">
        <w:trPr>
          <w:cantSplit/>
        </w:trPr>
        <w:tc>
          <w:tcPr>
            <w:tcW w:w="2538" w:type="dxa"/>
          </w:tcPr>
          <w:p w14:paraId="27F608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TELEPHONE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4A52D33" w14:textId="121D22CF" w:rsidR="00F42F54" w:rsidRPr="00C41917" w:rsidRDefault="00F42F54" w:rsidP="00E52AA0">
            <w:pPr>
              <w:pStyle w:val="TableText"/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VARCAHR(</w:t>
            </w:r>
            <w:proofErr w:type="gramEnd"/>
            <w:r w:rsidRPr="00C41917">
              <w:rPr>
                <w:sz w:val="20"/>
              </w:rPr>
              <w:t>50)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6FC3B87E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4289B81A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868A0E0" w14:textId="2A6301FA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E90535F" w14:textId="77777777" w:rsidTr="00E52AA0">
        <w:trPr>
          <w:cantSplit/>
        </w:trPr>
        <w:tc>
          <w:tcPr>
            <w:tcW w:w="2538" w:type="dxa"/>
          </w:tcPr>
          <w:p w14:paraId="47502C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9BC51FA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8A1DF8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7509139C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842324B" w14:textId="712303E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BAD15E1" w14:textId="77777777" w:rsidTr="00E52AA0">
        <w:trPr>
          <w:cantSplit/>
        </w:trPr>
        <w:tc>
          <w:tcPr>
            <w:tcW w:w="2538" w:type="dxa"/>
          </w:tcPr>
          <w:p w14:paraId="21DB1B3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DAEB25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61FC8C65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0A2E1F9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3C3DAC8" w14:textId="334F96F5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727AFCA" w14:textId="77777777" w:rsidTr="00E52AA0">
        <w:trPr>
          <w:cantSplit/>
        </w:trPr>
        <w:tc>
          <w:tcPr>
            <w:tcW w:w="2538" w:type="dxa"/>
          </w:tcPr>
          <w:p w14:paraId="7A2D2F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292AE18" w14:textId="1FA952E6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402DA32A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1D950EF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902B005" w14:textId="0F5F0541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1B5BF83" w14:textId="77777777" w:rsidTr="00E52AA0">
        <w:trPr>
          <w:cantSplit/>
        </w:trPr>
        <w:tc>
          <w:tcPr>
            <w:tcW w:w="2538" w:type="dxa"/>
          </w:tcPr>
          <w:p w14:paraId="488FE1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2D9343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1B482F5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510E99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4DD1D31" w14:textId="4B5956B2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5B04C4C" w14:textId="77777777" w:rsidTr="00E52AA0">
        <w:trPr>
          <w:cantSplit/>
        </w:trPr>
        <w:tc>
          <w:tcPr>
            <w:tcW w:w="2538" w:type="dxa"/>
          </w:tcPr>
          <w:p w14:paraId="0480CED9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C8C0E88" w14:textId="52FC20F8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04165DFD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6920599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9192BC1" w14:textId="3D5FBA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7CD08A1" w14:textId="77777777" w:rsidTr="00E52AA0">
        <w:trPr>
          <w:cantSplit/>
        </w:trPr>
        <w:tc>
          <w:tcPr>
            <w:tcW w:w="2538" w:type="dxa"/>
          </w:tcPr>
          <w:p w14:paraId="076C00DD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569DE7F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5989A186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10068765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584EEE1" w14:textId="1C812BDE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500A67BB" w14:textId="77777777" w:rsidTr="00E52AA0">
        <w:trPr>
          <w:cantSplit/>
        </w:trPr>
        <w:tc>
          <w:tcPr>
            <w:tcW w:w="2538" w:type="dxa"/>
          </w:tcPr>
          <w:p w14:paraId="4FD0C8A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7AD8E8D" w14:textId="6B02EDBE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842645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260FD1B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7EC51C9" w14:textId="227CA5D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</w:tbl>
    <w:p w14:paraId="3A3A575C" w14:textId="7ED612D3" w:rsidR="00F42F54" w:rsidRDefault="00351F33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771"/>
        <w:gridCol w:w="2347"/>
        <w:gridCol w:w="1541"/>
      </w:tblGrid>
      <w:tr w:rsidR="00351F33" w14:paraId="1E32E87C" w14:textId="77777777" w:rsidTr="00DC5D09">
        <w:trPr>
          <w:cantSplit/>
          <w:tblHeader/>
        </w:trPr>
        <w:tc>
          <w:tcPr>
            <w:tcW w:w="311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6B3649DF" w14:textId="0F08135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Index</w:t>
            </w:r>
          </w:p>
        </w:tc>
        <w:tc>
          <w:tcPr>
            <w:tcW w:w="77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CBCEDF8" w14:textId="4B4A0E8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Unique</w:t>
            </w:r>
          </w:p>
        </w:tc>
        <w:tc>
          <w:tcPr>
            <w:tcW w:w="234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702039C" w14:textId="767FB09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541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3513A35" w14:textId="1C1C2ED1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07D7FE15" w14:textId="77777777" w:rsidTr="00DC5D09">
        <w:trPr>
          <w:cantSplit/>
          <w:trHeight w:hRule="exact" w:val="60"/>
          <w:tblHeader/>
        </w:trPr>
        <w:tc>
          <w:tcPr>
            <w:tcW w:w="311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20D9F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7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7FB5BC1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79FDEBE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D4F576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480DD86" w14:textId="77777777" w:rsidTr="00DC5D09">
        <w:trPr>
          <w:cantSplit/>
        </w:trPr>
        <w:tc>
          <w:tcPr>
            <w:tcW w:w="3117" w:type="dxa"/>
            <w:tcBorders>
              <w:top w:val="nil"/>
              <w:right w:val="single" w:sz="4" w:space="0" w:color="auto"/>
            </w:tcBorders>
          </w:tcPr>
          <w:p w14:paraId="043B16F1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EBCE93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0D1F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CUSTOMER_ID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</w:tcBorders>
          </w:tcPr>
          <w:p w14:paraId="1B64C90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2477D0A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5EBF1832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6410310B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5C366F0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CUSTOMER_NUMBER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2F4D447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110689E6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4B94C83E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_U3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25D2C3AC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21A96C7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CUSTOMER_NAME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7BB2AF9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42E4FAD2" w14:textId="77777777" w:rsidR="00F42F54" w:rsidRDefault="00F42F54" w:rsidP="00F42F54">
      <w:pPr>
        <w:pStyle w:val="BodyText"/>
      </w:pPr>
    </w:p>
    <w:p w14:paraId="657721F4" w14:textId="627AF4B2" w:rsidR="00F42F54" w:rsidRPr="008C4575" w:rsidRDefault="00351F33" w:rsidP="00F42F54">
      <w:pPr>
        <w:pStyle w:val="BodyText"/>
      </w:pPr>
      <w:r>
        <w:rPr>
          <w:rFonts w:hint="eastAsia"/>
        </w:rPr>
        <w:t>Table</w:t>
      </w:r>
      <w:r w:rsidR="00F42F54">
        <w:rPr>
          <w:rFonts w:hint="eastAsia"/>
        </w:rPr>
        <w:t>：</w:t>
      </w:r>
      <w:r w:rsidR="00F42F54">
        <w:t>CUX_</w:t>
      </w:r>
      <w:r w:rsidR="00F845C7">
        <w:t>OM_ITEMS</w:t>
      </w:r>
      <w:r w:rsidR="00210882">
        <w:t>_XXXX</w:t>
      </w:r>
    </w:p>
    <w:p w14:paraId="265E7B6A" w14:textId="5F494DCF" w:rsidR="00F42F54" w:rsidRDefault="00351F33" w:rsidP="00F42F54">
      <w:pPr>
        <w:pStyle w:val="BodyText"/>
      </w:pPr>
      <w:r w:rsidRPr="00351F33">
        <w:t>For storing product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00"/>
        <w:gridCol w:w="900"/>
        <w:gridCol w:w="849"/>
        <w:gridCol w:w="1779"/>
      </w:tblGrid>
      <w:tr w:rsidR="00351F33" w14:paraId="4995BC58" w14:textId="77777777" w:rsidTr="00E52AA0">
        <w:trPr>
          <w:cantSplit/>
          <w:tblHeader/>
        </w:trPr>
        <w:tc>
          <w:tcPr>
            <w:tcW w:w="2448" w:type="dxa"/>
            <w:tcBorders>
              <w:bottom w:val="nil"/>
              <w:right w:val="nil"/>
            </w:tcBorders>
            <w:shd w:val="pct10" w:color="auto" w:fill="auto"/>
          </w:tcPr>
          <w:p w14:paraId="11B148F5" w14:textId="6E4B176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5948A25D" w14:textId="41DE267B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5289AEF0" w14:textId="0B4DA00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849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7090F46" w14:textId="0E03EF3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Default</w:t>
            </w:r>
            <w:r>
              <w:rPr>
                <w:sz w:val="20"/>
              </w:rPr>
              <w:t xml:space="preserve"> Value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19B9AFE" w14:textId="6A403897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208D0C" w14:textId="77777777" w:rsidTr="00E52AA0">
        <w:trPr>
          <w:cantSplit/>
          <w:trHeight w:hRule="exact" w:val="60"/>
          <w:tblHeader/>
        </w:trPr>
        <w:tc>
          <w:tcPr>
            <w:tcW w:w="2448" w:type="dxa"/>
            <w:tcBorders>
              <w:left w:val="nil"/>
              <w:right w:val="nil"/>
            </w:tcBorders>
            <w:shd w:val="pct50" w:color="auto" w:fill="auto"/>
          </w:tcPr>
          <w:p w14:paraId="10674D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603727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D4B266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849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70D423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2B1268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4C66F17" w14:textId="77777777" w:rsidTr="00E52AA0">
        <w:trPr>
          <w:cantSplit/>
        </w:trPr>
        <w:tc>
          <w:tcPr>
            <w:tcW w:w="2448" w:type="dxa"/>
            <w:tcBorders>
              <w:top w:val="nil"/>
            </w:tcBorders>
          </w:tcPr>
          <w:p w14:paraId="48CFC413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65A1E803" w14:textId="6A9D4287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0F4EB68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14:paraId="59BC0632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1D4680C3" w14:textId="1A3AEFCB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74A31DF" w14:textId="77777777" w:rsidTr="00E52AA0">
        <w:trPr>
          <w:cantSplit/>
        </w:trPr>
        <w:tc>
          <w:tcPr>
            <w:tcW w:w="2448" w:type="dxa"/>
          </w:tcPr>
          <w:p w14:paraId="3BA08C50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933B36E" w14:textId="2E0E1A0C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F7738AF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4BC6747B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76F6389" w14:textId="620E004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2385FA0" w14:textId="77777777" w:rsidTr="00E52AA0">
        <w:trPr>
          <w:cantSplit/>
        </w:trPr>
        <w:tc>
          <w:tcPr>
            <w:tcW w:w="2448" w:type="dxa"/>
          </w:tcPr>
          <w:p w14:paraId="64680D34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6CF71E4" w14:textId="6E0A1280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F50DDD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C5A7849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5C56ECB" w14:textId="4E2EAE11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02A5C432" w14:textId="77777777" w:rsidTr="00E52AA0">
        <w:trPr>
          <w:cantSplit/>
        </w:trPr>
        <w:tc>
          <w:tcPr>
            <w:tcW w:w="2448" w:type="dxa"/>
          </w:tcPr>
          <w:p w14:paraId="37B95CF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UOM_CODE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D30090E" w14:textId="1374B808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25)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6D847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22AF6A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544FCDF" w14:textId="6FD8941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76B1DF5" w14:textId="77777777" w:rsidTr="00E52AA0">
        <w:trPr>
          <w:cantSplit/>
        </w:trPr>
        <w:tc>
          <w:tcPr>
            <w:tcW w:w="2448" w:type="dxa"/>
          </w:tcPr>
          <w:p w14:paraId="2C6459B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0D30AD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52C10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0C3FFD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A3B7E5A" w14:textId="62B564D5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2F648F" w14:textId="77777777" w:rsidTr="00E52AA0">
        <w:trPr>
          <w:cantSplit/>
        </w:trPr>
        <w:tc>
          <w:tcPr>
            <w:tcW w:w="2448" w:type="dxa"/>
          </w:tcPr>
          <w:p w14:paraId="136922F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36FF55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924C62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2D1B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522EF30F" w14:textId="63EA279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612FA5" w14:textId="77777777" w:rsidTr="00E52AA0">
        <w:trPr>
          <w:cantSplit/>
        </w:trPr>
        <w:tc>
          <w:tcPr>
            <w:tcW w:w="2448" w:type="dxa"/>
          </w:tcPr>
          <w:p w14:paraId="2B31A1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015CD2" w14:textId="6C84E9BC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52A87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B160F0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84BA763" w14:textId="28FE3230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ABDBB4" w14:textId="77777777" w:rsidTr="00E52AA0">
        <w:trPr>
          <w:cantSplit/>
        </w:trPr>
        <w:tc>
          <w:tcPr>
            <w:tcW w:w="2448" w:type="dxa"/>
          </w:tcPr>
          <w:p w14:paraId="006DAD0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A92AD9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1A7CD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B33C9D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CD2FFCB" w14:textId="3AD81CD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938455" w14:textId="77777777" w:rsidTr="00E52AA0">
        <w:trPr>
          <w:cantSplit/>
        </w:trPr>
        <w:tc>
          <w:tcPr>
            <w:tcW w:w="2448" w:type="dxa"/>
          </w:tcPr>
          <w:p w14:paraId="2D182A6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1FC375" w14:textId="2CD2976F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49A13A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5F0D7B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38F7BF6" w14:textId="0FD7A0A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B61D183" w14:textId="77777777" w:rsidTr="00E52AA0">
        <w:trPr>
          <w:cantSplit/>
        </w:trPr>
        <w:tc>
          <w:tcPr>
            <w:tcW w:w="2448" w:type="dxa"/>
          </w:tcPr>
          <w:p w14:paraId="40485CF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22358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26C942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A7C454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C7B9075" w14:textId="5E39F44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B1B7601" w14:textId="77777777" w:rsidTr="00E52AA0">
        <w:trPr>
          <w:cantSplit/>
        </w:trPr>
        <w:tc>
          <w:tcPr>
            <w:tcW w:w="2448" w:type="dxa"/>
          </w:tcPr>
          <w:p w14:paraId="52AF75E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04B7E5B" w14:textId="7FD753B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3B358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9829A4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26440EB" w14:textId="705C9BE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378AB6F1" w14:textId="0157B9F8" w:rsidR="00F42F54" w:rsidRDefault="00351F33" w:rsidP="00F42F54">
      <w:pPr>
        <w:pStyle w:val="BodyText"/>
      </w:pPr>
      <w:r>
        <w:rPr>
          <w:rFonts w:hint="eastAsia"/>
        </w:rPr>
        <w:t>Create</w:t>
      </w:r>
      <w:r>
        <w:t xml:space="preserve">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567"/>
        <w:gridCol w:w="2597"/>
        <w:gridCol w:w="1779"/>
      </w:tblGrid>
      <w:tr w:rsidR="00351F33" w14:paraId="4E20E82B" w14:textId="77777777" w:rsidTr="00174538">
        <w:trPr>
          <w:cantSplit/>
          <w:tblHeader/>
        </w:trPr>
        <w:tc>
          <w:tcPr>
            <w:tcW w:w="28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5F990654" w14:textId="4BE3CA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C94A8FF" w14:textId="0B29681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5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E24085E" w14:textId="067A083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761CDCD" w14:textId="2D7C249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53499AF2" w14:textId="77777777" w:rsidTr="00174538">
        <w:trPr>
          <w:cantSplit/>
          <w:trHeight w:hRule="exact" w:val="60"/>
          <w:tblHeader/>
        </w:trPr>
        <w:tc>
          <w:tcPr>
            <w:tcW w:w="283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F77AA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CD07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35CA05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2312A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C5BCED8" w14:textId="77777777" w:rsidTr="00174538">
        <w:trPr>
          <w:cantSplit/>
        </w:trPr>
        <w:tc>
          <w:tcPr>
            <w:tcW w:w="2833" w:type="dxa"/>
            <w:tcBorders>
              <w:top w:val="nil"/>
              <w:right w:val="single" w:sz="4" w:space="0" w:color="auto"/>
            </w:tcBorders>
          </w:tcPr>
          <w:p w14:paraId="49CA1A9E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6BFE08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EFD628D" w14:textId="77777777" w:rsidR="00351F33" w:rsidRPr="00D832F4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D832F4">
              <w:rPr>
                <w:sz w:val="20"/>
              </w:rPr>
              <w:t>ITEM_ID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09BABFC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E12B1C1" w14:textId="77777777" w:rsidTr="00174538">
        <w:trPr>
          <w:cantSplit/>
        </w:trPr>
        <w:tc>
          <w:tcPr>
            <w:tcW w:w="2833" w:type="dxa"/>
            <w:tcBorders>
              <w:right w:val="single" w:sz="4" w:space="0" w:color="auto"/>
            </w:tcBorders>
          </w:tcPr>
          <w:p w14:paraId="491B0BFC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DA7A26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</w:tcPr>
          <w:p w14:paraId="130D494B" w14:textId="77777777" w:rsidR="00351F33" w:rsidRPr="00D832F4" w:rsidRDefault="00351F33" w:rsidP="00351F33">
            <w:pPr>
              <w:pStyle w:val="TableText"/>
              <w:rPr>
                <w:sz w:val="20"/>
              </w:rPr>
            </w:pPr>
            <w:r w:rsidRPr="00D832F4">
              <w:rPr>
                <w:sz w:val="20"/>
              </w:rPr>
              <w:t>ITEM_NUMBER</w:t>
            </w: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FC184D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6E3A1E0A" w14:textId="77777777" w:rsidR="00F42F54" w:rsidRDefault="00F42F54" w:rsidP="00F42F54">
      <w:pPr>
        <w:pStyle w:val="BodyText"/>
      </w:pPr>
    </w:p>
    <w:p w14:paraId="469F592C" w14:textId="4D827DDF" w:rsidR="00F42F54" w:rsidRDefault="00674361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4C102E">
        <w:t>CUX_</w:t>
      </w:r>
      <w:r w:rsidR="00F845C7">
        <w:t>OM_</w:t>
      </w:r>
      <w:r w:rsidR="00F42F54" w:rsidRPr="0099009E">
        <w:t>HEADERS</w:t>
      </w:r>
      <w:r w:rsidR="00210882">
        <w:t>_XXXX</w:t>
      </w:r>
    </w:p>
    <w:p w14:paraId="6A2CCA6B" w14:textId="7B506FC4" w:rsidR="00F42F54" w:rsidRDefault="00351F33" w:rsidP="00F42F54">
      <w:pPr>
        <w:pStyle w:val="BodyText"/>
      </w:pPr>
      <w:r w:rsidRPr="00351F33">
        <w:t>For storing sales order header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00"/>
        <w:gridCol w:w="900"/>
        <w:gridCol w:w="720"/>
        <w:gridCol w:w="1638"/>
      </w:tblGrid>
      <w:tr w:rsidR="00351F33" w14:paraId="6F40EA43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535E581E" w14:textId="2042F48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65674A4B" w14:textId="6CCD3BF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699FF74" w14:textId="65D7343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CE9E7AC" w14:textId="01DB8F81" w:rsidR="00351F33" w:rsidRPr="00AF5D26" w:rsidRDefault="00351F33" w:rsidP="00351F33">
            <w:pPr>
              <w:pStyle w:val="TableHeading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efaultValue</w:t>
            </w:r>
            <w:proofErr w:type="spellEnd"/>
          </w:p>
        </w:tc>
        <w:tc>
          <w:tcPr>
            <w:tcW w:w="163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46985DA" w14:textId="364DB13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65A1C8B2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86806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9BBE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990088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5A3D0A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889482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5138EC2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0A9D4E47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4FD0A5B3" w14:textId="592BB9C0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1271AEC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E4BC21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B61E178" w14:textId="04B58F6F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AF276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A58A455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ORG</w:t>
            </w:r>
            <w:r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75A53461" w14:textId="33C12BAF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5DD775D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DD04B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101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AE61B39" w14:textId="444C4C8C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36B37E6" w14:textId="77777777" w:rsidTr="00E52AA0">
        <w:trPr>
          <w:cantSplit/>
        </w:trPr>
        <w:tc>
          <w:tcPr>
            <w:tcW w:w="2718" w:type="dxa"/>
          </w:tcPr>
          <w:p w14:paraId="5287A87B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9575F82" w14:textId="07EDFCFD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F7DC7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AD26E3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5DB26C5" w14:textId="3E216BA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C900D2C" w14:textId="77777777" w:rsidTr="00E52AA0">
        <w:trPr>
          <w:cantSplit/>
        </w:trPr>
        <w:tc>
          <w:tcPr>
            <w:tcW w:w="2718" w:type="dxa"/>
          </w:tcPr>
          <w:p w14:paraId="634C2E5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99009E"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C9AE438" w14:textId="23F477E1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323B0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F0043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989F530" w14:textId="232CBD5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6FB9BC6" w14:textId="77777777" w:rsidTr="00E52AA0">
        <w:trPr>
          <w:cantSplit/>
        </w:trPr>
        <w:tc>
          <w:tcPr>
            <w:tcW w:w="2718" w:type="dxa"/>
          </w:tcPr>
          <w:p w14:paraId="3D564FEA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449275" w14:textId="77777777" w:rsidR="00351F33" w:rsidRPr="006E5064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B3732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55D1D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613A05" w14:textId="066979B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B077571" w14:textId="77777777" w:rsidTr="00E52AA0">
        <w:trPr>
          <w:cantSplit/>
        </w:trPr>
        <w:tc>
          <w:tcPr>
            <w:tcW w:w="2718" w:type="dxa"/>
          </w:tcPr>
          <w:p w14:paraId="1D93B91F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ORDER_STATUS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731AAF6" w14:textId="11A12A0F" w:rsidR="00351F33" w:rsidRPr="0099009E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</w:t>
            </w:r>
            <w:r w:rsidRPr="0099009E">
              <w:rPr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786AE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A9B0A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5E9D75F" w14:textId="7F1EBB6B" w:rsidR="00351F33" w:rsidRDefault="00D828FC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tatus list:</w:t>
            </w:r>
          </w:p>
          <w:p w14:paraId="16F82AE9" w14:textId="0D35C64B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UNAPPROVED</w:t>
            </w:r>
          </w:p>
          <w:p w14:paraId="4992E67D" w14:textId="275CDE39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APPROVED</w:t>
            </w:r>
          </w:p>
          <w:p w14:paraId="23A12BF1" w14:textId="1E249F8C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CANCELLED</w:t>
            </w:r>
          </w:p>
          <w:p w14:paraId="791F90EB" w14:textId="4E58BEDE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CLOSED</w:t>
            </w:r>
          </w:p>
        </w:tc>
      </w:tr>
      <w:tr w:rsidR="00351F33" w14:paraId="1FDE5322" w14:textId="77777777" w:rsidTr="00E52AA0">
        <w:trPr>
          <w:cantSplit/>
        </w:trPr>
        <w:tc>
          <w:tcPr>
            <w:tcW w:w="2718" w:type="dxa"/>
          </w:tcPr>
          <w:p w14:paraId="78314371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4F54CA0" w14:textId="6ED74B7A" w:rsidR="00351F33" w:rsidRPr="006E5064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24</w:t>
            </w:r>
            <w:r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89524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6DB9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C4041A" w14:textId="3D9F1F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8915C17" w14:textId="77777777" w:rsidTr="00E52AA0">
        <w:trPr>
          <w:cantSplit/>
        </w:trPr>
        <w:tc>
          <w:tcPr>
            <w:tcW w:w="2718" w:type="dxa"/>
          </w:tcPr>
          <w:p w14:paraId="2F27F2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8481B9" w14:textId="25ACA02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716A3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204181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21E1ED3" w14:textId="1C95691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A7E0697" w14:textId="77777777" w:rsidTr="00E52AA0">
        <w:trPr>
          <w:cantSplit/>
        </w:trPr>
        <w:tc>
          <w:tcPr>
            <w:tcW w:w="2718" w:type="dxa"/>
          </w:tcPr>
          <w:p w14:paraId="7B86DD9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FEF877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32C3D6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33BED7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D1284D0" w14:textId="2AEDD6C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8B2E7C" w14:textId="77777777" w:rsidTr="00E52AA0">
        <w:trPr>
          <w:cantSplit/>
        </w:trPr>
        <w:tc>
          <w:tcPr>
            <w:tcW w:w="2718" w:type="dxa"/>
          </w:tcPr>
          <w:p w14:paraId="3FCF9F5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203681" w14:textId="13170251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DD7B64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7796D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8737CE5" w14:textId="01562D79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0C566C" w14:textId="77777777" w:rsidTr="00E52AA0">
        <w:trPr>
          <w:cantSplit/>
        </w:trPr>
        <w:tc>
          <w:tcPr>
            <w:tcW w:w="2718" w:type="dxa"/>
          </w:tcPr>
          <w:p w14:paraId="03834E5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F60829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47FD7A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7808C2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8DFC13" w14:textId="621B3ADE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09F09D0" w14:textId="77777777" w:rsidTr="00E52AA0">
        <w:trPr>
          <w:cantSplit/>
        </w:trPr>
        <w:tc>
          <w:tcPr>
            <w:tcW w:w="2718" w:type="dxa"/>
          </w:tcPr>
          <w:p w14:paraId="7F5C27D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D70CB82" w14:textId="18902520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3BE57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3DEB24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6A933B" w14:textId="49AE548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8CE6945" w14:textId="77777777" w:rsidTr="00E52AA0">
        <w:trPr>
          <w:cantSplit/>
        </w:trPr>
        <w:tc>
          <w:tcPr>
            <w:tcW w:w="2718" w:type="dxa"/>
          </w:tcPr>
          <w:p w14:paraId="304840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CE74EF" w14:textId="547772D7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168EDD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78EB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6F464DE" w14:textId="3FEDAA5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129C98" w14:textId="77777777" w:rsidTr="00E52AA0">
        <w:trPr>
          <w:cantSplit/>
        </w:trPr>
        <w:tc>
          <w:tcPr>
            <w:tcW w:w="2718" w:type="dxa"/>
          </w:tcPr>
          <w:p w14:paraId="01A966F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0D977" w14:textId="057D9520" w:rsidR="00351F33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0397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C8A2D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71B6585" w14:textId="1BACA9A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1D8DC7" w14:textId="77777777" w:rsidTr="00E52AA0">
        <w:trPr>
          <w:cantSplit/>
        </w:trPr>
        <w:tc>
          <w:tcPr>
            <w:tcW w:w="2718" w:type="dxa"/>
          </w:tcPr>
          <w:p w14:paraId="720E680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ATTRIBUTE2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DB9DBA4" w14:textId="34F86A5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E2BE93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59F87A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423D7E0" w14:textId="49F4D0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E257A97" w14:textId="77777777" w:rsidTr="00E52AA0">
        <w:trPr>
          <w:cantSplit/>
        </w:trPr>
        <w:tc>
          <w:tcPr>
            <w:tcW w:w="2718" w:type="dxa"/>
          </w:tcPr>
          <w:p w14:paraId="4ED510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EA5016" w14:textId="33FC01F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570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8A64C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484FAE" w14:textId="4FFCC74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DC3EC49" w14:textId="77777777" w:rsidTr="00E52AA0">
        <w:trPr>
          <w:cantSplit/>
        </w:trPr>
        <w:tc>
          <w:tcPr>
            <w:tcW w:w="2718" w:type="dxa"/>
          </w:tcPr>
          <w:p w14:paraId="1EDCA50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1B4FEC1" w14:textId="0A9786C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9DDE7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E6C8FD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5D5FFD3" w14:textId="2F75122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9018671" w14:textId="77777777" w:rsidTr="00E52AA0">
        <w:trPr>
          <w:cantSplit/>
        </w:trPr>
        <w:tc>
          <w:tcPr>
            <w:tcW w:w="2718" w:type="dxa"/>
          </w:tcPr>
          <w:p w14:paraId="704C93E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4D391B0" w14:textId="4C1395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388D56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6F4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05BB37C" w14:textId="39475B6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577E7D8" w14:textId="77777777" w:rsidTr="00E52AA0">
        <w:trPr>
          <w:cantSplit/>
        </w:trPr>
        <w:tc>
          <w:tcPr>
            <w:tcW w:w="2718" w:type="dxa"/>
          </w:tcPr>
          <w:p w14:paraId="7A8F9A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291CF0" w14:textId="22FDB4C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481DF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B38E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66A4222" w14:textId="018B7A4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326012" w14:textId="77777777" w:rsidTr="00E52AA0">
        <w:trPr>
          <w:cantSplit/>
        </w:trPr>
        <w:tc>
          <w:tcPr>
            <w:tcW w:w="2718" w:type="dxa"/>
          </w:tcPr>
          <w:p w14:paraId="14062CF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BF82EB0" w14:textId="6AF894E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B23F4C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D730E4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1F871CB" w14:textId="5EDFD9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EA13A3" w14:textId="77777777" w:rsidTr="00E52AA0">
        <w:trPr>
          <w:cantSplit/>
        </w:trPr>
        <w:tc>
          <w:tcPr>
            <w:tcW w:w="2718" w:type="dxa"/>
          </w:tcPr>
          <w:p w14:paraId="6E9C7EE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4BC971F" w14:textId="642C1A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FE2CD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0B373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C52A755" w14:textId="4C95C17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ED75439" w14:textId="77777777" w:rsidTr="00E52AA0">
        <w:trPr>
          <w:cantSplit/>
        </w:trPr>
        <w:tc>
          <w:tcPr>
            <w:tcW w:w="2718" w:type="dxa"/>
          </w:tcPr>
          <w:p w14:paraId="040031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6669B96" w14:textId="230FA73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6B97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9F99F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8E330E4" w14:textId="282B514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0665A24" w14:textId="77777777" w:rsidTr="00E52AA0">
        <w:trPr>
          <w:cantSplit/>
        </w:trPr>
        <w:tc>
          <w:tcPr>
            <w:tcW w:w="2718" w:type="dxa"/>
          </w:tcPr>
          <w:p w14:paraId="05C6EDC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B9D4B7B" w14:textId="38800F6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C65732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AFF14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6C360D4" w14:textId="20D9542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2F68FF4" w14:textId="77777777" w:rsidTr="00E52AA0">
        <w:trPr>
          <w:cantSplit/>
        </w:trPr>
        <w:tc>
          <w:tcPr>
            <w:tcW w:w="2718" w:type="dxa"/>
          </w:tcPr>
          <w:p w14:paraId="619CE89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B942766" w14:textId="6988C13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B84A8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20FC1B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1862999" w14:textId="4C7F1E3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A76CEA1" w14:textId="77777777" w:rsidTr="00E52AA0">
        <w:trPr>
          <w:cantSplit/>
        </w:trPr>
        <w:tc>
          <w:tcPr>
            <w:tcW w:w="2718" w:type="dxa"/>
          </w:tcPr>
          <w:p w14:paraId="47FD45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4EF384" w14:textId="53615A2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E100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CD7D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948D742" w14:textId="43B6CB9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29CF86" w14:textId="77777777" w:rsidTr="00E52AA0">
        <w:trPr>
          <w:cantSplit/>
        </w:trPr>
        <w:tc>
          <w:tcPr>
            <w:tcW w:w="2718" w:type="dxa"/>
          </w:tcPr>
          <w:p w14:paraId="5AE1AD2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EBDD4D8" w14:textId="48E2A38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9B241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C4FE2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D569F4B" w14:textId="56AE499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1B5E9E" w14:textId="77777777" w:rsidTr="00E52AA0">
        <w:trPr>
          <w:cantSplit/>
        </w:trPr>
        <w:tc>
          <w:tcPr>
            <w:tcW w:w="2718" w:type="dxa"/>
          </w:tcPr>
          <w:p w14:paraId="220B01E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54B391" w14:textId="1189662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B79817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6795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3E42990" w14:textId="774ABE0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B7AEC3" w14:textId="77777777" w:rsidTr="00E52AA0">
        <w:trPr>
          <w:cantSplit/>
        </w:trPr>
        <w:tc>
          <w:tcPr>
            <w:tcW w:w="2718" w:type="dxa"/>
          </w:tcPr>
          <w:p w14:paraId="0C099D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7DAEAC4" w14:textId="012EBB0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6D426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E9899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F5890CC" w14:textId="096858D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78B841B5" w14:textId="5CC840C7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7"/>
        <w:gridCol w:w="641"/>
        <w:gridCol w:w="2160"/>
        <w:gridCol w:w="1008"/>
      </w:tblGrid>
      <w:tr w:rsidR="00351F33" w14:paraId="3FC107FF" w14:textId="77777777" w:rsidTr="00210882">
        <w:trPr>
          <w:cantSplit/>
          <w:tblHeader/>
        </w:trPr>
        <w:tc>
          <w:tcPr>
            <w:tcW w:w="396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FBDB8E9" w14:textId="36B07D48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64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C6B9BBC" w14:textId="67673F4E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1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7425404" w14:textId="01985F0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00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69DD354" w14:textId="64ED6C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3BD46E" w14:textId="77777777" w:rsidTr="00210882">
        <w:trPr>
          <w:cantSplit/>
          <w:trHeight w:hRule="exact" w:val="85"/>
          <w:tblHeader/>
        </w:trPr>
        <w:tc>
          <w:tcPr>
            <w:tcW w:w="39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B5C8A3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64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83046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4F168EC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F7186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2EAF9E7" w14:textId="77777777" w:rsidTr="00210882">
        <w:trPr>
          <w:cantSplit/>
        </w:trPr>
        <w:tc>
          <w:tcPr>
            <w:tcW w:w="3967" w:type="dxa"/>
            <w:tcBorders>
              <w:top w:val="nil"/>
              <w:right w:val="single" w:sz="4" w:space="0" w:color="auto"/>
            </w:tcBorders>
          </w:tcPr>
          <w:p w14:paraId="5F51607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FEEB3A2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6E381A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B82780">
              <w:rPr>
                <w:sz w:val="20"/>
              </w:rPr>
              <w:t>HEADER_ID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</w:tcBorders>
          </w:tcPr>
          <w:p w14:paraId="066B06A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21FC15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1B81E677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61732B0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1A45EC62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 w:rsidRPr="00B82780">
              <w:rPr>
                <w:sz w:val="20"/>
              </w:rPr>
              <w:t>ORDER_NUMBER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078A1A5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CD90777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2AD0A877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21DBBA38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0583B9C8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297AF3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D0057E4" w14:textId="77777777" w:rsidR="00F42F54" w:rsidRDefault="00F42F54" w:rsidP="00F42F54">
      <w:pPr>
        <w:pStyle w:val="BodyText"/>
      </w:pPr>
    </w:p>
    <w:p w14:paraId="7138A2D0" w14:textId="7C96FF77" w:rsidR="00F42F54" w:rsidRDefault="00D828FC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53095F">
        <w:rPr>
          <w:rFonts w:hint="eastAsia"/>
        </w:rPr>
        <w:t>CUX_</w:t>
      </w:r>
      <w:r w:rsidR="00F845C7">
        <w:rPr>
          <w:rFonts w:hint="eastAsia"/>
        </w:rPr>
        <w:t>OM_</w:t>
      </w:r>
      <w:r w:rsidR="00F42F54">
        <w:rPr>
          <w:rFonts w:hint="eastAsia"/>
        </w:rPr>
        <w:t>LINE</w:t>
      </w:r>
      <w:r w:rsidR="00F42F54" w:rsidRPr="0099009E">
        <w:t>S</w:t>
      </w:r>
      <w:r w:rsidR="00210882">
        <w:t>_XXXX</w:t>
      </w:r>
    </w:p>
    <w:p w14:paraId="24CAEF5D" w14:textId="61A6E922" w:rsidR="00F42F54" w:rsidRDefault="00D828FC" w:rsidP="00F42F54">
      <w:pPr>
        <w:pStyle w:val="BodyText"/>
      </w:pPr>
      <w:r w:rsidRPr="00D828FC">
        <w:t>For storing sales order line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90"/>
        <w:gridCol w:w="900"/>
        <w:gridCol w:w="720"/>
        <w:gridCol w:w="1548"/>
      </w:tblGrid>
      <w:tr w:rsidR="00351F33" w14:paraId="1433D419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184D888C" w14:textId="423E5748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17C1A74" w14:textId="129A5F9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10FCBCD" w14:textId="5D82978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60A5476" w14:textId="0DF1C39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 Value</w:t>
            </w:r>
          </w:p>
        </w:tc>
        <w:tc>
          <w:tcPr>
            <w:tcW w:w="154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2556F64E" w14:textId="2F8BE40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73311B3E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35C7AA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DB368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4DC6F62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4DD7F8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072E7B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46BB5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DEF14B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17FA2EE9" w14:textId="3E25B538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73E65B3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67470EA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C09C7E7" w14:textId="5B4AAAF8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CBD5DE6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4A8DCAF4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3CAFBE05" w14:textId="71A3100B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3D1995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198213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E34DADF" w14:textId="5A8DE254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82E8FD7" w14:textId="77777777" w:rsidTr="00E52AA0">
        <w:trPr>
          <w:cantSplit/>
        </w:trPr>
        <w:tc>
          <w:tcPr>
            <w:tcW w:w="2718" w:type="dxa"/>
          </w:tcPr>
          <w:p w14:paraId="47C825E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4641272" w14:textId="2FCEDCC3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248A5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ADBE6C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1320D22" w14:textId="1030A27C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35897A7" w14:textId="77777777" w:rsidTr="00E52AA0">
        <w:trPr>
          <w:cantSplit/>
        </w:trPr>
        <w:tc>
          <w:tcPr>
            <w:tcW w:w="2718" w:type="dxa"/>
          </w:tcPr>
          <w:p w14:paraId="5D5117AD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ITEM_ID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B062942" w14:textId="291A84B0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6981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89BB70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8C90885" w14:textId="34D62D1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BE349A4" w14:textId="77777777" w:rsidTr="00E52AA0">
        <w:trPr>
          <w:cantSplit/>
        </w:trPr>
        <w:tc>
          <w:tcPr>
            <w:tcW w:w="2718" w:type="dxa"/>
          </w:tcPr>
          <w:p w14:paraId="38BECA7E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UNIT</w:t>
            </w:r>
            <w:r w:rsidRPr="00F92AED">
              <w:rPr>
                <w:sz w:val="20"/>
              </w:rPr>
              <w:t>_PRICE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A6B2209" w14:textId="60082CD6" w:rsidR="00351F33" w:rsidRPr="006E5064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B057A1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91DB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064F3A1" w14:textId="178C8E1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F5CE8F7" w14:textId="77777777" w:rsidTr="00E52AA0">
        <w:trPr>
          <w:cantSplit/>
        </w:trPr>
        <w:tc>
          <w:tcPr>
            <w:tcW w:w="2718" w:type="dxa"/>
          </w:tcPr>
          <w:p w14:paraId="598D16D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QUANTITY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B1C5C5" w14:textId="3F34A821" w:rsidR="00351F33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FCC89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6A93C2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747298" w14:textId="0634E8A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5CEC66E" w14:textId="77777777" w:rsidTr="00E52AA0">
        <w:trPr>
          <w:cantSplit/>
        </w:trPr>
        <w:tc>
          <w:tcPr>
            <w:tcW w:w="2718" w:type="dxa"/>
          </w:tcPr>
          <w:p w14:paraId="1A622AF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3171A66" w14:textId="3751CB85" w:rsidR="00351F33" w:rsidRPr="006E5064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24</w:t>
            </w:r>
            <w:r w:rsidR="00351F33"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5C9EA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3E960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00F4B76" w14:textId="36CEC4C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FF59609" w14:textId="77777777" w:rsidTr="00E52AA0">
        <w:trPr>
          <w:cantSplit/>
        </w:trPr>
        <w:tc>
          <w:tcPr>
            <w:tcW w:w="2718" w:type="dxa"/>
          </w:tcPr>
          <w:p w14:paraId="789F5E9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FDF2D9" w14:textId="18811533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5A36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8F0DF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AF5251" w14:textId="356107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CD9869" w14:textId="77777777" w:rsidTr="00E52AA0">
        <w:trPr>
          <w:cantSplit/>
        </w:trPr>
        <w:tc>
          <w:tcPr>
            <w:tcW w:w="2718" w:type="dxa"/>
          </w:tcPr>
          <w:p w14:paraId="6B89C257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F1731A" w14:textId="7E26579E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D96AB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DF9FC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801A96E" w14:textId="665B2CD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95EFC6" w14:textId="77777777" w:rsidTr="00E52AA0">
        <w:trPr>
          <w:cantSplit/>
        </w:trPr>
        <w:tc>
          <w:tcPr>
            <w:tcW w:w="2718" w:type="dxa"/>
          </w:tcPr>
          <w:p w14:paraId="745CB78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3F8B505" w14:textId="2CA52BD4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453C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635E46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C894E83" w14:textId="52D51D1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E1244D" w14:textId="77777777" w:rsidTr="00E52AA0">
        <w:trPr>
          <w:cantSplit/>
        </w:trPr>
        <w:tc>
          <w:tcPr>
            <w:tcW w:w="2718" w:type="dxa"/>
          </w:tcPr>
          <w:p w14:paraId="151C6642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D8BB7F5" w14:textId="2BC67D6F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41D24D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1C44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6A58E5" w14:textId="54CA9A8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E6F8E05" w14:textId="77777777" w:rsidTr="00E52AA0">
        <w:trPr>
          <w:cantSplit/>
        </w:trPr>
        <w:tc>
          <w:tcPr>
            <w:tcW w:w="2718" w:type="dxa"/>
          </w:tcPr>
          <w:p w14:paraId="5A3A996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51AFE60" w14:textId="7D27DDE8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79D5E1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B2ED76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F0A0506" w14:textId="7B981C3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E73B8F" w14:textId="77777777" w:rsidTr="00E52AA0">
        <w:trPr>
          <w:cantSplit/>
        </w:trPr>
        <w:tc>
          <w:tcPr>
            <w:tcW w:w="2718" w:type="dxa"/>
          </w:tcPr>
          <w:p w14:paraId="28A843A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A388F2C" w14:textId="0CE29738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6D9709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EC110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906E60" w14:textId="157E5F24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A58141" w14:textId="77777777" w:rsidTr="00E52AA0">
        <w:trPr>
          <w:cantSplit/>
        </w:trPr>
        <w:tc>
          <w:tcPr>
            <w:tcW w:w="2718" w:type="dxa"/>
          </w:tcPr>
          <w:p w14:paraId="4BE498F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BCD288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89892F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04BECD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BC9FAC0" w14:textId="2C14ABB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CFA3E75" w14:textId="77777777" w:rsidTr="00E52AA0">
        <w:trPr>
          <w:cantSplit/>
        </w:trPr>
        <w:tc>
          <w:tcPr>
            <w:tcW w:w="2718" w:type="dxa"/>
          </w:tcPr>
          <w:p w14:paraId="7E5C52E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lastRenderedPageBreak/>
              <w:t>LAST_UPDATED_BY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E491C0" w14:textId="212D543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B8511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0B86C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83DFC05" w14:textId="300D4C5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F5A8C6" w14:textId="77777777" w:rsidTr="00E52AA0">
        <w:trPr>
          <w:cantSplit/>
        </w:trPr>
        <w:tc>
          <w:tcPr>
            <w:tcW w:w="2718" w:type="dxa"/>
          </w:tcPr>
          <w:p w14:paraId="173AE4E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96C0F9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9EEAF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8AA1B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100B392" w14:textId="0935DDC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9175379" w14:textId="77777777" w:rsidTr="00E52AA0">
        <w:trPr>
          <w:cantSplit/>
        </w:trPr>
        <w:tc>
          <w:tcPr>
            <w:tcW w:w="2718" w:type="dxa"/>
          </w:tcPr>
          <w:p w14:paraId="0558B1B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A7522A" w14:textId="0C553B2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07D91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41F49C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F5E20A6" w14:textId="7288E12B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FBEF7C" w14:textId="77777777" w:rsidTr="00E52AA0">
        <w:trPr>
          <w:cantSplit/>
        </w:trPr>
        <w:tc>
          <w:tcPr>
            <w:tcW w:w="2718" w:type="dxa"/>
          </w:tcPr>
          <w:p w14:paraId="0EEA3AA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AD7D4BB" w14:textId="27212A24" w:rsidR="00351F33" w:rsidRPr="00C41917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08E42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12553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012A2CA" w14:textId="083327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001ABB" w14:textId="77777777" w:rsidTr="00E52AA0">
        <w:trPr>
          <w:cantSplit/>
        </w:trPr>
        <w:tc>
          <w:tcPr>
            <w:tcW w:w="2718" w:type="dxa"/>
          </w:tcPr>
          <w:p w14:paraId="2D1F223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6F89D8" w14:textId="2FB7989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07E75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43574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C7790F1" w14:textId="2D78B35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27FE4F5" w14:textId="77777777" w:rsidTr="00E52AA0">
        <w:trPr>
          <w:cantSplit/>
        </w:trPr>
        <w:tc>
          <w:tcPr>
            <w:tcW w:w="2718" w:type="dxa"/>
          </w:tcPr>
          <w:p w14:paraId="390E661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6EE78D" w14:textId="7C94BFD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B607B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526B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7EFB859" w14:textId="0A849A5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799472" w14:textId="77777777" w:rsidTr="00E52AA0">
        <w:trPr>
          <w:cantSplit/>
        </w:trPr>
        <w:tc>
          <w:tcPr>
            <w:tcW w:w="2718" w:type="dxa"/>
          </w:tcPr>
          <w:p w14:paraId="6F7F4E7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1F10AD0" w14:textId="689C85D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38853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E5C271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53809B" w14:textId="1C2213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640F51" w14:textId="77777777" w:rsidTr="00E52AA0">
        <w:trPr>
          <w:cantSplit/>
        </w:trPr>
        <w:tc>
          <w:tcPr>
            <w:tcW w:w="2718" w:type="dxa"/>
          </w:tcPr>
          <w:p w14:paraId="1940C6F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51D946C" w14:textId="3C9580A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D3D0E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1BCF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CBBB037" w14:textId="624C9D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94F625F" w14:textId="77777777" w:rsidTr="00E52AA0">
        <w:trPr>
          <w:cantSplit/>
        </w:trPr>
        <w:tc>
          <w:tcPr>
            <w:tcW w:w="2718" w:type="dxa"/>
          </w:tcPr>
          <w:p w14:paraId="24AC480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05417D4" w14:textId="25191D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22C6F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23850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639B74" w14:textId="3039F71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7FBB70A" w14:textId="77777777" w:rsidTr="00E52AA0">
        <w:trPr>
          <w:cantSplit/>
        </w:trPr>
        <w:tc>
          <w:tcPr>
            <w:tcW w:w="2718" w:type="dxa"/>
          </w:tcPr>
          <w:p w14:paraId="657D96F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14CA36" w14:textId="13171B4F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E9E3C9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787C89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284C15" w14:textId="3AC83E5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EA0A14" w14:textId="77777777" w:rsidTr="00E52AA0">
        <w:trPr>
          <w:cantSplit/>
        </w:trPr>
        <w:tc>
          <w:tcPr>
            <w:tcW w:w="2718" w:type="dxa"/>
          </w:tcPr>
          <w:p w14:paraId="0EA9ECC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7EC4DCE" w14:textId="47DAAD0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7199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13D58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7F4583D" w14:textId="2F0B558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F98A21F" w14:textId="77777777" w:rsidTr="00E52AA0">
        <w:trPr>
          <w:cantSplit/>
        </w:trPr>
        <w:tc>
          <w:tcPr>
            <w:tcW w:w="2718" w:type="dxa"/>
          </w:tcPr>
          <w:p w14:paraId="74918D1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EDE6D85" w14:textId="7DF0B4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1C49C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6473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4DE4F64" w14:textId="60DE28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918F149" w14:textId="77777777" w:rsidTr="00E52AA0">
        <w:trPr>
          <w:cantSplit/>
        </w:trPr>
        <w:tc>
          <w:tcPr>
            <w:tcW w:w="2718" w:type="dxa"/>
          </w:tcPr>
          <w:p w14:paraId="6D903D3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189BC3A" w14:textId="71905B8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C06D51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2A7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21A6172" w14:textId="45BB7FF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19B752" w14:textId="77777777" w:rsidTr="00E52AA0">
        <w:trPr>
          <w:cantSplit/>
        </w:trPr>
        <w:tc>
          <w:tcPr>
            <w:tcW w:w="2718" w:type="dxa"/>
          </w:tcPr>
          <w:p w14:paraId="5CED511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74BD7F6" w14:textId="14E1E9C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3A8C9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4A7B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D7C280F" w14:textId="4528D03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0CD8C9" w14:textId="77777777" w:rsidTr="00E52AA0">
        <w:trPr>
          <w:cantSplit/>
        </w:trPr>
        <w:tc>
          <w:tcPr>
            <w:tcW w:w="2718" w:type="dxa"/>
          </w:tcPr>
          <w:p w14:paraId="389A7F9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A1E4DB4" w14:textId="3453E98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97B7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26968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0E64C61" w14:textId="49C9A6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98433BC" w14:textId="77777777" w:rsidTr="00E52AA0">
        <w:trPr>
          <w:cantSplit/>
        </w:trPr>
        <w:tc>
          <w:tcPr>
            <w:tcW w:w="2718" w:type="dxa"/>
          </w:tcPr>
          <w:p w14:paraId="7DE5960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BB93985" w14:textId="54A3CC5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E09F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4CFE4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BC4D74B" w14:textId="57F6FE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3A44FCB" w14:textId="77777777" w:rsidTr="00E52AA0">
        <w:trPr>
          <w:cantSplit/>
        </w:trPr>
        <w:tc>
          <w:tcPr>
            <w:tcW w:w="2718" w:type="dxa"/>
          </w:tcPr>
          <w:p w14:paraId="1FC184D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E1137BE" w14:textId="5F4F428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944A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FA8EC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443B51" w14:textId="397C3BA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B628011" w14:textId="77777777" w:rsidTr="00E52AA0">
        <w:trPr>
          <w:cantSplit/>
        </w:trPr>
        <w:tc>
          <w:tcPr>
            <w:tcW w:w="2718" w:type="dxa"/>
          </w:tcPr>
          <w:p w14:paraId="6195EF8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01293D0" w14:textId="77CC128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BD6BE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E05DF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82CF95" w14:textId="6E09E2E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45F10AC" w14:textId="77777777" w:rsidTr="00E52AA0">
        <w:trPr>
          <w:cantSplit/>
        </w:trPr>
        <w:tc>
          <w:tcPr>
            <w:tcW w:w="2718" w:type="dxa"/>
          </w:tcPr>
          <w:p w14:paraId="7CD7C63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CDD2FF5" w14:textId="6319A42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85B88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04C3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CDB329" w14:textId="0C52218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2E0F7C2A" w14:textId="018C6EC4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873"/>
        <w:gridCol w:w="1800"/>
        <w:gridCol w:w="1278"/>
      </w:tblGrid>
      <w:tr w:rsidR="00351F33" w14:paraId="72AB310F" w14:textId="77777777" w:rsidTr="00EC2389">
        <w:trPr>
          <w:cantSplit/>
          <w:tblHeader/>
        </w:trPr>
        <w:tc>
          <w:tcPr>
            <w:tcW w:w="3825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1B1D65" w14:textId="47D2D74B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87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62435FC4" w14:textId="59ED4BAD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4DBDC542" w14:textId="7BDB95A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27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44553C4" w14:textId="22AF2DB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23DC650E" w14:textId="77777777" w:rsidTr="00EC2389">
        <w:trPr>
          <w:cantSplit/>
          <w:trHeight w:hRule="exact" w:val="60"/>
          <w:tblHeader/>
        </w:trPr>
        <w:tc>
          <w:tcPr>
            <w:tcW w:w="382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C8608C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87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0ABB2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0FBA24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27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319123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A3A074D" w14:textId="77777777" w:rsidTr="00EC2389">
        <w:trPr>
          <w:cantSplit/>
        </w:trPr>
        <w:tc>
          <w:tcPr>
            <w:tcW w:w="3825" w:type="dxa"/>
            <w:tcBorders>
              <w:top w:val="nil"/>
              <w:right w:val="single" w:sz="4" w:space="0" w:color="auto"/>
            </w:tcBorders>
          </w:tcPr>
          <w:p w14:paraId="591D8FD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242F6D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3C6042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</w:tcBorders>
          </w:tcPr>
          <w:p w14:paraId="0045A0E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07FA713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F36B87D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21507F6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83346B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HEADER_ID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522BAC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19ECE45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C396E73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_N2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724F170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F326A7C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ITEM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2C2C114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E44EEA7" w14:textId="0D60F5E5" w:rsidR="00AB5E30" w:rsidRDefault="00674361" w:rsidP="00AB5E30">
      <w:pPr>
        <w:pStyle w:val="Heading4"/>
      </w:pPr>
      <w:r>
        <w:rPr>
          <w:rFonts w:hint="eastAsia"/>
        </w:rPr>
        <w:t>I</w:t>
      </w:r>
      <w:r>
        <w:t>mport data</w:t>
      </w:r>
    </w:p>
    <w:p w14:paraId="1584632C" w14:textId="5B7ACBC7" w:rsidR="00437012" w:rsidRDefault="00437012" w:rsidP="00AB5E30">
      <w:pPr>
        <w:pStyle w:val="BodyText"/>
      </w:pPr>
      <w:r>
        <w:rPr>
          <w:rFonts w:hint="eastAsia"/>
        </w:rPr>
        <w:t>excel</w:t>
      </w:r>
      <w:r>
        <w:rPr>
          <w:rFonts w:hint="eastAsia"/>
        </w:rPr>
        <w:t>：《</w:t>
      </w:r>
      <w:r w:rsidR="00BB172A">
        <w:rPr>
          <w:rFonts w:hint="eastAsia"/>
        </w:rPr>
        <w:t>1</w:t>
      </w:r>
      <w:r w:rsidR="00674361">
        <w:t xml:space="preserve"> – </w:t>
      </w:r>
      <w:r w:rsidR="00674361">
        <w:rPr>
          <w:rFonts w:hint="eastAsia"/>
        </w:rPr>
        <w:t>Table</w:t>
      </w:r>
      <w:r w:rsidR="00674361">
        <w:t xml:space="preserve"> Data</w:t>
      </w:r>
      <w:r>
        <w:rPr>
          <w:rFonts w:hint="eastAsia"/>
        </w:rPr>
        <w:t>.xls</w:t>
      </w:r>
      <w:r>
        <w:t>》</w:t>
      </w:r>
    </w:p>
    <w:p w14:paraId="12DD550C" w14:textId="77777777" w:rsidR="00AB5E30" w:rsidRDefault="00AB5E30" w:rsidP="00AB5E30">
      <w:pPr>
        <w:pStyle w:val="BodyText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A743D2">
        <w:t>CUX_</w:t>
      </w:r>
      <w:r w:rsidR="00F845C7">
        <w:t>OM_CUSTOMERS</w:t>
      </w:r>
      <w:r w:rsidRPr="00A743D2">
        <w:t>_XXXX</w:t>
      </w:r>
    </w:p>
    <w:p w14:paraId="50145A77" w14:textId="77777777" w:rsidR="00AB5E30" w:rsidRDefault="00AB5E30" w:rsidP="00A908FA">
      <w:pPr>
        <w:pStyle w:val="BodyText"/>
      </w:pPr>
      <w:r>
        <w:t>2</w:t>
      </w:r>
      <w:r>
        <w:rPr>
          <w:rFonts w:hint="eastAsia"/>
        </w:rPr>
        <w:t>．</w:t>
      </w:r>
      <w:r w:rsidRPr="00A743D2">
        <w:t>CUX_</w:t>
      </w:r>
      <w:r w:rsidR="00F845C7">
        <w:t>OM_ITEMS</w:t>
      </w:r>
      <w:r w:rsidRPr="00A743D2">
        <w:t>_XXXX</w:t>
      </w:r>
    </w:p>
    <w:p w14:paraId="37DF6E68" w14:textId="77777777" w:rsidR="00AB5E30" w:rsidRDefault="00AB5E30" w:rsidP="00AB5E30">
      <w:pPr>
        <w:pStyle w:val="BodyText"/>
      </w:pPr>
      <w:r>
        <w:t>4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HEADERS_XXXX</w:t>
      </w:r>
    </w:p>
    <w:p w14:paraId="119B6A32" w14:textId="77777777" w:rsidR="00150221" w:rsidRPr="00150221" w:rsidRDefault="00AB5E30" w:rsidP="00267865">
      <w:pPr>
        <w:pStyle w:val="BodyText"/>
      </w:pPr>
      <w:r>
        <w:t>5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LINES_XXXX</w:t>
      </w:r>
    </w:p>
    <w:p w14:paraId="1245AE8C" w14:textId="77777777" w:rsidR="00150221" w:rsidRPr="00914E0C" w:rsidRDefault="00150221" w:rsidP="00150221">
      <w:pPr>
        <w:pStyle w:val="HeadingBar"/>
      </w:pPr>
    </w:p>
    <w:p w14:paraId="1645F50C" w14:textId="509265A5" w:rsidR="00150221" w:rsidRDefault="00674361" w:rsidP="00150221">
      <w:pPr>
        <w:pStyle w:val="Heading3"/>
      </w:pPr>
      <w:r>
        <w:rPr>
          <w:rFonts w:hint="eastAsia"/>
        </w:rPr>
        <w:t>Q</w:t>
      </w:r>
      <w:r>
        <w:t>uestions</w:t>
      </w:r>
    </w:p>
    <w:p w14:paraId="14D68C14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1</w:t>
      </w:r>
    </w:p>
    <w:p w14:paraId="05C89005" w14:textId="18D0A93B" w:rsidR="00150221" w:rsidRDefault="00674361" w:rsidP="00150221">
      <w:pPr>
        <w:pStyle w:val="BodyText"/>
      </w:pPr>
      <w:r w:rsidRPr="00674361">
        <w:t>Please create the above objects in the database: table, table index</w:t>
      </w:r>
      <w:r w:rsidR="00150221">
        <w:rPr>
          <w:rFonts w:hint="eastAsia"/>
        </w:rPr>
        <w:t>。</w:t>
      </w:r>
    </w:p>
    <w:p w14:paraId="7A49BE7E" w14:textId="77777777" w:rsidR="00150221" w:rsidRDefault="00150221" w:rsidP="00150221">
      <w:pPr>
        <w:pStyle w:val="Heading4"/>
      </w:pPr>
      <w:r>
        <w:rPr>
          <w:rFonts w:hint="eastAsia"/>
        </w:rPr>
        <w:lastRenderedPageBreak/>
        <w:t>N</w:t>
      </w:r>
      <w:r>
        <w:t>O.</w:t>
      </w:r>
      <w:r w:rsidR="009F5B04">
        <w:t>0</w:t>
      </w:r>
      <w:r>
        <w:t>2</w:t>
      </w:r>
    </w:p>
    <w:p w14:paraId="7A1DEE31" w14:textId="1A2AF588" w:rsidR="00150221" w:rsidRDefault="00674361" w:rsidP="00150221">
      <w:pPr>
        <w:pStyle w:val="BodyText"/>
      </w:pPr>
      <w:r w:rsidRPr="00674361">
        <w:t>Please import the corresponding table data in the file: "1</w:t>
      </w:r>
      <w:r>
        <w:t xml:space="preserve"> – Table Data</w:t>
      </w:r>
      <w:r w:rsidRPr="00674361">
        <w:t>.xlsx" into the table</w:t>
      </w:r>
      <w:r w:rsidR="00150221">
        <w:rPr>
          <w:rFonts w:hint="eastAsia"/>
        </w:rPr>
        <w:t>。</w:t>
      </w:r>
    </w:p>
    <w:p w14:paraId="51626D66" w14:textId="77777777" w:rsidR="000470D0" w:rsidRDefault="000470D0" w:rsidP="00150221">
      <w:pPr>
        <w:pStyle w:val="BodyText"/>
      </w:pPr>
    </w:p>
    <w:p w14:paraId="0456BBD3" w14:textId="73DCCDC0" w:rsidR="000470D0" w:rsidRDefault="000470D0" w:rsidP="00150221">
      <w:pPr>
        <w:pStyle w:val="BodyText"/>
      </w:pPr>
      <w:r>
        <w:t>I already import the Table Data.xlsx</w:t>
      </w:r>
    </w:p>
    <w:p w14:paraId="6947C8E8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3</w:t>
      </w:r>
    </w:p>
    <w:p w14:paraId="01F356E9" w14:textId="1DBCD3CC" w:rsidR="009F7C53" w:rsidRDefault="00674361" w:rsidP="009F7C53">
      <w:pPr>
        <w:pStyle w:val="BodyText"/>
      </w:pPr>
      <w:r>
        <w:rPr>
          <w:rFonts w:hint="eastAsia"/>
        </w:rPr>
        <w:t>C</w:t>
      </w:r>
      <w:r>
        <w:t>reate a view</w:t>
      </w:r>
      <w:r w:rsidR="009F7C53">
        <w:t>：</w:t>
      </w:r>
      <w:r w:rsidR="009F7C53">
        <w:rPr>
          <w:rFonts w:hint="eastAsia"/>
        </w:rPr>
        <w:t>CUX</w:t>
      </w:r>
      <w:r w:rsidR="009F7C53">
        <w:t>_</w:t>
      </w:r>
      <w:r w:rsidR="00F845C7">
        <w:t>OM_</w:t>
      </w:r>
      <w:r w:rsidR="009F7C53">
        <w:t>HEADERS_V</w:t>
      </w:r>
    </w:p>
    <w:p w14:paraId="172557BA" w14:textId="0ACA2D53" w:rsidR="000470D0" w:rsidRDefault="000470D0" w:rsidP="009F7C53">
      <w:pPr>
        <w:pStyle w:val="BodyText"/>
      </w:pPr>
      <w:r w:rsidRPr="000470D0">
        <w:t>select * from CUX_OM_HEADERS_V</w:t>
      </w:r>
    </w:p>
    <w:p w14:paraId="7F12AB46" w14:textId="77777777" w:rsidR="000470D0" w:rsidRDefault="000470D0" w:rsidP="009F7C53">
      <w:pPr>
        <w:pStyle w:val="BodyText"/>
      </w:pPr>
    </w:p>
    <w:p w14:paraId="13E3306D" w14:textId="6E212449" w:rsidR="000470D0" w:rsidRDefault="000470D0" w:rsidP="009F7C53">
      <w:pPr>
        <w:pStyle w:val="BodyText"/>
      </w:pPr>
      <w:r>
        <w:rPr>
          <w:noProof/>
        </w:rPr>
        <w:drawing>
          <wp:inline distT="0" distB="0" distL="0" distR="0" wp14:anchorId="0879EABA" wp14:editId="73D1D06D">
            <wp:extent cx="5067299" cy="1707569"/>
            <wp:effectExtent l="0" t="0" r="635" b="6985"/>
            <wp:docPr id="16867384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8438" name="Picture 16867384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051" cy="17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6DBE" w14:textId="77777777" w:rsidR="006C0CA7" w:rsidRDefault="006C0CA7" w:rsidP="006C0CA7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4</w:t>
      </w:r>
    </w:p>
    <w:p w14:paraId="1C3E5E8E" w14:textId="6B37407F" w:rsidR="00E45003" w:rsidRDefault="00674361" w:rsidP="00F8094F">
      <w:pPr>
        <w:pStyle w:val="BodyText"/>
      </w:pPr>
      <w:r w:rsidRPr="00674361">
        <w:t xml:space="preserve">Write SQL to display the following information and sort it by </w:t>
      </w:r>
      <w:proofErr w:type="spellStart"/>
      <w:r w:rsidRPr="00674361">
        <w:t>customer</w:t>
      </w:r>
      <w:r>
        <w:t>_number</w:t>
      </w:r>
      <w:proofErr w:type="spellEnd"/>
      <w:r w:rsidRPr="00674361">
        <w:t xml:space="preserve"> and </w:t>
      </w:r>
      <w:proofErr w:type="spellStart"/>
      <w:r w:rsidRPr="00674361">
        <w:t>order</w:t>
      </w:r>
      <w:r>
        <w:t>_</w:t>
      </w:r>
      <w:r w:rsidRPr="00674361">
        <w:t>number</w:t>
      </w:r>
      <w:proofErr w:type="spellEnd"/>
      <w:r w:rsidRPr="00674361">
        <w:t xml:space="preserve"> in ascending order</w:t>
      </w:r>
      <w:r w:rsidR="001A4D92">
        <w:rPr>
          <w:rFonts w:hint="eastAsia"/>
        </w:rPr>
        <w:t>。</w:t>
      </w:r>
    </w:p>
    <w:p w14:paraId="6DEE6DC2" w14:textId="77777777" w:rsidR="00E45003" w:rsidRDefault="00E45003" w:rsidP="00E45003">
      <w:pPr>
        <w:pStyle w:val="BodyText"/>
      </w:pPr>
      <w:r>
        <w:t xml:space="preserve">SELECT 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customer_number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>, description</w:t>
      </w:r>
    </w:p>
    <w:p w14:paraId="6EF5A30F" w14:textId="77777777" w:rsidR="00E45003" w:rsidRDefault="00E45003" w:rsidP="00E45003">
      <w:pPr>
        <w:pStyle w:val="BodyText"/>
      </w:pPr>
      <w:r>
        <w:t>FROM cux_om_headers_46326 inner join cux_om_customers_46326 ON</w:t>
      </w:r>
    </w:p>
    <w:p w14:paraId="06D20017" w14:textId="607D72C1" w:rsidR="00E45003" w:rsidRDefault="00E45003" w:rsidP="00E45003">
      <w:pPr>
        <w:pStyle w:val="BodyText"/>
      </w:pPr>
      <w:r>
        <w:t>cux_om_headers_46326.CUSTOMER_ID = cux_om_customers_46326.CUSTOMER_ID</w:t>
      </w:r>
    </w:p>
    <w:p w14:paraId="5AEDA4A8" w14:textId="509D4266" w:rsidR="00F8094F" w:rsidRDefault="00F8094F" w:rsidP="00FA20B8">
      <w:pPr>
        <w:pStyle w:val="Heading4"/>
      </w:pPr>
      <w:r>
        <w:rPr>
          <w:noProof/>
        </w:rPr>
        <w:drawing>
          <wp:inline distT="0" distB="0" distL="0" distR="0" wp14:anchorId="3C091494" wp14:editId="661BA675">
            <wp:extent cx="4546600" cy="1527657"/>
            <wp:effectExtent l="0" t="0" r="6350" b="0"/>
            <wp:docPr id="103992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22742" name="Picture 1039922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24" cy="15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100" w14:textId="3B558575" w:rsidR="00FA20B8" w:rsidRDefault="00FA20B8" w:rsidP="00FA20B8">
      <w:pPr>
        <w:pStyle w:val="Heading4"/>
      </w:pPr>
      <w:r>
        <w:rPr>
          <w:rFonts w:hint="eastAsia"/>
        </w:rPr>
        <w:t>N</w:t>
      </w:r>
      <w:r>
        <w:t>O.05</w:t>
      </w:r>
    </w:p>
    <w:p w14:paraId="6E27EDBC" w14:textId="1ABAB068" w:rsidR="00DF7436" w:rsidRDefault="00674361" w:rsidP="00DF7436">
      <w:pPr>
        <w:pStyle w:val="BodyText"/>
      </w:pPr>
      <w:r w:rsidRPr="00674361">
        <w:t>Write SQL to display order and order line information, sorted by order number and line number in ascending order (including orders with all statuses)</w:t>
      </w:r>
    </w:p>
    <w:p w14:paraId="453C5880" w14:textId="77777777" w:rsidR="000B31EB" w:rsidRDefault="000B31EB" w:rsidP="000B31EB">
      <w:pPr>
        <w:pStyle w:val="BodyText"/>
      </w:pPr>
      <w:r>
        <w:t>SELECT CUX_OM_HEADERS_46326.ORDER_NUMBER, CUX_OM_CUSTOMERS_46326.CUSTOMER_NAME,</w:t>
      </w:r>
    </w:p>
    <w:p w14:paraId="371C024A" w14:textId="77777777" w:rsidR="000B31EB" w:rsidRDefault="000B31EB" w:rsidP="000B31EB">
      <w:pPr>
        <w:pStyle w:val="BodyText"/>
      </w:pPr>
      <w:r>
        <w:lastRenderedPageBreak/>
        <w:t>CUX_OM_HEADERS_46326.ORDER_DATE, CUX_OM_HEADERS_46326.ORDER_STATUS, CUX_OM_LINES_46326.LINE_NUMBER, CUX_OM_ITEMS_46326.ITEM_NUMBER,</w:t>
      </w:r>
    </w:p>
    <w:p w14:paraId="489097EA" w14:textId="77777777" w:rsidR="000B31EB" w:rsidRDefault="000B31EB" w:rsidP="000B31EB">
      <w:pPr>
        <w:pStyle w:val="BodyText"/>
      </w:pPr>
      <w:r>
        <w:t xml:space="preserve">CUX_OM_ITEMS_46326.ITEM_NAME FROM CUX_OM_CUSTOMERS_46326 CROSS JOIN CUX_OM_HEADERS_46326, CUX_OM_LINES_46326, </w:t>
      </w:r>
    </w:p>
    <w:p w14:paraId="14F6EFA6" w14:textId="6E20CD56" w:rsidR="000B31EB" w:rsidRDefault="000B31EB" w:rsidP="000B31EB">
      <w:pPr>
        <w:pStyle w:val="BodyText"/>
      </w:pPr>
      <w:r>
        <w:t>CUX_OM_ITEMS_46326 ORDER BY CUX_OM_HEADERS_46326.ORDER_NUMBER ASC, CUX_OM_LINES_46326.LINE_NUMBER ASC;</w:t>
      </w:r>
    </w:p>
    <w:p w14:paraId="6AC57A71" w14:textId="0C2A90D1" w:rsidR="00F8094F" w:rsidRDefault="00F8094F" w:rsidP="00DF7436">
      <w:pPr>
        <w:pStyle w:val="BodyText"/>
      </w:pPr>
      <w:r>
        <w:rPr>
          <w:noProof/>
        </w:rPr>
        <w:drawing>
          <wp:inline distT="0" distB="0" distL="0" distR="0" wp14:anchorId="58024BBC" wp14:editId="077AE481">
            <wp:extent cx="4914899" cy="1739571"/>
            <wp:effectExtent l="0" t="0" r="635" b="0"/>
            <wp:docPr id="241871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1019" name="Picture 241871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25" cy="17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12F0" w14:textId="77777777" w:rsidR="00406FFF" w:rsidRDefault="00406FFF" w:rsidP="00406FFF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6</w:t>
      </w:r>
    </w:p>
    <w:p w14:paraId="52BF2933" w14:textId="589C97F0" w:rsidR="00DF7436" w:rsidRDefault="00DF476C" w:rsidP="00DF7436">
      <w:pPr>
        <w:pStyle w:val="BodyText"/>
      </w:pPr>
      <w:r w:rsidRPr="00DF476C">
        <w:t>Write SQL to display products purchased by customers</w:t>
      </w:r>
    </w:p>
    <w:p w14:paraId="2CF8AACE" w14:textId="77777777" w:rsidR="000B31EB" w:rsidRDefault="000B31EB" w:rsidP="00DF7436">
      <w:pPr>
        <w:pStyle w:val="BodyText"/>
      </w:pPr>
    </w:p>
    <w:p w14:paraId="02A66922" w14:textId="77777777" w:rsidR="000B31EB" w:rsidRDefault="000B31EB" w:rsidP="000B31EB">
      <w:pPr>
        <w:pStyle w:val="BodyText"/>
      </w:pPr>
      <w:r>
        <w:t>SELECT CUX_OM_CUSTOMERS_46326.CUSTOMER_NAME, CUX_OM_CUSTOMERS_46326.CUSTOMER_NUMBER,</w:t>
      </w:r>
    </w:p>
    <w:p w14:paraId="451BE630" w14:textId="77777777" w:rsidR="000B31EB" w:rsidRDefault="000B31EB" w:rsidP="000B31EB">
      <w:pPr>
        <w:pStyle w:val="BodyText"/>
      </w:pPr>
    </w:p>
    <w:p w14:paraId="5A5A990E" w14:textId="77777777" w:rsidR="000B31EB" w:rsidRDefault="000B31EB" w:rsidP="000B31EB">
      <w:pPr>
        <w:pStyle w:val="BodyText"/>
      </w:pPr>
      <w:r>
        <w:t>CUX_OM_ITEMS_46326.ITEM_NUMBER, CUX_OM_ITEMS_46326.ITEM_NAME, CUX_OM_ITEMS_46326.UOM_CODE</w:t>
      </w:r>
    </w:p>
    <w:p w14:paraId="60AE81DB" w14:textId="77777777" w:rsidR="000B31EB" w:rsidRDefault="000B31EB" w:rsidP="000B31EB">
      <w:pPr>
        <w:pStyle w:val="BodyText"/>
      </w:pPr>
    </w:p>
    <w:p w14:paraId="6D097677" w14:textId="21B88B3F" w:rsidR="000B31EB" w:rsidRDefault="000B31EB" w:rsidP="000B31EB">
      <w:pPr>
        <w:pStyle w:val="BodyText"/>
      </w:pPr>
      <w:r>
        <w:t>FROM CUX_OM_CUSTOMERS_46326 CROSS JOIN CUX_OM_ITEMS_46326 WHERE CUX_OM_CUSTOMERS_46326.CUSTOMER_NUMBER = '1101'AND CUX_OM_ITEMS_46326.ITEM_NUMBER = 'SB86662';</w:t>
      </w:r>
    </w:p>
    <w:p w14:paraId="68C3E78D" w14:textId="410722D3" w:rsidR="00F8094F" w:rsidRDefault="00F8094F" w:rsidP="0072380A">
      <w:pPr>
        <w:pStyle w:val="Heading4"/>
      </w:pPr>
      <w:r>
        <w:rPr>
          <w:noProof/>
        </w:rPr>
        <w:drawing>
          <wp:inline distT="0" distB="0" distL="0" distR="0" wp14:anchorId="49CFDA22" wp14:editId="2A7808A7">
            <wp:extent cx="5226319" cy="844593"/>
            <wp:effectExtent l="0" t="0" r="0" b="0"/>
            <wp:docPr id="3679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990" name="Picture 36799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DFF3" w14:textId="3EC00D1D" w:rsidR="0072380A" w:rsidRDefault="0072380A" w:rsidP="0072380A">
      <w:pPr>
        <w:pStyle w:val="Heading4"/>
      </w:pPr>
      <w:r>
        <w:rPr>
          <w:rFonts w:hint="eastAsia"/>
        </w:rPr>
        <w:t>N</w:t>
      </w:r>
      <w:r>
        <w:t>O.0</w:t>
      </w:r>
      <w:r w:rsidR="00EF2948">
        <w:rPr>
          <w:rFonts w:hint="eastAsia"/>
        </w:rPr>
        <w:t>7</w:t>
      </w:r>
    </w:p>
    <w:p w14:paraId="0CF22076" w14:textId="25DA1E4C" w:rsidR="000B31EB" w:rsidRDefault="00106A69" w:rsidP="000B31EB">
      <w:pPr>
        <w:pStyle w:val="BodyText"/>
      </w:pPr>
      <w:r w:rsidRPr="00106A69">
        <w:t>Write SQL to count all orders (excluding canceled orders) and calculate the average sales unit price and the highest and lowest unit price by product.</w:t>
      </w:r>
    </w:p>
    <w:p w14:paraId="4043CF43" w14:textId="77777777" w:rsidR="000470D0" w:rsidRDefault="000470D0" w:rsidP="000470D0">
      <w:pPr>
        <w:pStyle w:val="BodyText"/>
      </w:pPr>
      <w:r>
        <w:t xml:space="preserve">SELECT </w:t>
      </w:r>
    </w:p>
    <w:p w14:paraId="04731DA0" w14:textId="77777777" w:rsidR="000470D0" w:rsidRDefault="000470D0" w:rsidP="000470D0">
      <w:pPr>
        <w:pStyle w:val="BodyText"/>
      </w:pPr>
      <w:r>
        <w:t xml:space="preserve">    cux_om_items_46326.ITEM_NUMBER, </w:t>
      </w:r>
    </w:p>
    <w:p w14:paraId="4F444643" w14:textId="77777777" w:rsidR="000470D0" w:rsidRDefault="000470D0" w:rsidP="000470D0">
      <w:pPr>
        <w:pStyle w:val="BodyText"/>
      </w:pPr>
      <w:r>
        <w:t xml:space="preserve">    cux_om_items_46326.ITEM_NAME, </w:t>
      </w:r>
    </w:p>
    <w:p w14:paraId="09484897" w14:textId="77777777" w:rsidR="000470D0" w:rsidRDefault="000470D0" w:rsidP="000470D0">
      <w:pPr>
        <w:pStyle w:val="BodyText"/>
      </w:pPr>
      <w:r>
        <w:t xml:space="preserve">    </w:t>
      </w:r>
      <w:proofErr w:type="gramStart"/>
      <w:r>
        <w:t>AVG(</w:t>
      </w:r>
      <w:proofErr w:type="gramEnd"/>
      <w:r>
        <w:t xml:space="preserve">cux_om_lines_46326.UNIT_PRICE) AS </w:t>
      </w:r>
      <w:proofErr w:type="spellStart"/>
      <w:r>
        <w:t>Avg_Unit_Price</w:t>
      </w:r>
      <w:proofErr w:type="spellEnd"/>
      <w:r>
        <w:t xml:space="preserve">, </w:t>
      </w:r>
    </w:p>
    <w:p w14:paraId="351590F0" w14:textId="77777777" w:rsidR="000470D0" w:rsidRDefault="000470D0" w:rsidP="000470D0">
      <w:pPr>
        <w:pStyle w:val="BodyText"/>
      </w:pPr>
      <w:r>
        <w:lastRenderedPageBreak/>
        <w:t xml:space="preserve">    </w:t>
      </w:r>
      <w:proofErr w:type="gramStart"/>
      <w:r>
        <w:t>MAX(</w:t>
      </w:r>
      <w:proofErr w:type="gramEnd"/>
      <w:r>
        <w:t xml:space="preserve">cux_om_lines_46326.UNIT_PRICE) AS </w:t>
      </w:r>
      <w:proofErr w:type="spellStart"/>
      <w:r>
        <w:t>Max_Unit_Price</w:t>
      </w:r>
      <w:proofErr w:type="spellEnd"/>
      <w:r>
        <w:t>,</w:t>
      </w:r>
    </w:p>
    <w:p w14:paraId="176616FD" w14:textId="77777777" w:rsidR="000470D0" w:rsidRDefault="000470D0" w:rsidP="000470D0">
      <w:pPr>
        <w:pStyle w:val="BodyText"/>
      </w:pPr>
      <w:r>
        <w:t xml:space="preserve">    </w:t>
      </w:r>
      <w:proofErr w:type="gramStart"/>
      <w:r>
        <w:t>MIN(</w:t>
      </w:r>
      <w:proofErr w:type="gramEnd"/>
      <w:r>
        <w:t xml:space="preserve">cux_om_lines_46326.UNIT_PRICE) AS </w:t>
      </w:r>
      <w:proofErr w:type="spellStart"/>
      <w:r>
        <w:t>Min_Unit_Price</w:t>
      </w:r>
      <w:proofErr w:type="spellEnd"/>
    </w:p>
    <w:p w14:paraId="428CAC8B" w14:textId="77777777" w:rsidR="000470D0" w:rsidRDefault="000470D0" w:rsidP="000470D0">
      <w:pPr>
        <w:pStyle w:val="BodyText"/>
      </w:pPr>
      <w:r>
        <w:t xml:space="preserve">FROM </w:t>
      </w:r>
    </w:p>
    <w:p w14:paraId="29C43906" w14:textId="77777777" w:rsidR="000470D0" w:rsidRDefault="000470D0" w:rsidP="000470D0">
      <w:pPr>
        <w:pStyle w:val="BodyText"/>
      </w:pPr>
      <w:r>
        <w:t xml:space="preserve">    cux_om_items_46326 </w:t>
      </w:r>
    </w:p>
    <w:p w14:paraId="67CC5D90" w14:textId="77777777" w:rsidR="000470D0" w:rsidRDefault="000470D0" w:rsidP="000470D0">
      <w:pPr>
        <w:pStyle w:val="BodyText"/>
      </w:pPr>
      <w:r>
        <w:t xml:space="preserve">JOIN </w:t>
      </w:r>
    </w:p>
    <w:p w14:paraId="262E5AF8" w14:textId="77777777" w:rsidR="000470D0" w:rsidRDefault="000470D0" w:rsidP="000470D0">
      <w:pPr>
        <w:pStyle w:val="BodyText"/>
      </w:pPr>
      <w:r>
        <w:t xml:space="preserve">    cux_om_lines_46326 ON cux_om_items_46326.ITEM_ID = cux_om_lines_46326.ITEM_ID</w:t>
      </w:r>
    </w:p>
    <w:p w14:paraId="5B64A705" w14:textId="77777777" w:rsidR="000470D0" w:rsidRDefault="000470D0" w:rsidP="000470D0">
      <w:pPr>
        <w:pStyle w:val="BodyText"/>
      </w:pPr>
      <w:r>
        <w:t xml:space="preserve">JOIN </w:t>
      </w:r>
    </w:p>
    <w:p w14:paraId="3F685D3B" w14:textId="77777777" w:rsidR="000470D0" w:rsidRDefault="000470D0" w:rsidP="000470D0">
      <w:pPr>
        <w:pStyle w:val="BodyText"/>
      </w:pPr>
      <w:r>
        <w:t xml:space="preserve">    cux_om_headers_46326 ON cux_om_lines_46326.HEADER_ID = cux_om_headers_46326.HEADER_ID</w:t>
      </w:r>
    </w:p>
    <w:p w14:paraId="21CD8849" w14:textId="77777777" w:rsidR="000470D0" w:rsidRDefault="000470D0" w:rsidP="000470D0">
      <w:pPr>
        <w:pStyle w:val="BodyText"/>
      </w:pPr>
      <w:r>
        <w:t xml:space="preserve">JOIN </w:t>
      </w:r>
    </w:p>
    <w:p w14:paraId="64F228EA" w14:textId="77777777" w:rsidR="000470D0" w:rsidRDefault="000470D0" w:rsidP="000470D0">
      <w:pPr>
        <w:pStyle w:val="BodyText"/>
      </w:pPr>
      <w:r>
        <w:t xml:space="preserve">    cux_om_customers_46326 ON cux_om_headers_46326.CUSTOMER_ID = cux_om_customers_46326.CUSTOMER_ID</w:t>
      </w:r>
    </w:p>
    <w:p w14:paraId="39189564" w14:textId="77777777" w:rsidR="000470D0" w:rsidRDefault="000470D0" w:rsidP="000470D0">
      <w:pPr>
        <w:pStyle w:val="BodyText"/>
      </w:pPr>
      <w:proofErr w:type="gramStart"/>
      <w:r>
        <w:t>WHERE</w:t>
      </w:r>
      <w:proofErr w:type="gramEnd"/>
      <w:r>
        <w:t xml:space="preserve"> </w:t>
      </w:r>
    </w:p>
    <w:p w14:paraId="7F27E4E2" w14:textId="77777777" w:rsidR="000470D0" w:rsidRDefault="000470D0" w:rsidP="000470D0">
      <w:pPr>
        <w:pStyle w:val="BodyText"/>
      </w:pPr>
      <w:r>
        <w:t xml:space="preserve">    cux_om_customers_46326.CUSTOMER_NUMBER = '1101' </w:t>
      </w:r>
    </w:p>
    <w:p w14:paraId="2BF47FF6" w14:textId="38849DD9" w:rsidR="00950E23" w:rsidRDefault="000470D0" w:rsidP="000470D0">
      <w:pPr>
        <w:pStyle w:val="BodyText"/>
      </w:pPr>
      <w:r>
        <w:t xml:space="preserve">    AND cux_om_items_46326.ITEM_NUMBER = 'SB86662'</w:t>
      </w:r>
    </w:p>
    <w:p w14:paraId="22C8F5B5" w14:textId="5E3A370C" w:rsidR="000470D0" w:rsidRDefault="000470D0" w:rsidP="00B308A2">
      <w:pPr>
        <w:pStyle w:val="Heading4"/>
      </w:pPr>
      <w:r>
        <w:rPr>
          <w:noProof/>
        </w:rPr>
        <w:drawing>
          <wp:inline distT="0" distB="0" distL="0" distR="0" wp14:anchorId="7A5EA47E" wp14:editId="7F4AF841">
            <wp:extent cx="5073911" cy="952549"/>
            <wp:effectExtent l="0" t="0" r="0" b="0"/>
            <wp:docPr id="41765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153" name="Picture 417651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97C" w14:textId="52A86F76" w:rsidR="00B308A2" w:rsidRDefault="00B308A2" w:rsidP="00B308A2">
      <w:pPr>
        <w:pStyle w:val="Heading4"/>
      </w:pPr>
      <w:r>
        <w:rPr>
          <w:rFonts w:hint="eastAsia"/>
        </w:rPr>
        <w:t>N</w:t>
      </w:r>
      <w:r w:rsidR="001061F3">
        <w:t>O.</w:t>
      </w:r>
      <w:r w:rsidR="009F5B04">
        <w:t>0</w:t>
      </w:r>
      <w:r w:rsidR="00B92F98">
        <w:rPr>
          <w:rFonts w:hint="eastAsia"/>
        </w:rPr>
        <w:t>8</w:t>
      </w:r>
    </w:p>
    <w:p w14:paraId="4FBD7E1E" w14:textId="7B176607" w:rsidR="000B31EB" w:rsidRDefault="00106A69" w:rsidP="000B31EB">
      <w:pPr>
        <w:pStyle w:val="BodyText"/>
      </w:pPr>
      <w:r w:rsidRPr="00106A69">
        <w:t>Write SQL to query customer information about canceled orders.</w:t>
      </w:r>
    </w:p>
    <w:p w14:paraId="339C2302" w14:textId="77777777" w:rsidR="000B31EB" w:rsidRDefault="000B31EB" w:rsidP="000B31EB">
      <w:pPr>
        <w:pStyle w:val="BodyText"/>
      </w:pPr>
      <w:r>
        <w:t xml:space="preserve">SELECT cux_om_customers_46326.CUSTOMER_NUMBER, cux_om_customers_46326.CUSTOMER_NAME, cux_om_customers_46326.TELEPHONE, </w:t>
      </w:r>
    </w:p>
    <w:p w14:paraId="07F7E2F7" w14:textId="77777777" w:rsidR="000B31EB" w:rsidRDefault="000B31EB" w:rsidP="000B31EB">
      <w:pPr>
        <w:pStyle w:val="BodyText"/>
      </w:pPr>
      <w:r>
        <w:t>cux_om_items_46326.START_DATE_ACTIVE, cux_om_items_46326.END_DATE_ACTIVE from cux_om_customers_46326</w:t>
      </w:r>
    </w:p>
    <w:p w14:paraId="4BCACC09" w14:textId="77777777" w:rsidR="000B31EB" w:rsidRDefault="000B31EB" w:rsidP="000B31EB">
      <w:pPr>
        <w:pStyle w:val="BodyText"/>
      </w:pPr>
      <w:r>
        <w:t>JOIN cux_om_headers_46326 ON cux_om_customers_46326.CUSTOMER_ID = cux_om_headers_46326.HEADER_ID</w:t>
      </w:r>
    </w:p>
    <w:p w14:paraId="2C791A70" w14:textId="3E0258DA" w:rsidR="000B31EB" w:rsidRDefault="000B31EB" w:rsidP="000B31EB">
      <w:pPr>
        <w:pStyle w:val="BodyText"/>
      </w:pPr>
      <w:r>
        <w:t>JOIN cux_om_items_46326 on cux_om_items_46326.ITEM_ID = cux_om_headers_46326.HEADER_ID WHERE ORDER_STATUS = "CANCELLED"</w:t>
      </w:r>
    </w:p>
    <w:p w14:paraId="0385A935" w14:textId="09DF864F" w:rsidR="00F8094F" w:rsidRDefault="00F8094F" w:rsidP="00CA0BDA">
      <w:pPr>
        <w:pStyle w:val="Heading4"/>
      </w:pPr>
      <w:r>
        <w:rPr>
          <w:noProof/>
        </w:rPr>
        <w:lastRenderedPageBreak/>
        <w:drawing>
          <wp:inline distT="0" distB="0" distL="0" distR="0" wp14:anchorId="5F3039E6" wp14:editId="11BBBD70">
            <wp:extent cx="5010149" cy="1050837"/>
            <wp:effectExtent l="0" t="0" r="635" b="0"/>
            <wp:docPr id="1910234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34446" name="Picture 1910234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63" cy="10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053" w14:textId="59F0BCBE" w:rsidR="00CA0BDA" w:rsidRDefault="00CA0BDA" w:rsidP="00CA0BDA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9</w:t>
      </w:r>
    </w:p>
    <w:p w14:paraId="38E526DA" w14:textId="598EDE22" w:rsidR="00CA0BDA" w:rsidRDefault="00106A69" w:rsidP="00CA0BDA">
      <w:pPr>
        <w:pStyle w:val="BodyText"/>
      </w:pPr>
      <w:r w:rsidRPr="00106A69">
        <w:t>Write SQL to count the company's total sales in 2015. (All orders with status CANCELLED are excluded from statistics)</w:t>
      </w:r>
    </w:p>
    <w:p w14:paraId="0AF354D3" w14:textId="77777777" w:rsidR="00950E23" w:rsidRDefault="00950E23" w:rsidP="00950E23">
      <w:pPr>
        <w:pStyle w:val="BodyText"/>
      </w:pPr>
      <w:r>
        <w:t xml:space="preserve">SELECT </w:t>
      </w:r>
      <w:proofErr w:type="gramStart"/>
      <w:r>
        <w:t>SUM(</w:t>
      </w:r>
      <w:proofErr w:type="gramEnd"/>
      <w:r>
        <w:t>UNIT_PRICE * QUANTITY) AS cux_om_lines_46326</w:t>
      </w:r>
    </w:p>
    <w:p w14:paraId="3409D515" w14:textId="77777777" w:rsidR="00950E23" w:rsidRDefault="00950E23" w:rsidP="00950E23">
      <w:pPr>
        <w:pStyle w:val="BodyText"/>
      </w:pPr>
      <w:r>
        <w:t>FROM cux_om_headers_46326</w:t>
      </w:r>
    </w:p>
    <w:p w14:paraId="78404378" w14:textId="77777777" w:rsidR="00950E23" w:rsidRDefault="00950E23" w:rsidP="00950E23">
      <w:pPr>
        <w:pStyle w:val="BodyText"/>
      </w:pPr>
      <w:r>
        <w:t>JOIN cux_om_lines_46326 ON cux_om_headers_46326.HEADER_ID = cux_om_lines_46326.HEADER_ID</w:t>
      </w:r>
    </w:p>
    <w:p w14:paraId="5AD75925" w14:textId="54693F50" w:rsidR="00950E23" w:rsidRDefault="00950E23" w:rsidP="00950E23">
      <w:pPr>
        <w:pStyle w:val="BodyText"/>
      </w:pPr>
      <w:r>
        <w:t xml:space="preserve">WHERE </w:t>
      </w:r>
      <w:proofErr w:type="gramStart"/>
      <w:r>
        <w:t>YEAR(</w:t>
      </w:r>
      <w:proofErr w:type="gramEnd"/>
      <w:r>
        <w:t>cux_om_headers_46326.ORDER_DATE) = 2015</w:t>
      </w:r>
    </w:p>
    <w:p w14:paraId="215A7F59" w14:textId="77777777" w:rsidR="00950E23" w:rsidRDefault="00950E23" w:rsidP="00950E23">
      <w:pPr>
        <w:pStyle w:val="BodyText"/>
      </w:pPr>
    </w:p>
    <w:p w14:paraId="12128F83" w14:textId="58B0F8EA" w:rsidR="00950E23" w:rsidRDefault="00950E23" w:rsidP="00950E23">
      <w:pPr>
        <w:pStyle w:val="BodyText"/>
      </w:pPr>
      <w:r>
        <w:rPr>
          <w:noProof/>
        </w:rPr>
        <w:drawing>
          <wp:inline distT="0" distB="0" distL="0" distR="0" wp14:anchorId="184A0C71" wp14:editId="0C26F043">
            <wp:extent cx="4121362" cy="1225613"/>
            <wp:effectExtent l="0" t="0" r="0" b="0"/>
            <wp:docPr id="1333126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26131" name="Picture 1333126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9FB" w14:textId="77777777" w:rsidR="009F5B04" w:rsidRDefault="009F5B04" w:rsidP="009F5B04">
      <w:pPr>
        <w:pStyle w:val="Heading4"/>
      </w:pPr>
      <w:r>
        <w:rPr>
          <w:rFonts w:hint="eastAsia"/>
        </w:rPr>
        <w:t>N</w:t>
      </w:r>
      <w:r w:rsidR="006B3095">
        <w:t>O.</w:t>
      </w:r>
      <w:r w:rsidR="006B3095">
        <w:rPr>
          <w:rFonts w:hint="eastAsia"/>
        </w:rPr>
        <w:t>10</w:t>
      </w:r>
    </w:p>
    <w:bookmarkEnd w:id="0"/>
    <w:p w14:paraId="5FF0849E" w14:textId="4BB21BA5" w:rsidR="00F8094F" w:rsidRDefault="00106A69" w:rsidP="000B31EB">
      <w:pPr>
        <w:pStyle w:val="BodyText"/>
        <w:ind w:left="2940"/>
      </w:pPr>
      <w:r w:rsidRPr="00106A69">
        <w:t>Write a script to add an index to the table: CUX_OM_ITEMS_XXXX: a normal index, and the applicable field: ITEM_NAME.</w:t>
      </w:r>
    </w:p>
    <w:p w14:paraId="46265405" w14:textId="77777777" w:rsidR="00F8094F" w:rsidRDefault="00F8094F" w:rsidP="00106A69">
      <w:pPr>
        <w:pStyle w:val="BodyText"/>
        <w:ind w:left="2940"/>
      </w:pPr>
    </w:p>
    <w:p w14:paraId="000B0628" w14:textId="5B9ED251" w:rsidR="00F8094F" w:rsidRPr="00106A69" w:rsidRDefault="00F8094F" w:rsidP="00106A69">
      <w:pPr>
        <w:pStyle w:val="BodyText"/>
        <w:ind w:left="2940"/>
      </w:pPr>
      <w:r>
        <w:rPr>
          <w:noProof/>
        </w:rPr>
        <w:drawing>
          <wp:inline distT="0" distB="0" distL="0" distR="0" wp14:anchorId="76F742EA" wp14:editId="03F1F74B">
            <wp:extent cx="3994150" cy="1305404"/>
            <wp:effectExtent l="0" t="0" r="6350" b="9525"/>
            <wp:docPr id="473100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0116" name="Picture 4731001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50" cy="13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94F" w:rsidRPr="00106A69" w:rsidSect="003C7EF3"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1494" w:right="720" w:bottom="1080" w:left="720" w:header="432" w:footer="432" w:gutter="360"/>
      <w:paperSrc w:first="1" w:other="1"/>
      <w:pgNumType w:fmt="numberInDas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9080" w14:textId="77777777" w:rsidR="003C7EF3" w:rsidRDefault="003C7EF3">
      <w:r>
        <w:separator/>
      </w:r>
    </w:p>
  </w:endnote>
  <w:endnote w:type="continuationSeparator" w:id="0">
    <w:p w14:paraId="03707D2F" w14:textId="77777777" w:rsidR="003C7EF3" w:rsidRDefault="003C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F105" w14:textId="77777777" w:rsidR="00FA20B8" w:rsidRDefault="00FA20B8" w:rsidP="002639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205A058A" w14:textId="77777777" w:rsidR="00FA20B8" w:rsidRDefault="00FA20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1B1C" w14:textId="77777777" w:rsidR="00FA20B8" w:rsidRDefault="00FA20B8" w:rsidP="00EA7F66">
    <w:pPr>
      <w:pStyle w:val="Footer"/>
      <w:framePr w:wrap="around" w:vAnchor="text" w:hAnchor="page" w:x="11281" w:y="15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2E7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70D8C342" w14:textId="7D4B5B1E" w:rsidR="00FA20B8" w:rsidRDefault="007536D3" w:rsidP="005C4F14">
    <w:pPr>
      <w:pStyle w:val="Footer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E3B8E" wp14:editId="6F5DD1ED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604000" cy="0"/>
              <wp:effectExtent l="9525" t="12065" r="6350" b="6985"/>
              <wp:wrapNone/>
              <wp:docPr id="19533083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ADB1A" id="Line 4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2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"/>
          </w:pict>
        </mc:Fallback>
      </mc:AlternateContent>
    </w:r>
    <w:r w:rsidR="00FA20B8">
      <w:rPr>
        <w:rFonts w:hint="eastAsia"/>
      </w:rPr>
      <w:t xml:space="preserve"> </w:t>
    </w:r>
    <w:r w:rsidR="00FA20B8">
      <w:rPr>
        <w:rFonts w:hint="eastAsia"/>
      </w:rPr>
      <w:t>汉得信息</w:t>
    </w:r>
    <w:r w:rsidR="00FA20B8">
      <w:rPr>
        <w:rFonts w:hint="eastAsia"/>
      </w:rPr>
      <w:t xml:space="preserve"> </w:t>
    </w:r>
    <w:r w:rsidR="00FA20B8">
      <w:rPr>
        <w:rFonts w:hint="eastAsia"/>
      </w:rPr>
      <w:t>内部资料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99F6" w14:textId="77777777" w:rsidR="00FA20B8" w:rsidRDefault="00FA20B8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0EB3" w14:textId="77777777" w:rsidR="003C7EF3" w:rsidRDefault="003C7EF3">
      <w:r>
        <w:separator/>
      </w:r>
    </w:p>
  </w:footnote>
  <w:footnote w:type="continuationSeparator" w:id="0">
    <w:p w14:paraId="6532D391" w14:textId="77777777" w:rsidR="003C7EF3" w:rsidRDefault="003C7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D9EF" w14:textId="2673F04C" w:rsidR="00FA20B8" w:rsidRDefault="00753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AA61A5" wp14:editId="153B7E96">
              <wp:simplePos x="0" y="0"/>
              <wp:positionH relativeFrom="column">
                <wp:posOffset>0</wp:posOffset>
              </wp:positionH>
              <wp:positionV relativeFrom="paragraph">
                <wp:posOffset>588010</wp:posOffset>
              </wp:positionV>
              <wp:extent cx="6604000" cy="0"/>
              <wp:effectExtent l="9525" t="6985" r="6350" b="12065"/>
              <wp:wrapNone/>
              <wp:docPr id="61777683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B0F54" id="Line 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3pt" to="520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"/>
          </w:pict>
        </mc:Fallback>
      </mc:AlternateContent>
    </w:r>
    <w:r w:rsidR="00FA20B8">
      <w:rPr>
        <w:noProof/>
      </w:rPr>
      <w:drawing>
        <wp:inline distT="0" distB="0" distL="0" distR="0" wp14:anchorId="2D70C1F2" wp14:editId="59CD33EF">
          <wp:extent cx="4459605" cy="560705"/>
          <wp:effectExtent l="19050" t="0" r="0" b="0"/>
          <wp:docPr id="1" name="图片 1" descr="hand_lar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nd_larg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960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396E73A"/>
    <w:lvl w:ilvl="0">
      <w:numFmt w:val="decimal"/>
      <w:lvlText w:val="*"/>
      <w:lvlJc w:val="left"/>
    </w:lvl>
  </w:abstractNum>
  <w:abstractNum w:abstractNumId="1" w15:restartNumberingAfterBreak="0">
    <w:nsid w:val="01747F9F"/>
    <w:multiLevelType w:val="multilevel"/>
    <w:tmpl w:val="9B92BDB4"/>
    <w:lvl w:ilvl="0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" w15:restartNumberingAfterBreak="0">
    <w:nsid w:val="066630D4"/>
    <w:multiLevelType w:val="hybridMultilevel"/>
    <w:tmpl w:val="A8707F56"/>
    <w:lvl w:ilvl="0" w:tplc="AE9AE4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89EB08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D505C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74ABD0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1EA4B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008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84A17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60677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80AA7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0B200BE7"/>
    <w:multiLevelType w:val="hybridMultilevel"/>
    <w:tmpl w:val="6ADABEF2"/>
    <w:lvl w:ilvl="0" w:tplc="71C03602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0C41580E"/>
    <w:multiLevelType w:val="hybridMultilevel"/>
    <w:tmpl w:val="8EAAB8AC"/>
    <w:lvl w:ilvl="0" w:tplc="0409001B">
      <w:start w:val="1"/>
      <w:numFmt w:val="lowerRoman"/>
      <w:lvlText w:val="%1."/>
      <w:lvlJc w:val="right"/>
      <w:pPr>
        <w:tabs>
          <w:tab w:val="num" w:pos="4780"/>
        </w:tabs>
        <w:ind w:left="4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940"/>
        </w:tabs>
        <w:ind w:left="3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60"/>
        </w:tabs>
        <w:ind w:left="43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780"/>
        </w:tabs>
        <w:ind w:left="4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200"/>
        </w:tabs>
        <w:ind w:left="5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20"/>
        </w:tabs>
        <w:ind w:left="5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0"/>
        </w:tabs>
        <w:ind w:left="6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60"/>
        </w:tabs>
        <w:ind w:left="6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0"/>
        </w:tabs>
        <w:ind w:left="6880" w:hanging="420"/>
      </w:pPr>
    </w:lvl>
  </w:abstractNum>
  <w:abstractNum w:abstractNumId="5" w15:restartNumberingAfterBreak="0">
    <w:nsid w:val="0FA15333"/>
    <w:multiLevelType w:val="hybridMultilevel"/>
    <w:tmpl w:val="B18CCE84"/>
    <w:lvl w:ilvl="0" w:tplc="B7F01CEA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6" w15:restartNumberingAfterBreak="0">
    <w:nsid w:val="11B625C6"/>
    <w:multiLevelType w:val="hybridMultilevel"/>
    <w:tmpl w:val="3CD8B20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18A64CE4"/>
    <w:multiLevelType w:val="hybridMultilevel"/>
    <w:tmpl w:val="B0E84D7E"/>
    <w:lvl w:ilvl="0" w:tplc="62F8214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 w15:restartNumberingAfterBreak="0">
    <w:nsid w:val="1BA118F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 w15:restartNumberingAfterBreak="0">
    <w:nsid w:val="1C70206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1D1F631B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 w15:restartNumberingAfterBreak="0">
    <w:nsid w:val="266D6FDA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 w15:restartNumberingAfterBreak="0">
    <w:nsid w:val="2E176833"/>
    <w:multiLevelType w:val="hybridMultilevel"/>
    <w:tmpl w:val="624C618A"/>
    <w:lvl w:ilvl="0" w:tplc="16947CA0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E6924C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 w15:restartNumberingAfterBreak="0">
    <w:nsid w:val="3121049D"/>
    <w:multiLevelType w:val="singleLevel"/>
    <w:tmpl w:val="476080F8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15" w15:restartNumberingAfterBreak="0">
    <w:nsid w:val="325935A3"/>
    <w:multiLevelType w:val="hybridMultilevel"/>
    <w:tmpl w:val="FDB25B3E"/>
    <w:lvl w:ilvl="0" w:tplc="26A4B17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4928AA"/>
    <w:multiLevelType w:val="hybridMultilevel"/>
    <w:tmpl w:val="861EA868"/>
    <w:lvl w:ilvl="0" w:tplc="0409001B">
      <w:start w:val="1"/>
      <w:numFmt w:val="lowerRoman"/>
      <w:lvlText w:val="%1."/>
      <w:lvlJc w:val="right"/>
      <w:pPr>
        <w:tabs>
          <w:tab w:val="num" w:pos="3920"/>
        </w:tabs>
        <w:ind w:left="39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080"/>
        </w:tabs>
        <w:ind w:left="3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00"/>
        </w:tabs>
        <w:ind w:left="3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40"/>
        </w:tabs>
        <w:ind w:left="4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0"/>
        </w:tabs>
        <w:ind w:left="5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00"/>
        </w:tabs>
        <w:ind w:left="5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20"/>
      </w:pPr>
    </w:lvl>
  </w:abstractNum>
  <w:abstractNum w:abstractNumId="17" w15:restartNumberingAfterBreak="0">
    <w:nsid w:val="3865457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3B8C1FEE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3F1011C1"/>
    <w:multiLevelType w:val="singleLevel"/>
    <w:tmpl w:val="904AE776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2AE546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1" w15:restartNumberingAfterBreak="0">
    <w:nsid w:val="42E76CDD"/>
    <w:multiLevelType w:val="hybridMultilevel"/>
    <w:tmpl w:val="48D44F9C"/>
    <w:lvl w:ilvl="0" w:tplc="C25CCEA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2" w15:restartNumberingAfterBreak="0">
    <w:nsid w:val="47041BAC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4A892873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4C1917D3"/>
    <w:multiLevelType w:val="hybridMultilevel"/>
    <w:tmpl w:val="7B34EE5E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3F0F02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4EEC7C39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 w15:restartNumberingAfterBreak="0">
    <w:nsid w:val="51AA1F30"/>
    <w:multiLevelType w:val="hybridMultilevel"/>
    <w:tmpl w:val="9B92BDB4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40AA24B6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8" w15:restartNumberingAfterBreak="0">
    <w:nsid w:val="53E837B6"/>
    <w:multiLevelType w:val="hybridMultilevel"/>
    <w:tmpl w:val="F080149E"/>
    <w:lvl w:ilvl="0" w:tplc="07E4FDE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9" w15:restartNumberingAfterBreak="0">
    <w:nsid w:val="61BE735F"/>
    <w:multiLevelType w:val="hybridMultilevel"/>
    <w:tmpl w:val="950A431E"/>
    <w:lvl w:ilvl="0" w:tplc="04E2926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0" w15:restartNumberingAfterBreak="0">
    <w:nsid w:val="620F2FF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 w15:restartNumberingAfterBreak="0">
    <w:nsid w:val="62855AF1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2" w15:restartNumberingAfterBreak="0">
    <w:nsid w:val="72474F6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3" w15:restartNumberingAfterBreak="0">
    <w:nsid w:val="7E607F7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 w16cid:durableId="426540769">
    <w:abstractNumId w:val="13"/>
  </w:num>
  <w:num w:numId="2" w16cid:durableId="1349986070">
    <w:abstractNumId w:val="26"/>
  </w:num>
  <w:num w:numId="3" w16cid:durableId="757990368">
    <w:abstractNumId w:val="33"/>
  </w:num>
  <w:num w:numId="4" w16cid:durableId="1633176050">
    <w:abstractNumId w:val="19"/>
  </w:num>
  <w:num w:numId="5" w16cid:durableId="1583220722">
    <w:abstractNumId w:val="8"/>
  </w:num>
  <w:num w:numId="6" w16cid:durableId="283772442">
    <w:abstractNumId w:val="22"/>
  </w:num>
  <w:num w:numId="7" w16cid:durableId="16783775">
    <w:abstractNumId w:val="17"/>
  </w:num>
  <w:num w:numId="8" w16cid:durableId="931469692">
    <w:abstractNumId w:val="14"/>
  </w:num>
  <w:num w:numId="9" w16cid:durableId="1036274864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Helvetica" w:hAnsi="Helvetica" w:hint="default"/>
        </w:rPr>
      </w:lvl>
    </w:lvlOverride>
  </w:num>
  <w:num w:numId="10" w16cid:durableId="2043434836">
    <w:abstractNumId w:val="11"/>
  </w:num>
  <w:num w:numId="11" w16cid:durableId="2012294572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  <w:sz w:val="28"/>
        </w:rPr>
      </w:lvl>
    </w:lvlOverride>
  </w:num>
  <w:num w:numId="12" w16cid:durableId="569460102">
    <w:abstractNumId w:val="31"/>
  </w:num>
  <w:num w:numId="13" w16cid:durableId="1373456460">
    <w:abstractNumId w:val="30"/>
  </w:num>
  <w:num w:numId="14" w16cid:durableId="498079201">
    <w:abstractNumId w:val="18"/>
  </w:num>
  <w:num w:numId="15" w16cid:durableId="1769689697">
    <w:abstractNumId w:val="32"/>
  </w:num>
  <w:num w:numId="16" w16cid:durableId="131600887">
    <w:abstractNumId w:val="10"/>
  </w:num>
  <w:num w:numId="17" w16cid:durableId="396826828">
    <w:abstractNumId w:val="23"/>
  </w:num>
  <w:num w:numId="18" w16cid:durableId="829711197">
    <w:abstractNumId w:val="25"/>
  </w:num>
  <w:num w:numId="19" w16cid:durableId="1983848614">
    <w:abstractNumId w:val="20"/>
  </w:num>
  <w:num w:numId="20" w16cid:durableId="192769452">
    <w:abstractNumId w:val="9"/>
  </w:num>
  <w:num w:numId="21" w16cid:durableId="1014187533">
    <w:abstractNumId w:val="27"/>
  </w:num>
  <w:num w:numId="22" w16cid:durableId="304748557">
    <w:abstractNumId w:val="1"/>
  </w:num>
  <w:num w:numId="23" w16cid:durableId="448092916">
    <w:abstractNumId w:val="24"/>
  </w:num>
  <w:num w:numId="24" w16cid:durableId="1499032058">
    <w:abstractNumId w:val="15"/>
  </w:num>
  <w:num w:numId="25" w16cid:durableId="245379127">
    <w:abstractNumId w:val="28"/>
  </w:num>
  <w:num w:numId="26" w16cid:durableId="1916548696">
    <w:abstractNumId w:val="21"/>
  </w:num>
  <w:num w:numId="27" w16cid:durableId="1663703322">
    <w:abstractNumId w:val="12"/>
  </w:num>
  <w:num w:numId="28" w16cid:durableId="1796752279">
    <w:abstractNumId w:val="4"/>
  </w:num>
  <w:num w:numId="29" w16cid:durableId="1624651855">
    <w:abstractNumId w:val="16"/>
  </w:num>
  <w:num w:numId="30" w16cid:durableId="1338920478">
    <w:abstractNumId w:val="2"/>
  </w:num>
  <w:num w:numId="31" w16cid:durableId="144317638">
    <w:abstractNumId w:val="29"/>
  </w:num>
  <w:num w:numId="32" w16cid:durableId="1741900200">
    <w:abstractNumId w:val="7"/>
  </w:num>
  <w:num w:numId="33" w16cid:durableId="2059930598">
    <w:abstractNumId w:val="5"/>
  </w:num>
  <w:num w:numId="34" w16cid:durableId="1981567824">
    <w:abstractNumId w:val="6"/>
  </w:num>
  <w:num w:numId="35" w16cid:durableId="12173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1.2.0"/>
    <w:docVar w:name="DocumentName" w:val="MD.030 - Design Standards"/>
    <w:docVar w:name="MenuFileStack" w:val="AIM.mnu|aimMD.mnu|aimMD.mnu"/>
    <w:docVar w:name="MenuNameStack" w:val="Main Menu|Module Design and Build|MD.030 - Design Standards"/>
    <w:docVar w:name="ProjectCode" w:val="AIM20DEV"/>
  </w:docVars>
  <w:rsids>
    <w:rsidRoot w:val="00A55CCA"/>
    <w:rsid w:val="00007711"/>
    <w:rsid w:val="00016305"/>
    <w:rsid w:val="00045B71"/>
    <w:rsid w:val="0004662C"/>
    <w:rsid w:val="000470D0"/>
    <w:rsid w:val="00065C29"/>
    <w:rsid w:val="00077E5B"/>
    <w:rsid w:val="00095575"/>
    <w:rsid w:val="000A694A"/>
    <w:rsid w:val="000B31EB"/>
    <w:rsid w:val="000B3207"/>
    <w:rsid w:val="000C2385"/>
    <w:rsid w:val="000C4E52"/>
    <w:rsid w:val="000D2F56"/>
    <w:rsid w:val="000D45BA"/>
    <w:rsid w:val="000F12B3"/>
    <w:rsid w:val="000F36C6"/>
    <w:rsid w:val="00103393"/>
    <w:rsid w:val="00105696"/>
    <w:rsid w:val="001061F3"/>
    <w:rsid w:val="00106A69"/>
    <w:rsid w:val="001071A6"/>
    <w:rsid w:val="001377B8"/>
    <w:rsid w:val="00150221"/>
    <w:rsid w:val="001516CF"/>
    <w:rsid w:val="00155F09"/>
    <w:rsid w:val="00174538"/>
    <w:rsid w:val="00174DF1"/>
    <w:rsid w:val="00182C87"/>
    <w:rsid w:val="00197E86"/>
    <w:rsid w:val="001A2AB7"/>
    <w:rsid w:val="001A4D92"/>
    <w:rsid w:val="001A6381"/>
    <w:rsid w:val="001B2A15"/>
    <w:rsid w:val="001F25E2"/>
    <w:rsid w:val="001F521A"/>
    <w:rsid w:val="001F7305"/>
    <w:rsid w:val="00210882"/>
    <w:rsid w:val="002248BA"/>
    <w:rsid w:val="0022548B"/>
    <w:rsid w:val="00245AD1"/>
    <w:rsid w:val="00263952"/>
    <w:rsid w:val="00267865"/>
    <w:rsid w:val="00277EEA"/>
    <w:rsid w:val="002A1F15"/>
    <w:rsid w:val="002B4406"/>
    <w:rsid w:val="002E1079"/>
    <w:rsid w:val="002E15B7"/>
    <w:rsid w:val="00315BAF"/>
    <w:rsid w:val="003232F8"/>
    <w:rsid w:val="003245E0"/>
    <w:rsid w:val="00345412"/>
    <w:rsid w:val="003472E4"/>
    <w:rsid w:val="00351F33"/>
    <w:rsid w:val="00367FBA"/>
    <w:rsid w:val="003774F1"/>
    <w:rsid w:val="003C1B40"/>
    <w:rsid w:val="003C7EF3"/>
    <w:rsid w:val="003D7841"/>
    <w:rsid w:val="003E42BA"/>
    <w:rsid w:val="003E70FF"/>
    <w:rsid w:val="00406FFF"/>
    <w:rsid w:val="004071BE"/>
    <w:rsid w:val="00425EFD"/>
    <w:rsid w:val="00436681"/>
    <w:rsid w:val="00437012"/>
    <w:rsid w:val="0044788A"/>
    <w:rsid w:val="00480E4B"/>
    <w:rsid w:val="00481756"/>
    <w:rsid w:val="00493CD5"/>
    <w:rsid w:val="004A2B1C"/>
    <w:rsid w:val="004C102E"/>
    <w:rsid w:val="004F03F7"/>
    <w:rsid w:val="005174A4"/>
    <w:rsid w:val="0053095F"/>
    <w:rsid w:val="005339CF"/>
    <w:rsid w:val="00557840"/>
    <w:rsid w:val="00561F8F"/>
    <w:rsid w:val="00571F7E"/>
    <w:rsid w:val="005C4F14"/>
    <w:rsid w:val="005E48A1"/>
    <w:rsid w:val="00605B71"/>
    <w:rsid w:val="00633FA4"/>
    <w:rsid w:val="0065278F"/>
    <w:rsid w:val="006560E9"/>
    <w:rsid w:val="00674361"/>
    <w:rsid w:val="006820B4"/>
    <w:rsid w:val="0069456B"/>
    <w:rsid w:val="006B3095"/>
    <w:rsid w:val="006B37AB"/>
    <w:rsid w:val="006C0CA7"/>
    <w:rsid w:val="006D0C6C"/>
    <w:rsid w:val="006D77FC"/>
    <w:rsid w:val="006E3272"/>
    <w:rsid w:val="006F3C10"/>
    <w:rsid w:val="007033F9"/>
    <w:rsid w:val="0072380A"/>
    <w:rsid w:val="0074499C"/>
    <w:rsid w:val="007536D3"/>
    <w:rsid w:val="007624F3"/>
    <w:rsid w:val="00783E46"/>
    <w:rsid w:val="00791700"/>
    <w:rsid w:val="007C323C"/>
    <w:rsid w:val="007D27BB"/>
    <w:rsid w:val="007E561B"/>
    <w:rsid w:val="007F4448"/>
    <w:rsid w:val="00820E55"/>
    <w:rsid w:val="0083480F"/>
    <w:rsid w:val="00872433"/>
    <w:rsid w:val="008740A8"/>
    <w:rsid w:val="00875AAC"/>
    <w:rsid w:val="00891358"/>
    <w:rsid w:val="008A3E5C"/>
    <w:rsid w:val="008A3E89"/>
    <w:rsid w:val="008A628C"/>
    <w:rsid w:val="008C787E"/>
    <w:rsid w:val="008C7A5D"/>
    <w:rsid w:val="008D1107"/>
    <w:rsid w:val="008E34CB"/>
    <w:rsid w:val="008F1E92"/>
    <w:rsid w:val="00914E0C"/>
    <w:rsid w:val="00941948"/>
    <w:rsid w:val="00941B33"/>
    <w:rsid w:val="0094498E"/>
    <w:rsid w:val="00950E23"/>
    <w:rsid w:val="00963F00"/>
    <w:rsid w:val="00975ABF"/>
    <w:rsid w:val="00976D12"/>
    <w:rsid w:val="009A4F97"/>
    <w:rsid w:val="009D450F"/>
    <w:rsid w:val="009F35FC"/>
    <w:rsid w:val="009F5B04"/>
    <w:rsid w:val="009F6448"/>
    <w:rsid w:val="009F7C53"/>
    <w:rsid w:val="00A30F29"/>
    <w:rsid w:val="00A35123"/>
    <w:rsid w:val="00A448FF"/>
    <w:rsid w:val="00A50093"/>
    <w:rsid w:val="00A55CCA"/>
    <w:rsid w:val="00A62F3A"/>
    <w:rsid w:val="00A743D2"/>
    <w:rsid w:val="00A81124"/>
    <w:rsid w:val="00A84325"/>
    <w:rsid w:val="00A908FA"/>
    <w:rsid w:val="00A917A2"/>
    <w:rsid w:val="00A948D5"/>
    <w:rsid w:val="00AA0F86"/>
    <w:rsid w:val="00AB378D"/>
    <w:rsid w:val="00AB5E30"/>
    <w:rsid w:val="00AC3235"/>
    <w:rsid w:val="00AD4F30"/>
    <w:rsid w:val="00AE1787"/>
    <w:rsid w:val="00AE6532"/>
    <w:rsid w:val="00B02A89"/>
    <w:rsid w:val="00B308A2"/>
    <w:rsid w:val="00B4130F"/>
    <w:rsid w:val="00B41845"/>
    <w:rsid w:val="00B45B44"/>
    <w:rsid w:val="00B7110B"/>
    <w:rsid w:val="00B901E0"/>
    <w:rsid w:val="00B92F98"/>
    <w:rsid w:val="00BA4A6E"/>
    <w:rsid w:val="00BB172A"/>
    <w:rsid w:val="00BB6BB6"/>
    <w:rsid w:val="00C03A24"/>
    <w:rsid w:val="00C03C6B"/>
    <w:rsid w:val="00C104AA"/>
    <w:rsid w:val="00C333C0"/>
    <w:rsid w:val="00C35710"/>
    <w:rsid w:val="00C55BB5"/>
    <w:rsid w:val="00C602E7"/>
    <w:rsid w:val="00C96401"/>
    <w:rsid w:val="00CA0BDA"/>
    <w:rsid w:val="00CC1A31"/>
    <w:rsid w:val="00CE5A92"/>
    <w:rsid w:val="00CF62F6"/>
    <w:rsid w:val="00D054E1"/>
    <w:rsid w:val="00D11190"/>
    <w:rsid w:val="00D22059"/>
    <w:rsid w:val="00D31FD2"/>
    <w:rsid w:val="00D3493D"/>
    <w:rsid w:val="00D473BD"/>
    <w:rsid w:val="00D53BC6"/>
    <w:rsid w:val="00D735C8"/>
    <w:rsid w:val="00D828FC"/>
    <w:rsid w:val="00DA703C"/>
    <w:rsid w:val="00DC41F6"/>
    <w:rsid w:val="00DC5D09"/>
    <w:rsid w:val="00DD5E7B"/>
    <w:rsid w:val="00DE2789"/>
    <w:rsid w:val="00DF029B"/>
    <w:rsid w:val="00DF2A31"/>
    <w:rsid w:val="00DF476C"/>
    <w:rsid w:val="00DF7436"/>
    <w:rsid w:val="00E45003"/>
    <w:rsid w:val="00E47353"/>
    <w:rsid w:val="00E50FBB"/>
    <w:rsid w:val="00E52AA0"/>
    <w:rsid w:val="00E75967"/>
    <w:rsid w:val="00E846CF"/>
    <w:rsid w:val="00E945F5"/>
    <w:rsid w:val="00E96D4E"/>
    <w:rsid w:val="00EA7F66"/>
    <w:rsid w:val="00EB2651"/>
    <w:rsid w:val="00EC2389"/>
    <w:rsid w:val="00EF2948"/>
    <w:rsid w:val="00F03E7F"/>
    <w:rsid w:val="00F13677"/>
    <w:rsid w:val="00F245EE"/>
    <w:rsid w:val="00F26D54"/>
    <w:rsid w:val="00F27176"/>
    <w:rsid w:val="00F326A6"/>
    <w:rsid w:val="00F35778"/>
    <w:rsid w:val="00F42F54"/>
    <w:rsid w:val="00F5452C"/>
    <w:rsid w:val="00F57FC2"/>
    <w:rsid w:val="00F62C92"/>
    <w:rsid w:val="00F70A1A"/>
    <w:rsid w:val="00F8094F"/>
    <w:rsid w:val="00F845C7"/>
    <w:rsid w:val="00FA20B8"/>
    <w:rsid w:val="00F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08A6EB"/>
  <w15:docId w15:val="{D4D8EC03-5CA8-4053-B5B4-8E6EB853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F14"/>
    <w:rPr>
      <w:rFonts w:ascii="Book Antiqua" w:hAnsi="Book Antiqua"/>
    </w:rPr>
  </w:style>
  <w:style w:type="paragraph" w:styleId="Heading1">
    <w:name w:val="heading 1"/>
    <w:basedOn w:val="Normal"/>
    <w:next w:val="BodyText"/>
    <w:qFormat/>
    <w:rsid w:val="005C4F14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rsid w:val="005C4F14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5C4F14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5C4F14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5C4F14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5C4F14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5C4F14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5C4F14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5C4F14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rsid w:val="005C4F14"/>
    <w:pPr>
      <w:spacing w:before="120" w:after="120"/>
      <w:ind w:left="2520"/>
    </w:pPr>
  </w:style>
  <w:style w:type="paragraph" w:styleId="NormalIndent">
    <w:name w:val="Normal Indent"/>
    <w:basedOn w:val="Normal"/>
    <w:rsid w:val="005C4F14"/>
    <w:pPr>
      <w:ind w:left="720"/>
    </w:pPr>
  </w:style>
  <w:style w:type="paragraph" w:styleId="TOC5">
    <w:name w:val="toc 5"/>
    <w:basedOn w:val="Normal"/>
    <w:next w:val="Normal"/>
    <w:semiHidden/>
    <w:rsid w:val="005C4F14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5C4F14"/>
  </w:style>
  <w:style w:type="paragraph" w:styleId="TOC3">
    <w:name w:val="toc 3"/>
    <w:basedOn w:val="Normal"/>
    <w:next w:val="Normal"/>
    <w:semiHidden/>
    <w:rsid w:val="005C4F14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semiHidden/>
    <w:rsid w:val="005C4F14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rsid w:val="005C4F14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5C4F14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5C4F14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1516CF"/>
    <w:rPr>
      <w:position w:val="6"/>
      <w:sz w:val="16"/>
    </w:rPr>
  </w:style>
  <w:style w:type="paragraph" w:styleId="FootnoteText">
    <w:name w:val="footnote text"/>
    <w:basedOn w:val="Normal"/>
    <w:semiHidden/>
    <w:rsid w:val="001516CF"/>
    <w:pPr>
      <w:spacing w:after="240"/>
      <w:ind w:hanging="720"/>
    </w:pPr>
  </w:style>
  <w:style w:type="paragraph" w:styleId="Title">
    <w:name w:val="Title"/>
    <w:basedOn w:val="Normal"/>
    <w:qFormat/>
    <w:rsid w:val="005C4F14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5C4F14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5C4F14"/>
    <w:rPr>
      <w:rFonts w:ascii="Courier New" w:hAnsi="Courier New"/>
      <w:sz w:val="12"/>
    </w:rPr>
  </w:style>
  <w:style w:type="paragraph" w:customStyle="1" w:styleId="tty80">
    <w:name w:val="tty80"/>
    <w:basedOn w:val="Normal"/>
    <w:rsid w:val="005C4F14"/>
    <w:rPr>
      <w:rFonts w:ascii="Courier New" w:hAnsi="Courier New"/>
    </w:rPr>
  </w:style>
  <w:style w:type="paragraph" w:customStyle="1" w:styleId="hangingindent">
    <w:name w:val="hanging indent"/>
    <w:basedOn w:val="BodyText"/>
    <w:rsid w:val="001516CF"/>
    <w:pPr>
      <w:keepLines/>
      <w:ind w:left="5400" w:hanging="2880"/>
    </w:pPr>
  </w:style>
  <w:style w:type="paragraph" w:customStyle="1" w:styleId="TableText">
    <w:name w:val="Table Text"/>
    <w:basedOn w:val="Normal"/>
    <w:rsid w:val="005C4F14"/>
    <w:pPr>
      <w:keepLines/>
    </w:pPr>
    <w:rPr>
      <w:sz w:val="16"/>
    </w:rPr>
  </w:style>
  <w:style w:type="paragraph" w:customStyle="1" w:styleId="NumberList">
    <w:name w:val="Number List"/>
    <w:basedOn w:val="BodyText"/>
    <w:rsid w:val="005C4F14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5C4F14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5C4F14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5C4F14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5C4F14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5C4F14"/>
    <w:pPr>
      <w:ind w:left="2895"/>
    </w:pPr>
  </w:style>
  <w:style w:type="paragraph" w:customStyle="1" w:styleId="TOC10">
    <w:name w:val="TOC 标题1"/>
    <w:basedOn w:val="Normal"/>
    <w:rsid w:val="005C4F14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1516CF"/>
  </w:style>
  <w:style w:type="paragraph" w:customStyle="1" w:styleId="Legal">
    <w:name w:val="Legal"/>
    <w:basedOn w:val="Normal"/>
    <w:rsid w:val="001516C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5C4F14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5C4F1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5C4F14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5C4F14"/>
    <w:pPr>
      <w:ind w:left="3427" w:hanging="547"/>
    </w:pPr>
  </w:style>
  <w:style w:type="paragraph" w:styleId="MacroText">
    <w:name w:val="macro"/>
    <w:semiHidden/>
    <w:rsid w:val="00151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eastAsia="en-US"/>
    </w:rPr>
  </w:style>
  <w:style w:type="paragraph" w:styleId="TOC4">
    <w:name w:val="toc 4"/>
    <w:basedOn w:val="Normal"/>
    <w:next w:val="Normal"/>
    <w:semiHidden/>
    <w:rsid w:val="005C4F14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5C4F14"/>
    <w:rPr>
      <w:rFonts w:ascii="Book Antiqua" w:hAnsi="Book Antiqua"/>
    </w:rPr>
  </w:style>
  <w:style w:type="paragraph" w:customStyle="1" w:styleId="Title-Major">
    <w:name w:val="Title-Major"/>
    <w:basedOn w:val="Title"/>
    <w:rsid w:val="005C4F14"/>
    <w:rPr>
      <w:smallCaps/>
    </w:rPr>
  </w:style>
  <w:style w:type="paragraph" w:customStyle="1" w:styleId="RouteTitle">
    <w:name w:val="Route Title"/>
    <w:basedOn w:val="Normal"/>
    <w:rsid w:val="005C4F14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5C4F14"/>
    <w:pPr>
      <w:ind w:right="2160"/>
    </w:pPr>
  </w:style>
  <w:style w:type="paragraph" w:styleId="ListBullet">
    <w:name w:val="List Bullet"/>
    <w:basedOn w:val="Normal"/>
    <w:rsid w:val="001516CF"/>
    <w:pPr>
      <w:ind w:left="360" w:hanging="360"/>
    </w:pPr>
  </w:style>
  <w:style w:type="table" w:styleId="TableGrid">
    <w:name w:val="Table Grid"/>
    <w:basedOn w:val="TableNormal"/>
    <w:rsid w:val="0010339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A694A"/>
    <w:pPr>
      <w:shd w:val="clear" w:color="auto" w:fill="000080"/>
    </w:pPr>
  </w:style>
  <w:style w:type="paragraph" w:styleId="BalloonText">
    <w:name w:val="Balloon Text"/>
    <w:basedOn w:val="Normal"/>
    <w:link w:val="BalloonTextChar"/>
    <w:rsid w:val="00A811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1124"/>
    <w:rPr>
      <w:rFonts w:ascii="Book Antiqua" w:hAnsi="Book Antiqua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15BAF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315BAF"/>
  </w:style>
  <w:style w:type="character" w:customStyle="1" w:styleId="CommentTextChar">
    <w:name w:val="Comment Text Char"/>
    <w:basedOn w:val="DefaultParagraphFont"/>
    <w:link w:val="CommentText"/>
    <w:semiHidden/>
    <w:rsid w:val="00315BAF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5BAF"/>
    <w:rPr>
      <w:rFonts w:ascii="Book Antiqua" w:hAnsi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3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2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1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522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038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714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76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51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05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7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GLOBAL10\Wordlib\OMGuid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C43D-2208-4EAB-AA82-4B4EE3D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3166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华南开发中心 SQL考核试题</vt:lpstr>
    </vt:vector>
  </TitlesOfParts>
  <Company>Oracle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华南开发中心 SQL考核试题</dc:title>
  <dc:subject/>
  <dc:creator>邓金边</dc:creator>
  <cp:keywords>Hand</cp:keywords>
  <dc:description>Copyright © 2015 Hand.  All rights reserved.</dc:description>
  <cp:lastModifiedBy>reza aditiya mustafa</cp:lastModifiedBy>
  <cp:revision>7</cp:revision>
  <cp:lastPrinted>2006-09-19T04:30:00Z</cp:lastPrinted>
  <dcterms:created xsi:type="dcterms:W3CDTF">2024-04-25T06:28:00Z</dcterms:created>
  <dcterms:modified xsi:type="dcterms:W3CDTF">2024-04-28T09:24:00Z</dcterms:modified>
</cp:coreProperties>
</file>